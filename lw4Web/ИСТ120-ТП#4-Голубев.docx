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126135895334787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17527933"/>
        <w:docPartObj>
          <w:docPartGallery w:val="Cover Pages"/>
          <w:docPartUnique/>
        </w:docPartObj>
      </w:sdtPr>
      <w:sdtEndPr/>
      <w:sdtContent>
        <w:p w14:paraId="08EA5D16" w14:textId="77777777" w:rsidR="00B775DB" w:rsidRPr="00E13807" w:rsidRDefault="00B775DB" w:rsidP="00C10A11">
          <w:pPr>
            <w:ind w:firstLine="0"/>
          </w:pPr>
        </w:p>
        <w:p w14:paraId="2201D894" w14:textId="2F591B0E" w:rsidR="00B775DB" w:rsidRPr="00E13807" w:rsidRDefault="00B775DB" w:rsidP="00041EA0">
          <w:pPr>
            <w:jc w:val="center"/>
          </w:pPr>
          <w:r>
            <w:t>Отчёт</w:t>
          </w:r>
          <w:r w:rsidRPr="00E13807">
            <w:t xml:space="preserve"> </w:t>
          </w:r>
          <w:r>
            <w:t xml:space="preserve">по </w:t>
          </w:r>
          <w:sdt>
            <w:sdtPr>
              <w:alias w:val="Тип работы"/>
              <w:id w:val="-524784527"/>
              <w:placeholder>
                <w:docPart w:val="67B748EFE7E945C68BEF94E0D0E13D8D"/>
              </w:placeholder>
              <w:text/>
            </w:sdtPr>
            <w:sdtEndPr/>
            <w:sdtContent>
              <w:r w:rsidR="00FE0D38">
                <w:t>лабораторной работе №4</w:t>
              </w:r>
            </w:sdtContent>
          </w:sdt>
        </w:p>
        <w:p w14:paraId="3BDE7976" w14:textId="13410EC9" w:rsidR="00B775DB" w:rsidRPr="000A1AAC" w:rsidRDefault="00B775DB" w:rsidP="00041EA0">
          <w:pPr>
            <w:jc w:val="center"/>
          </w:pPr>
          <w:r>
            <w:t>Тема: «</w:t>
          </w:r>
          <w:sdt>
            <w:sdtPr>
              <w:alias w:val="Тема"/>
              <w:tag w:val=""/>
              <w:id w:val="1506628984"/>
              <w:placeholder>
                <w:docPart w:val="0BDE08E200214995B392DDEF2333913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E0D38">
                <w:t>Веб-сервисы</w:t>
              </w:r>
            </w:sdtContent>
          </w:sdt>
          <w:r>
            <w:t>»</w:t>
          </w:r>
        </w:p>
        <w:p w14:paraId="60E67995" w14:textId="77777777" w:rsidR="00B775DB" w:rsidRPr="00D423A8" w:rsidRDefault="00B775DB" w:rsidP="00041EA0">
          <w:pPr>
            <w:jc w:val="center"/>
          </w:pPr>
        </w:p>
        <w:p w14:paraId="04D3418B" w14:textId="77777777" w:rsidR="00B775DB" w:rsidRDefault="00B775DB" w:rsidP="00041EA0">
          <w:pPr>
            <w:jc w:val="right"/>
          </w:pPr>
          <w:r>
            <w:t>Выполнил</w:t>
          </w:r>
        </w:p>
        <w:p w14:paraId="37862100" w14:textId="6657DD9F" w:rsidR="00B775DB" w:rsidRDefault="00B775DB" w:rsidP="00041EA0">
          <w:pPr>
            <w:jc w:val="right"/>
          </w:pPr>
          <w:r>
            <w:t xml:space="preserve">студент </w:t>
          </w:r>
          <w:sdt>
            <w:sdtPr>
              <w:alias w:val="Группа"/>
              <w:tag w:val=""/>
              <w:id w:val="1771039477"/>
              <w:placeholder>
                <w:docPart w:val="1EB633772E834F94A6F989128CA7C99C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FE0D38">
                <w:t>ИСТ-120</w:t>
              </w:r>
            </w:sdtContent>
          </w:sdt>
        </w:p>
        <w:sdt>
          <w:sdtPr>
            <w:alias w:val="Выполнил"/>
            <w:id w:val="866951722"/>
            <w:placeholder>
              <w:docPart w:val="52D451FAECB24F7185152A06866A3C4E"/>
            </w:placeholder>
            <w:text/>
          </w:sdtPr>
          <w:sdtEndPr/>
          <w:sdtContent>
            <w:p w14:paraId="2FACDCFC" w14:textId="03DAB71C" w:rsidR="00B775DB" w:rsidRDefault="00FE0D38" w:rsidP="004C59A4">
              <w:pPr>
                <w:ind w:firstLine="0"/>
                <w:jc w:val="right"/>
              </w:pPr>
              <w:r>
                <w:t>Голубев Д. О.</w:t>
              </w:r>
            </w:p>
          </w:sdtContent>
        </w:sdt>
        <w:p w14:paraId="15A67D2D" w14:textId="77777777" w:rsidR="00B775DB" w:rsidRDefault="00B775DB" w:rsidP="00041EA0">
          <w:pPr>
            <w:jc w:val="right"/>
          </w:pPr>
          <w:r>
            <w:t>Проверил</w:t>
          </w:r>
        </w:p>
        <w:sdt>
          <w:sdtPr>
            <w:alias w:val="Руководитель"/>
            <w:tag w:val=""/>
            <w:id w:val="1827706133"/>
            <w:placeholder>
              <w:docPart w:val="6DC328275B824D3EA9AB8BD57A9031A3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14:paraId="2F1CE1B8" w14:textId="3E8C126F" w:rsidR="00B775DB" w:rsidRDefault="00FE0D38" w:rsidP="00041EA0">
              <w:pPr>
                <w:jc w:val="right"/>
              </w:pPr>
              <w:r>
                <w:t>Данилов В. В.</w:t>
              </w:r>
            </w:p>
          </w:sdtContent>
        </w:sdt>
        <w:p w14:paraId="020C166E" w14:textId="77777777" w:rsidR="00B775DB" w:rsidRDefault="00B775DB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sdt>
      <w:sdtPr>
        <w:id w:val="1841423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C5317C" w14:textId="77777777" w:rsidR="002601AD" w:rsidRPr="002601AD" w:rsidRDefault="002601AD" w:rsidP="002601AD">
          <w:pPr>
            <w:spacing w:after="160" w:line="259" w:lineRule="auto"/>
            <w:ind w:firstLine="0"/>
            <w:jc w:val="center"/>
            <w:rPr>
              <w:caps/>
            </w:rPr>
          </w:pPr>
          <w:r w:rsidRPr="002601AD">
            <w:rPr>
              <w:caps/>
            </w:rPr>
            <w:t>Содержание</w:t>
          </w:r>
        </w:p>
        <w:p w14:paraId="0962157B" w14:textId="77C2280C" w:rsidR="002B39BD" w:rsidRDefault="00E13807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41361" w:history="1">
            <w:r w:rsidR="002B39BD" w:rsidRPr="00205C98">
              <w:rPr>
                <w:rStyle w:val="aff3"/>
              </w:rPr>
              <w:t>Цель работы</w:t>
            </w:r>
            <w:r w:rsidR="002B39BD">
              <w:rPr>
                <w:webHidden/>
              </w:rPr>
              <w:tab/>
            </w:r>
            <w:r w:rsidR="002B39BD">
              <w:rPr>
                <w:webHidden/>
              </w:rPr>
              <w:fldChar w:fldCharType="begin"/>
            </w:r>
            <w:r w:rsidR="002B39BD">
              <w:rPr>
                <w:webHidden/>
              </w:rPr>
              <w:instrText xml:space="preserve"> PAGEREF _Toc101441361 \h </w:instrText>
            </w:r>
            <w:r w:rsidR="002B39BD">
              <w:rPr>
                <w:webHidden/>
              </w:rPr>
            </w:r>
            <w:r w:rsidR="002B39BD">
              <w:rPr>
                <w:webHidden/>
              </w:rPr>
              <w:fldChar w:fldCharType="separate"/>
            </w:r>
            <w:r w:rsidR="002B39BD">
              <w:rPr>
                <w:webHidden/>
              </w:rPr>
              <w:t>2</w:t>
            </w:r>
            <w:r w:rsidR="002B39BD">
              <w:rPr>
                <w:webHidden/>
              </w:rPr>
              <w:fldChar w:fldCharType="end"/>
            </w:r>
          </w:hyperlink>
        </w:p>
        <w:p w14:paraId="12DEC87B" w14:textId="3E2C6FF0" w:rsidR="002B39BD" w:rsidRDefault="002B39BD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01441362" w:history="1">
            <w:r w:rsidRPr="00205C98">
              <w:rPr>
                <w:rStyle w:val="aff3"/>
              </w:rPr>
              <w:t>Выполнение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_Toc101441362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BDE463" w14:textId="7CFFB54A" w:rsidR="002B39BD" w:rsidRDefault="002B39B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63" w:history="1">
            <w:r w:rsidRPr="00205C98">
              <w:rPr>
                <w:rStyle w:val="aff3"/>
                <w:noProof/>
              </w:rPr>
              <w:t xml:space="preserve">1 Создание </w:t>
            </w:r>
            <w:r w:rsidRPr="00205C98">
              <w:rPr>
                <w:rStyle w:val="aff3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6B4E" w14:textId="0E996D70" w:rsidR="002B39BD" w:rsidRDefault="002B39B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64" w:history="1">
            <w:r w:rsidRPr="00205C98">
              <w:rPr>
                <w:rStyle w:val="aff3"/>
                <w:noProof/>
              </w:rPr>
              <w:t>1.1 Создание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451CB" w14:textId="7694B192" w:rsidR="002B39BD" w:rsidRDefault="002B39B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65" w:history="1">
            <w:r w:rsidRPr="00205C98">
              <w:rPr>
                <w:rStyle w:val="aff3"/>
                <w:noProof/>
                <w:lang w:val="en-US"/>
              </w:rPr>
              <w:t xml:space="preserve">1.2 </w:t>
            </w:r>
            <w:r w:rsidRPr="00205C98">
              <w:rPr>
                <w:rStyle w:val="aff3"/>
                <w:noProof/>
              </w:rPr>
              <w:t xml:space="preserve">Создание интерфейса </w:t>
            </w:r>
            <w:r w:rsidRPr="00205C98">
              <w:rPr>
                <w:rStyle w:val="aff3"/>
                <w:noProof/>
                <w:lang w:val="en-US"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DD5E" w14:textId="4A6DB5FC" w:rsidR="002B39BD" w:rsidRDefault="002B39B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66" w:history="1">
            <w:r w:rsidRPr="00205C98">
              <w:rPr>
                <w:rStyle w:val="aff3"/>
                <w:noProof/>
                <w:lang w:val="en-US"/>
              </w:rPr>
              <w:t xml:space="preserve">1.3 </w:t>
            </w:r>
            <w:r w:rsidRPr="00205C98">
              <w:rPr>
                <w:rStyle w:val="aff3"/>
                <w:noProof/>
              </w:rPr>
              <w:t>Создание</w:t>
            </w:r>
            <w:r w:rsidRPr="00205C98">
              <w:rPr>
                <w:rStyle w:val="aff3"/>
                <w:noProof/>
                <w:lang w:val="en-US"/>
              </w:rPr>
              <w:t xml:space="preserve"> </w:t>
            </w:r>
            <w:r w:rsidRPr="00205C98">
              <w:rPr>
                <w:rStyle w:val="aff3"/>
                <w:noProof/>
              </w:rPr>
              <w:t>конкретного</w:t>
            </w:r>
            <w:r w:rsidRPr="00205C98">
              <w:rPr>
                <w:rStyle w:val="aff3"/>
                <w:noProof/>
                <w:lang w:val="en-US"/>
              </w:rPr>
              <w:t xml:space="preserve">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4C79" w14:textId="75DE0EA6" w:rsidR="002B39BD" w:rsidRDefault="002B39B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67" w:history="1">
            <w:r w:rsidRPr="00205C98">
              <w:rPr>
                <w:rStyle w:val="aff3"/>
                <w:noProof/>
              </w:rPr>
              <w:t>1.4 Конфигурирование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71F5" w14:textId="785FD95B" w:rsidR="002B39BD" w:rsidRDefault="002B39B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68" w:history="1">
            <w:r w:rsidRPr="00205C98">
              <w:rPr>
                <w:rStyle w:val="aff3"/>
                <w:noProof/>
                <w:lang w:val="en-US"/>
              </w:rPr>
              <w:t xml:space="preserve">1.5 </w:t>
            </w:r>
            <w:r w:rsidRPr="00205C98">
              <w:rPr>
                <w:rStyle w:val="aff3"/>
                <w:noProof/>
              </w:rPr>
              <w:t>Создание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A016" w14:textId="1756E73F" w:rsidR="002B39BD" w:rsidRDefault="002B39B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69" w:history="1">
            <w:r w:rsidRPr="00205C98">
              <w:rPr>
                <w:rStyle w:val="aff3"/>
                <w:noProof/>
              </w:rPr>
              <w:t xml:space="preserve">2 Создание </w:t>
            </w:r>
            <w:r w:rsidRPr="00205C98">
              <w:rPr>
                <w:rStyle w:val="aff3"/>
                <w:noProof/>
                <w:lang w:val="en-US"/>
              </w:rPr>
              <w:t>Web</w:t>
            </w:r>
            <w:r w:rsidRPr="00205C98">
              <w:rPr>
                <w:rStyle w:val="aff3"/>
                <w:noProof/>
              </w:rPr>
              <w:t>-приложения для работы с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7542" w14:textId="4F17B409" w:rsidR="002B39BD" w:rsidRDefault="002B39B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70" w:history="1">
            <w:r w:rsidRPr="00205C98">
              <w:rPr>
                <w:rStyle w:val="aff3"/>
                <w:noProof/>
                <w:lang w:val="en-US"/>
              </w:rPr>
              <w:t xml:space="preserve">2.1 </w:t>
            </w:r>
            <w:r w:rsidRPr="00205C98">
              <w:rPr>
                <w:rStyle w:val="aff3"/>
                <w:noProof/>
              </w:rPr>
              <w:t>Подключение</w:t>
            </w:r>
            <w:r w:rsidRPr="00205C98">
              <w:rPr>
                <w:rStyle w:val="aff3"/>
                <w:noProof/>
                <w:lang w:val="en-US"/>
              </w:rPr>
              <w:t xml:space="preserve"> HttpServer </w:t>
            </w:r>
            <w:r w:rsidRPr="00205C98">
              <w:rPr>
                <w:rStyle w:val="aff3"/>
                <w:noProof/>
              </w:rPr>
              <w:t>в</w:t>
            </w:r>
            <w:r w:rsidRPr="00205C98">
              <w:rPr>
                <w:rStyle w:val="aff3"/>
                <w:noProof/>
                <w:lang w:val="en-US"/>
              </w:rPr>
              <w:t xml:space="preserve">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5C31" w14:textId="34364E48" w:rsidR="002B39BD" w:rsidRDefault="002B39B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71" w:history="1">
            <w:r w:rsidRPr="00205C98">
              <w:rPr>
                <w:rStyle w:val="aff3"/>
                <w:noProof/>
                <w:lang w:val="en-US"/>
              </w:rPr>
              <w:t xml:space="preserve">2.2 </w:t>
            </w:r>
            <w:r w:rsidRPr="00205C98">
              <w:rPr>
                <w:rStyle w:val="aff3"/>
                <w:noProof/>
              </w:rPr>
              <w:t>Создание клиентского хранилища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76E7" w14:textId="48B5415A" w:rsidR="002B39BD" w:rsidRDefault="002B39B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72" w:history="1">
            <w:r w:rsidRPr="00205C98">
              <w:rPr>
                <w:rStyle w:val="aff3"/>
                <w:noProof/>
              </w:rPr>
              <w:t>2.3 Создание запросов к веб-серверу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511D" w14:textId="1ACC9145" w:rsidR="002B39BD" w:rsidRDefault="002B39B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41373" w:history="1">
            <w:r w:rsidRPr="00205C98">
              <w:rPr>
                <w:rStyle w:val="aff3"/>
                <w:noProof/>
                <w:lang w:val="en-US"/>
              </w:rPr>
              <w:t xml:space="preserve">2.4 </w:t>
            </w:r>
            <w:r w:rsidRPr="00205C98">
              <w:rPr>
                <w:rStyle w:val="aff3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_Toc101441373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8D2B" w14:textId="3C09E630" w:rsidR="002B39BD" w:rsidRDefault="002B39BD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lang w:eastAsia="ru-RU"/>
            </w:rPr>
          </w:pPr>
          <w:hyperlink w:anchor="_Toc101441374" w:history="1">
            <w:r w:rsidRPr="00205C98">
              <w:rPr>
                <w:rStyle w:val="aff3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_Toc101441374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F4E180" w14:textId="7D9576F8" w:rsidR="00E13807" w:rsidRDefault="00E13807" w:rsidP="00416ADD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7B90E4" w14:textId="77777777" w:rsidR="00CA657A" w:rsidRDefault="00011DD4" w:rsidP="00011DD4">
      <w:pPr>
        <w:pStyle w:val="ab"/>
      </w:pPr>
      <w:bookmarkStart w:id="0" w:name="_Toc101441361"/>
      <w:r>
        <w:lastRenderedPageBreak/>
        <w:t>Цель работы</w:t>
      </w:r>
      <w:bookmarkEnd w:id="0"/>
    </w:p>
    <w:p w14:paraId="3C725DCD" w14:textId="0699C2DA" w:rsidR="00E13807" w:rsidRPr="00FE0D38" w:rsidRDefault="00C1091A" w:rsidP="006936A8">
      <w:sdt>
        <w:sdtPr>
          <w:alias w:val="Цель работы"/>
          <w:id w:val="1035700824"/>
          <w:placeholder>
            <w:docPart w:val="35440570F5824979960654ACF0F901EF"/>
          </w:placeholder>
        </w:sdtPr>
        <w:sdtEndPr/>
        <w:sdtContent>
          <w:r w:rsidR="00FE0D38">
            <w:t>Познакомиться с технологией создания и использования веб-сервисов.</w:t>
          </w:r>
        </w:sdtContent>
      </w:sdt>
      <w:r w:rsidR="00E13807" w:rsidRPr="00FE0D38">
        <w:br w:type="page"/>
      </w:r>
    </w:p>
    <w:p w14:paraId="0A854A02" w14:textId="77777777" w:rsidR="00E13807" w:rsidRDefault="00E13807" w:rsidP="00E13807">
      <w:pPr>
        <w:pStyle w:val="ab"/>
      </w:pPr>
      <w:bookmarkStart w:id="1" w:name="_Toc101441362"/>
      <w:r>
        <w:lastRenderedPageBreak/>
        <w:t>Выполнение работы</w:t>
      </w:r>
      <w:bookmarkEnd w:id="1"/>
    </w:p>
    <w:p w14:paraId="3674DB9C" w14:textId="67721731" w:rsidR="00B775DB" w:rsidRPr="00CE7C5F" w:rsidRDefault="00C1091A" w:rsidP="00CE7C5F">
      <w:pPr>
        <w:pStyle w:val="ae"/>
      </w:pPr>
      <w:r>
        <w:fldChar w:fldCharType="begin"/>
      </w:r>
      <w:r>
        <w:instrText xml:space="preserve"> seq ch \n </w:instrText>
      </w:r>
      <w:r>
        <w:fldChar w:fldCharType="separate"/>
      </w:r>
      <w:bookmarkStart w:id="2" w:name="_Toc101441363"/>
      <w:r w:rsidR="00CE7C5F">
        <w:rPr>
          <w:noProof/>
        </w:rPr>
        <w:t>1</w:t>
      </w:r>
      <w:r>
        <w:rPr>
          <w:noProof/>
        </w:rPr>
        <w:fldChar w:fldCharType="end"/>
      </w:r>
      <w:r w:rsidR="00CE7C5F">
        <w:fldChar w:fldCharType="begin"/>
      </w:r>
      <w:r w:rsidR="00CE7C5F">
        <w:instrText xml:space="preserve"> seq subch \r 0 \h </w:instrText>
      </w:r>
      <w:r w:rsidR="00CE7C5F">
        <w:fldChar w:fldCharType="end"/>
      </w:r>
      <w:r w:rsidR="00CE7C5F">
        <w:fldChar w:fldCharType="begin"/>
      </w:r>
      <w:r w:rsidR="00CE7C5F">
        <w:instrText xml:space="preserve"> seq eq \r 0 \h </w:instrText>
      </w:r>
      <w:r w:rsidR="00CE7C5F">
        <w:fldChar w:fldCharType="end"/>
      </w:r>
      <w:r w:rsidR="00CE7C5F">
        <w:fldChar w:fldCharType="begin"/>
      </w:r>
      <w:r w:rsidR="00CE7C5F">
        <w:instrText xml:space="preserve"> seq tbl \r 0 \h </w:instrText>
      </w:r>
      <w:r w:rsidR="00CE7C5F">
        <w:fldChar w:fldCharType="end"/>
      </w:r>
      <w:r w:rsidR="00CE7C5F">
        <w:fldChar w:fldCharType="begin"/>
      </w:r>
      <w:r w:rsidR="00CE7C5F">
        <w:instrText xml:space="preserve"> seq fig \r 0 \h </w:instrText>
      </w:r>
      <w:r w:rsidR="00CE7C5F">
        <w:fldChar w:fldCharType="end"/>
      </w:r>
      <w:r w:rsidR="00CE7C5F">
        <w:t xml:space="preserve"> Создание </w:t>
      </w:r>
      <w:r w:rsidR="00CE7C5F">
        <w:rPr>
          <w:lang w:val="en-US"/>
        </w:rPr>
        <w:t>API</w:t>
      </w:r>
      <w:bookmarkEnd w:id="2"/>
    </w:p>
    <w:p w14:paraId="1EF0A5BE" w14:textId="0A9A5F33" w:rsidR="00CE7C5F" w:rsidRDefault="00CE7C5F" w:rsidP="00CE7C5F">
      <w:pPr>
        <w:pStyle w:val="af1"/>
      </w:pPr>
      <w:r>
        <w:rPr>
          <w:lang w:val="en-US"/>
        </w:rPr>
        <w:fldChar w:fldCharType="begin"/>
      </w:r>
      <w:r w:rsidRPr="00CE7C5F">
        <w:instrText xml:space="preserve"> </w:instrText>
      </w:r>
      <w:r>
        <w:rPr>
          <w:lang w:val="en-US"/>
        </w:rPr>
        <w:instrText>seq</w:instrText>
      </w:r>
      <w:r w:rsidRPr="00CE7C5F">
        <w:instrText xml:space="preserve"> </w:instrText>
      </w:r>
      <w:r>
        <w:rPr>
          <w:lang w:val="en-US"/>
        </w:rPr>
        <w:instrText>ch</w:instrText>
      </w:r>
      <w:r w:rsidRPr="00CE7C5F">
        <w:instrText xml:space="preserve"> \</w:instrText>
      </w:r>
      <w:r>
        <w:rPr>
          <w:lang w:val="en-US"/>
        </w:rPr>
        <w:instrText>c</w:instrText>
      </w:r>
      <w:r w:rsidRPr="00CE7C5F">
        <w:instrText xml:space="preserve"> </w:instrText>
      </w:r>
      <w:r>
        <w:rPr>
          <w:lang w:val="en-US"/>
        </w:rPr>
        <w:fldChar w:fldCharType="separate"/>
      </w:r>
      <w:bookmarkStart w:id="3" w:name="_Toc101441364"/>
      <w:r w:rsidRPr="00CE7C5F">
        <w:rPr>
          <w:noProof/>
        </w:rPr>
        <w:t>1</w:t>
      </w:r>
      <w:r>
        <w:rPr>
          <w:lang w:val="en-US"/>
        </w:rPr>
        <w:fldChar w:fldCharType="end"/>
      </w:r>
      <w:r w:rsidRPr="00CE7C5F">
        <w:t>.</w:t>
      </w:r>
      <w:r>
        <w:rPr>
          <w:lang w:val="en-US"/>
        </w:rPr>
        <w:fldChar w:fldCharType="begin"/>
      </w:r>
      <w:r w:rsidRPr="00CE7C5F">
        <w:instrText xml:space="preserve"> </w:instrText>
      </w:r>
      <w:r>
        <w:rPr>
          <w:lang w:val="en-US"/>
        </w:rPr>
        <w:instrText>seq</w:instrText>
      </w:r>
      <w:r w:rsidRPr="00CE7C5F">
        <w:instrText xml:space="preserve"> </w:instrText>
      </w:r>
      <w:r>
        <w:rPr>
          <w:lang w:val="en-US"/>
        </w:rPr>
        <w:instrText>subch</w:instrText>
      </w:r>
      <w:r w:rsidRPr="00CE7C5F">
        <w:instrText xml:space="preserve"> \</w:instrText>
      </w:r>
      <w:r>
        <w:rPr>
          <w:lang w:val="en-US"/>
        </w:rPr>
        <w:instrText>n</w:instrText>
      </w:r>
      <w:r w:rsidRPr="00CE7C5F">
        <w:instrText xml:space="preserve"> </w:instrText>
      </w:r>
      <w:r>
        <w:rPr>
          <w:lang w:val="en-US"/>
        </w:rPr>
        <w:fldChar w:fldCharType="separate"/>
      </w:r>
      <w:r w:rsidRPr="00CE7C5F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CE7C5F">
        <w:instrText xml:space="preserve"> </w:instrText>
      </w:r>
      <w:r>
        <w:rPr>
          <w:lang w:val="en-US"/>
        </w:rPr>
        <w:instrText>seq</w:instrText>
      </w:r>
      <w:r w:rsidRPr="00CE7C5F">
        <w:instrText xml:space="preserve"> </w:instrText>
      </w:r>
      <w:r>
        <w:rPr>
          <w:lang w:val="en-US"/>
        </w:rPr>
        <w:instrText>pnt</w:instrText>
      </w:r>
      <w:r w:rsidRPr="00CE7C5F">
        <w:instrText xml:space="preserve"> \</w:instrText>
      </w:r>
      <w:r>
        <w:rPr>
          <w:lang w:val="en-US"/>
        </w:rPr>
        <w:instrText>r</w:instrText>
      </w:r>
      <w:r w:rsidRPr="00CE7C5F">
        <w:instrText xml:space="preserve"> 0 \</w:instrText>
      </w:r>
      <w:r>
        <w:rPr>
          <w:lang w:val="en-US"/>
        </w:rPr>
        <w:instrText>h</w:instrText>
      </w:r>
      <w:r w:rsidRPr="00CE7C5F">
        <w:instrText xml:space="preserve"> </w:instrText>
      </w:r>
      <w:r>
        <w:rPr>
          <w:lang w:val="en-US"/>
        </w:rPr>
        <w:fldChar w:fldCharType="end"/>
      </w:r>
      <w:r w:rsidRPr="00CE7C5F">
        <w:t xml:space="preserve"> </w:t>
      </w:r>
      <w:r>
        <w:t>Создание модели</w:t>
      </w:r>
      <w:bookmarkEnd w:id="3"/>
    </w:p>
    <w:p w14:paraId="43EA9A4D" w14:textId="77777777" w:rsidR="00066BC5" w:rsidRPr="00066BC5" w:rsidRDefault="00066BC5" w:rsidP="00066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66B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namespace 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lw4API.Models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66B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Game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</w:t>
      </w:r>
      <w:proofErr w:type="gramStart"/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{</w:t>
      </w:r>
      <w:proofErr w:type="gramEnd"/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6B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Game(</w:t>
      </w:r>
      <w:r w:rsidRPr="00066B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 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title, </w:t>
      </w:r>
      <w:r w:rsidRPr="00066B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 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developer, </w:t>
      </w:r>
      <w:r w:rsidRPr="00066B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string 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genre)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{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Title = title;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Developer = developer;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Genre = genre;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6B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string 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Title { get; set; }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6B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string 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Developer { get; set; }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66B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string 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Genre { get; set; }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066B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F42DA41" w14:textId="37A301F1" w:rsidR="00CE7C5F" w:rsidRDefault="00CE7C5F" w:rsidP="00CE7C5F">
      <w:pPr>
        <w:rPr>
          <w:lang w:val="en-US"/>
        </w:rPr>
      </w:pPr>
    </w:p>
    <w:p w14:paraId="038E4F73" w14:textId="69CE05EA" w:rsidR="00066BC5" w:rsidRDefault="00066BC5" w:rsidP="00066BC5">
      <w:pPr>
        <w:pStyle w:val="af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ch \c </w:instrText>
      </w:r>
      <w:r>
        <w:rPr>
          <w:lang w:val="en-US"/>
        </w:rPr>
        <w:fldChar w:fldCharType="separate"/>
      </w:r>
      <w:bookmarkStart w:id="4" w:name="_Toc101441365"/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subch \n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pnt \r 0 \h </w:instrTex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t xml:space="preserve">Создание интерфейса </w:t>
      </w:r>
      <w:r>
        <w:rPr>
          <w:lang w:val="en-US"/>
        </w:rPr>
        <w:t>DAO</w:t>
      </w:r>
      <w:bookmarkEnd w:id="4"/>
    </w:p>
    <w:p w14:paraId="3121EB16" w14:textId="77777777" w:rsidR="00066BC5" w:rsidRPr="00066BC5" w:rsidRDefault="00066BC5" w:rsidP="00066BC5">
      <w:pPr>
        <w:pStyle w:val="HTML"/>
        <w:shd w:val="clear" w:color="auto" w:fill="FFFFFF"/>
        <w:rPr>
          <w:color w:val="080808"/>
          <w:lang w:val="en-US"/>
        </w:rPr>
      </w:pPr>
      <w:r w:rsidRPr="00066BC5">
        <w:rPr>
          <w:color w:val="0033B3"/>
          <w:lang w:val="en-US"/>
        </w:rPr>
        <w:t xml:space="preserve">namespace </w:t>
      </w:r>
      <w:r w:rsidRPr="00066BC5">
        <w:rPr>
          <w:color w:val="000000"/>
          <w:lang w:val="en-US"/>
        </w:rPr>
        <w:t>lw4API</w:t>
      </w:r>
      <w:r w:rsidRPr="00066BC5">
        <w:rPr>
          <w:color w:val="080808"/>
          <w:lang w:val="en-US"/>
        </w:rPr>
        <w:t>.</w:t>
      </w:r>
      <w:r w:rsidRPr="00066BC5">
        <w:rPr>
          <w:color w:val="000000"/>
          <w:lang w:val="en-US"/>
        </w:rPr>
        <w:t>DAO</w:t>
      </w:r>
      <w:r w:rsidRPr="00066BC5">
        <w:rPr>
          <w:color w:val="000000"/>
          <w:lang w:val="en-US"/>
        </w:rPr>
        <w:br/>
      </w:r>
      <w:r w:rsidRPr="00066BC5">
        <w:rPr>
          <w:color w:val="080808"/>
          <w:shd w:val="clear" w:color="auto" w:fill="93D9D9"/>
          <w:lang w:val="en-US"/>
        </w:rPr>
        <w:t>{</w:t>
      </w:r>
      <w:r w:rsidRPr="00066BC5">
        <w:rPr>
          <w:color w:val="080808"/>
          <w:lang w:val="en-US"/>
        </w:rPr>
        <w:br/>
        <w:t xml:space="preserve">    </w:t>
      </w:r>
      <w:r w:rsidRPr="00066BC5">
        <w:rPr>
          <w:color w:val="0033B3"/>
          <w:lang w:val="en-US"/>
        </w:rPr>
        <w:t xml:space="preserve">public interface </w:t>
      </w:r>
      <w:proofErr w:type="spellStart"/>
      <w:r w:rsidRPr="00066BC5">
        <w:rPr>
          <w:color w:val="000000"/>
          <w:lang w:val="en-US"/>
        </w:rPr>
        <w:t>IDao</w:t>
      </w:r>
      <w:proofErr w:type="spellEnd"/>
      <w:r w:rsidRPr="00066BC5">
        <w:rPr>
          <w:color w:val="080808"/>
          <w:lang w:val="en-US"/>
        </w:rPr>
        <w:t>&lt;</w:t>
      </w:r>
      <w:proofErr w:type="spellStart"/>
      <w:r w:rsidRPr="00066BC5">
        <w:rPr>
          <w:color w:val="000000"/>
          <w:lang w:val="en-US"/>
        </w:rPr>
        <w:t>TEntity</w:t>
      </w:r>
      <w:proofErr w:type="spellEnd"/>
      <w:r w:rsidRPr="00066BC5">
        <w:rPr>
          <w:color w:val="080808"/>
          <w:lang w:val="en-US"/>
        </w:rPr>
        <w:t>&gt;</w:t>
      </w:r>
      <w:r w:rsidRPr="00066BC5">
        <w:rPr>
          <w:color w:val="080808"/>
          <w:lang w:val="en-US"/>
        </w:rPr>
        <w:br/>
        <w:t xml:space="preserve"> </w:t>
      </w:r>
      <w:proofErr w:type="gramStart"/>
      <w:r w:rsidRPr="00066BC5">
        <w:rPr>
          <w:color w:val="080808"/>
          <w:lang w:val="en-US"/>
        </w:rPr>
        <w:t xml:space="preserve">   {</w:t>
      </w:r>
      <w:proofErr w:type="gramEnd"/>
      <w:r w:rsidRPr="00066BC5">
        <w:rPr>
          <w:color w:val="080808"/>
          <w:lang w:val="en-US"/>
        </w:rPr>
        <w:br/>
        <w:t xml:space="preserve">        </w:t>
      </w:r>
      <w:r w:rsidRPr="00066BC5">
        <w:rPr>
          <w:color w:val="0033B3"/>
          <w:lang w:val="en-US"/>
        </w:rPr>
        <w:t xml:space="preserve">public void </w:t>
      </w:r>
      <w:r w:rsidRPr="00066BC5">
        <w:rPr>
          <w:color w:val="808080"/>
          <w:lang w:val="en-US"/>
        </w:rPr>
        <w:t>Create</w:t>
      </w:r>
      <w:r w:rsidRPr="00066BC5">
        <w:rPr>
          <w:color w:val="080808"/>
          <w:lang w:val="en-US"/>
        </w:rPr>
        <w:t>(</w:t>
      </w:r>
      <w:proofErr w:type="spellStart"/>
      <w:r w:rsidRPr="00066BC5">
        <w:rPr>
          <w:color w:val="000000"/>
          <w:lang w:val="en-US"/>
        </w:rPr>
        <w:t>TEntity</w:t>
      </w:r>
      <w:proofErr w:type="spellEnd"/>
      <w:r w:rsidRPr="00066BC5">
        <w:rPr>
          <w:color w:val="000000"/>
          <w:lang w:val="en-US"/>
        </w:rPr>
        <w:t xml:space="preserve"> </w:t>
      </w:r>
      <w:r w:rsidRPr="00066BC5">
        <w:rPr>
          <w:color w:val="080808"/>
          <w:lang w:val="en-US"/>
        </w:rPr>
        <w:t>entity);</w:t>
      </w:r>
      <w:r w:rsidRPr="00066BC5">
        <w:rPr>
          <w:color w:val="080808"/>
          <w:lang w:val="en-US"/>
        </w:rPr>
        <w:br/>
        <w:t xml:space="preserve">        </w:t>
      </w:r>
      <w:r w:rsidRPr="00066BC5">
        <w:rPr>
          <w:color w:val="0033B3"/>
          <w:lang w:val="en-US"/>
        </w:rPr>
        <w:t xml:space="preserve">public </w:t>
      </w:r>
      <w:r w:rsidRPr="00066BC5">
        <w:rPr>
          <w:color w:val="000000"/>
          <w:lang w:val="en-US"/>
        </w:rPr>
        <w:t>List</w:t>
      </w:r>
      <w:r w:rsidRPr="00066BC5">
        <w:rPr>
          <w:color w:val="080808"/>
          <w:lang w:val="en-US"/>
        </w:rPr>
        <w:t>&lt;</w:t>
      </w:r>
      <w:proofErr w:type="spellStart"/>
      <w:r w:rsidRPr="00066BC5">
        <w:rPr>
          <w:color w:val="000000"/>
          <w:lang w:val="en-US"/>
        </w:rPr>
        <w:t>TEntity</w:t>
      </w:r>
      <w:proofErr w:type="spellEnd"/>
      <w:r w:rsidRPr="00066BC5">
        <w:rPr>
          <w:color w:val="080808"/>
          <w:lang w:val="en-US"/>
        </w:rPr>
        <w:t xml:space="preserve">&gt; </w:t>
      </w:r>
      <w:proofErr w:type="spellStart"/>
      <w:r w:rsidRPr="00066BC5">
        <w:rPr>
          <w:color w:val="808080"/>
          <w:lang w:val="en-US"/>
        </w:rPr>
        <w:t>GetAll</w:t>
      </w:r>
      <w:proofErr w:type="spellEnd"/>
      <w:r w:rsidRPr="00066BC5">
        <w:rPr>
          <w:color w:val="080808"/>
          <w:lang w:val="en-US"/>
        </w:rPr>
        <w:t>();</w:t>
      </w:r>
      <w:r w:rsidRPr="00066BC5">
        <w:rPr>
          <w:color w:val="080808"/>
          <w:lang w:val="en-US"/>
        </w:rPr>
        <w:br/>
        <w:t xml:space="preserve">    }</w:t>
      </w:r>
      <w:r w:rsidRPr="00066BC5">
        <w:rPr>
          <w:color w:val="080808"/>
          <w:lang w:val="en-US"/>
        </w:rPr>
        <w:br/>
      </w:r>
      <w:r w:rsidRPr="00066BC5">
        <w:rPr>
          <w:color w:val="080808"/>
          <w:shd w:val="clear" w:color="auto" w:fill="93D9D9"/>
          <w:lang w:val="en-US"/>
        </w:rPr>
        <w:t>}</w:t>
      </w:r>
    </w:p>
    <w:p w14:paraId="5D587F1E" w14:textId="0F89AEEE" w:rsidR="00066BC5" w:rsidRDefault="00066BC5" w:rsidP="00066BC5">
      <w:pPr>
        <w:pStyle w:val="af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ch \c </w:instrText>
      </w:r>
      <w:r>
        <w:rPr>
          <w:lang w:val="en-US"/>
        </w:rPr>
        <w:fldChar w:fldCharType="separate"/>
      </w:r>
      <w:bookmarkStart w:id="5" w:name="_Toc101441366"/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subch \n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pnt \r 0 \h </w:instrTex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t>Создание</w:t>
      </w:r>
      <w:r w:rsidRPr="00970FE4">
        <w:rPr>
          <w:lang w:val="en-US"/>
        </w:rPr>
        <w:t xml:space="preserve"> </w:t>
      </w:r>
      <w:r>
        <w:t>конкретного</w:t>
      </w:r>
      <w:r w:rsidRPr="00970FE4">
        <w:rPr>
          <w:lang w:val="en-US"/>
        </w:rPr>
        <w:t xml:space="preserve"> </w:t>
      </w:r>
      <w:r>
        <w:rPr>
          <w:lang w:val="en-US"/>
        </w:rPr>
        <w:t>DAO</w:t>
      </w:r>
      <w:bookmarkEnd w:id="5"/>
    </w:p>
    <w:p w14:paraId="6BD842DE" w14:textId="77777777" w:rsidR="00066BC5" w:rsidRPr="00066BC5" w:rsidRDefault="00066BC5" w:rsidP="00066BC5">
      <w:pPr>
        <w:pStyle w:val="HTML"/>
        <w:shd w:val="clear" w:color="auto" w:fill="FFFFFF"/>
        <w:rPr>
          <w:color w:val="080808"/>
          <w:lang w:val="en-US"/>
        </w:rPr>
      </w:pPr>
      <w:r w:rsidRPr="00066BC5">
        <w:rPr>
          <w:color w:val="0033B3"/>
          <w:lang w:val="en-US"/>
        </w:rPr>
        <w:t xml:space="preserve">namespace </w:t>
      </w:r>
      <w:r w:rsidRPr="00066BC5">
        <w:rPr>
          <w:color w:val="000000"/>
          <w:lang w:val="en-US"/>
        </w:rPr>
        <w:t>lw4API</w:t>
      </w:r>
      <w:r w:rsidRPr="00066BC5">
        <w:rPr>
          <w:color w:val="080808"/>
          <w:lang w:val="en-US"/>
        </w:rPr>
        <w:t>.</w:t>
      </w:r>
      <w:r w:rsidRPr="00066BC5">
        <w:rPr>
          <w:color w:val="000000"/>
          <w:lang w:val="en-US"/>
        </w:rPr>
        <w:t>DAO</w:t>
      </w:r>
      <w:r w:rsidRPr="00066BC5">
        <w:rPr>
          <w:color w:val="000000"/>
          <w:lang w:val="en-US"/>
        </w:rPr>
        <w:br/>
      </w:r>
      <w:r w:rsidRPr="00066BC5">
        <w:rPr>
          <w:color w:val="080808"/>
          <w:shd w:val="clear" w:color="auto" w:fill="93D9D9"/>
          <w:lang w:val="en-US"/>
        </w:rPr>
        <w:t>{</w:t>
      </w:r>
      <w:r w:rsidRPr="00066BC5">
        <w:rPr>
          <w:color w:val="080808"/>
          <w:lang w:val="en-US"/>
        </w:rPr>
        <w:br/>
        <w:t xml:space="preserve">    </w:t>
      </w:r>
      <w:r w:rsidRPr="00066BC5">
        <w:rPr>
          <w:color w:val="0033B3"/>
          <w:lang w:val="en-US"/>
        </w:rPr>
        <w:t xml:space="preserve">public class </w:t>
      </w:r>
      <w:proofErr w:type="spellStart"/>
      <w:r w:rsidRPr="00066BC5">
        <w:rPr>
          <w:color w:val="000000"/>
          <w:lang w:val="en-US"/>
        </w:rPr>
        <w:t>GameDao</w:t>
      </w:r>
      <w:proofErr w:type="spellEnd"/>
      <w:r w:rsidRPr="00066BC5">
        <w:rPr>
          <w:color w:val="000000"/>
          <w:lang w:val="en-US"/>
        </w:rPr>
        <w:t xml:space="preserve"> </w:t>
      </w:r>
      <w:r w:rsidRPr="00066BC5">
        <w:rPr>
          <w:color w:val="080808"/>
          <w:lang w:val="en-US"/>
        </w:rPr>
        <w:t xml:space="preserve">: </w:t>
      </w:r>
      <w:proofErr w:type="spellStart"/>
      <w:r w:rsidRPr="00066BC5">
        <w:rPr>
          <w:color w:val="000000"/>
          <w:lang w:val="en-US"/>
        </w:rPr>
        <w:t>IDao</w:t>
      </w:r>
      <w:proofErr w:type="spellEnd"/>
      <w:r w:rsidRPr="00066BC5">
        <w:rPr>
          <w:color w:val="080808"/>
          <w:lang w:val="en-US"/>
        </w:rPr>
        <w:t>&lt;</w:t>
      </w:r>
      <w:r w:rsidRPr="00066BC5">
        <w:rPr>
          <w:color w:val="000000"/>
          <w:lang w:val="en-US"/>
        </w:rPr>
        <w:t>Game</w:t>
      </w:r>
      <w:r w:rsidRPr="00066BC5">
        <w:rPr>
          <w:color w:val="080808"/>
          <w:lang w:val="en-US"/>
        </w:rPr>
        <w:t>&gt;</w:t>
      </w:r>
      <w:r w:rsidRPr="00066BC5">
        <w:rPr>
          <w:color w:val="080808"/>
          <w:lang w:val="en-US"/>
        </w:rPr>
        <w:br/>
        <w:t xml:space="preserve">    {</w:t>
      </w:r>
      <w:r w:rsidRPr="00066BC5">
        <w:rPr>
          <w:color w:val="080808"/>
          <w:lang w:val="en-US"/>
        </w:rPr>
        <w:br/>
        <w:t xml:space="preserve">        </w:t>
      </w:r>
      <w:r w:rsidRPr="00066BC5">
        <w:rPr>
          <w:color w:val="0033B3"/>
          <w:lang w:val="en-US"/>
        </w:rPr>
        <w:t xml:space="preserve">private </w:t>
      </w:r>
      <w:proofErr w:type="spellStart"/>
      <w:r w:rsidRPr="00066BC5">
        <w:rPr>
          <w:color w:val="0033B3"/>
          <w:lang w:val="en-US"/>
        </w:rPr>
        <w:t>readonly</w:t>
      </w:r>
      <w:proofErr w:type="spellEnd"/>
      <w:r w:rsidRPr="00066BC5">
        <w:rPr>
          <w:color w:val="0033B3"/>
          <w:lang w:val="en-US"/>
        </w:rPr>
        <w:t xml:space="preserve"> </w:t>
      </w:r>
      <w:r w:rsidRPr="00066BC5">
        <w:rPr>
          <w:color w:val="000000"/>
          <w:lang w:val="en-US"/>
        </w:rPr>
        <w:t xml:space="preserve">Database </w:t>
      </w:r>
      <w:r w:rsidRPr="00066BC5">
        <w:rPr>
          <w:color w:val="871094"/>
          <w:lang w:val="en-US"/>
        </w:rPr>
        <w:t>_database</w:t>
      </w:r>
      <w:r w:rsidRPr="00066BC5">
        <w:rPr>
          <w:color w:val="080808"/>
          <w:lang w:val="en-US"/>
        </w:rPr>
        <w:t>;</w:t>
      </w:r>
      <w:r w:rsidRPr="00066BC5">
        <w:rPr>
          <w:color w:val="080808"/>
          <w:lang w:val="en-US"/>
        </w:rPr>
        <w:br/>
        <w:t xml:space="preserve">        </w:t>
      </w:r>
      <w:r w:rsidRPr="00066BC5">
        <w:rPr>
          <w:color w:val="0033B3"/>
          <w:lang w:val="en-US"/>
        </w:rPr>
        <w:t xml:space="preserve">private </w:t>
      </w:r>
      <w:proofErr w:type="spellStart"/>
      <w:r w:rsidRPr="00066BC5">
        <w:rPr>
          <w:color w:val="0033B3"/>
          <w:lang w:val="en-US"/>
        </w:rPr>
        <w:t>readonly</w:t>
      </w:r>
      <w:proofErr w:type="spellEnd"/>
      <w:r w:rsidRPr="00066BC5">
        <w:rPr>
          <w:color w:val="0033B3"/>
          <w:lang w:val="en-US"/>
        </w:rPr>
        <w:t xml:space="preserve"> </w:t>
      </w:r>
      <w:r w:rsidRPr="00066BC5">
        <w:rPr>
          <w:color w:val="000000"/>
          <w:lang w:val="en-US"/>
        </w:rPr>
        <w:t>List</w:t>
      </w:r>
      <w:r w:rsidRPr="00066BC5">
        <w:rPr>
          <w:color w:val="080808"/>
          <w:lang w:val="en-US"/>
        </w:rPr>
        <w:t>&lt;</w:t>
      </w:r>
      <w:r w:rsidRPr="00066BC5">
        <w:rPr>
          <w:color w:val="000000"/>
          <w:lang w:val="en-US"/>
        </w:rPr>
        <w:t>Game</w:t>
      </w:r>
      <w:r w:rsidRPr="00066BC5">
        <w:rPr>
          <w:color w:val="080808"/>
          <w:lang w:val="en-US"/>
        </w:rPr>
        <w:t xml:space="preserve">&gt; </w:t>
      </w:r>
      <w:r w:rsidRPr="00066BC5">
        <w:rPr>
          <w:color w:val="871094"/>
          <w:lang w:val="en-US"/>
        </w:rPr>
        <w:t xml:space="preserve">_games </w:t>
      </w:r>
      <w:r w:rsidRPr="00066BC5">
        <w:rPr>
          <w:color w:val="080808"/>
          <w:lang w:val="en-US"/>
        </w:rPr>
        <w:t xml:space="preserve">= </w:t>
      </w:r>
      <w:r w:rsidRPr="00066BC5">
        <w:rPr>
          <w:color w:val="0033B3"/>
          <w:lang w:val="en-US"/>
        </w:rPr>
        <w:t>new</w:t>
      </w:r>
      <w:r w:rsidRPr="00066BC5">
        <w:rPr>
          <w:color w:val="080808"/>
          <w:lang w:val="en-US"/>
        </w:rPr>
        <w:t>();</w:t>
      </w:r>
      <w:r w:rsidRPr="00066BC5">
        <w:rPr>
          <w:color w:val="080808"/>
          <w:lang w:val="en-US"/>
        </w:rPr>
        <w:br/>
      </w:r>
      <w:r w:rsidRPr="00066BC5">
        <w:rPr>
          <w:color w:val="080808"/>
          <w:lang w:val="en-US"/>
        </w:rPr>
        <w:br/>
        <w:t xml:space="preserve">        </w:t>
      </w:r>
      <w:r w:rsidRPr="00066BC5">
        <w:rPr>
          <w:color w:val="0033B3"/>
          <w:lang w:val="en-US"/>
        </w:rPr>
        <w:t xml:space="preserve">public </w:t>
      </w:r>
      <w:proofErr w:type="spellStart"/>
      <w:r w:rsidRPr="00066BC5">
        <w:rPr>
          <w:color w:val="000000"/>
          <w:lang w:val="en-US"/>
        </w:rPr>
        <w:t>GameDao</w:t>
      </w:r>
      <w:proofErr w:type="spellEnd"/>
      <w:r w:rsidRPr="00066BC5">
        <w:rPr>
          <w:color w:val="080808"/>
          <w:lang w:val="en-US"/>
        </w:rPr>
        <w:t>(</w:t>
      </w:r>
      <w:proofErr w:type="spellStart"/>
      <w:r w:rsidRPr="00066BC5">
        <w:rPr>
          <w:color w:val="000000"/>
          <w:lang w:val="en-US"/>
        </w:rPr>
        <w:t>IConfiguration</w:t>
      </w:r>
      <w:proofErr w:type="spellEnd"/>
      <w:r w:rsidRPr="00066BC5">
        <w:rPr>
          <w:color w:val="000000"/>
          <w:lang w:val="en-US"/>
        </w:rPr>
        <w:t xml:space="preserve"> </w:t>
      </w:r>
      <w:r w:rsidRPr="00066BC5">
        <w:rPr>
          <w:color w:val="080808"/>
          <w:lang w:val="en-US"/>
        </w:rPr>
        <w:t>configuration)</w:t>
      </w:r>
      <w:r w:rsidRPr="00066BC5">
        <w:rPr>
          <w:color w:val="080808"/>
          <w:lang w:val="en-US"/>
        </w:rPr>
        <w:br/>
        <w:t xml:space="preserve">        {</w:t>
      </w:r>
      <w:r w:rsidRPr="00066BC5">
        <w:rPr>
          <w:color w:val="080808"/>
          <w:lang w:val="en-US"/>
        </w:rPr>
        <w:br/>
        <w:t xml:space="preserve">            </w:t>
      </w:r>
      <w:r w:rsidRPr="00066BC5">
        <w:rPr>
          <w:color w:val="871094"/>
          <w:lang w:val="en-US"/>
        </w:rPr>
        <w:t xml:space="preserve">_database </w:t>
      </w:r>
      <w:r w:rsidRPr="00066BC5">
        <w:rPr>
          <w:color w:val="080808"/>
          <w:lang w:val="en-US"/>
        </w:rPr>
        <w:t xml:space="preserve">= </w:t>
      </w:r>
      <w:r w:rsidRPr="00066BC5">
        <w:rPr>
          <w:color w:val="0033B3"/>
          <w:lang w:val="en-US"/>
        </w:rPr>
        <w:t xml:space="preserve">new </w:t>
      </w:r>
      <w:r w:rsidRPr="00066BC5">
        <w:rPr>
          <w:color w:val="000000"/>
          <w:lang w:val="en-US"/>
        </w:rPr>
        <w:t>Database</w:t>
      </w:r>
      <w:r w:rsidRPr="00066BC5">
        <w:rPr>
          <w:color w:val="080808"/>
          <w:lang w:val="en-US"/>
        </w:rPr>
        <w:t>(configuration);</w:t>
      </w:r>
      <w:r w:rsidRPr="00066BC5">
        <w:rPr>
          <w:color w:val="080808"/>
          <w:lang w:val="en-US"/>
        </w:rPr>
        <w:br/>
        <w:t xml:space="preserve">        }</w:t>
      </w:r>
      <w:r w:rsidRPr="00066BC5">
        <w:rPr>
          <w:color w:val="080808"/>
          <w:lang w:val="en-US"/>
        </w:rPr>
        <w:br/>
      </w:r>
      <w:r w:rsidRPr="00066BC5">
        <w:rPr>
          <w:color w:val="080808"/>
          <w:lang w:val="en-US"/>
        </w:rPr>
        <w:br/>
        <w:t xml:space="preserve">        </w:t>
      </w:r>
      <w:r w:rsidRPr="00066BC5">
        <w:rPr>
          <w:color w:val="0033B3"/>
          <w:lang w:val="en-US"/>
        </w:rPr>
        <w:t xml:space="preserve">public void </w:t>
      </w:r>
      <w:r w:rsidRPr="00066BC5">
        <w:rPr>
          <w:color w:val="00627A"/>
          <w:lang w:val="en-US"/>
        </w:rPr>
        <w:t>Create</w:t>
      </w:r>
      <w:r w:rsidRPr="00066BC5">
        <w:rPr>
          <w:color w:val="080808"/>
          <w:lang w:val="en-US"/>
        </w:rPr>
        <w:t>(</w:t>
      </w:r>
      <w:r w:rsidRPr="00066BC5">
        <w:rPr>
          <w:color w:val="000000"/>
          <w:lang w:val="en-US"/>
        </w:rPr>
        <w:t xml:space="preserve">Game </w:t>
      </w:r>
      <w:r w:rsidRPr="00066BC5">
        <w:rPr>
          <w:color w:val="080808"/>
          <w:lang w:val="en-US"/>
        </w:rPr>
        <w:t>game)</w:t>
      </w:r>
      <w:r w:rsidRPr="00066BC5">
        <w:rPr>
          <w:color w:val="080808"/>
          <w:lang w:val="en-US"/>
        </w:rPr>
        <w:br/>
        <w:t xml:space="preserve">        {</w:t>
      </w:r>
      <w:r w:rsidRPr="00066BC5">
        <w:rPr>
          <w:color w:val="080808"/>
          <w:lang w:val="en-US"/>
        </w:rPr>
        <w:br/>
        <w:t xml:space="preserve">            </w:t>
      </w:r>
      <w:proofErr w:type="spellStart"/>
      <w:r w:rsidRPr="00066BC5">
        <w:rPr>
          <w:color w:val="000000"/>
          <w:lang w:val="en-US"/>
        </w:rPr>
        <w:t>NpgsqlCommand</w:t>
      </w:r>
      <w:proofErr w:type="spellEnd"/>
      <w:r w:rsidRPr="00066BC5">
        <w:rPr>
          <w:color w:val="000000"/>
          <w:lang w:val="en-US"/>
        </w:rPr>
        <w:t xml:space="preserve"> </w:t>
      </w:r>
      <w:proofErr w:type="spellStart"/>
      <w:r w:rsidRPr="00066BC5">
        <w:rPr>
          <w:color w:val="000000"/>
          <w:lang w:val="en-US"/>
        </w:rPr>
        <w:t>cmd</w:t>
      </w:r>
      <w:proofErr w:type="spellEnd"/>
      <w:r w:rsidRPr="00066BC5">
        <w:rPr>
          <w:color w:val="000000"/>
          <w:lang w:val="en-US"/>
        </w:rPr>
        <w:t xml:space="preserve"> </w:t>
      </w:r>
      <w:r w:rsidRPr="00066BC5">
        <w:rPr>
          <w:color w:val="080808"/>
          <w:lang w:val="en-US"/>
        </w:rPr>
        <w:t xml:space="preserve">= </w:t>
      </w:r>
      <w:r w:rsidRPr="00066BC5">
        <w:rPr>
          <w:color w:val="0033B3"/>
          <w:lang w:val="en-US"/>
        </w:rPr>
        <w:t>new</w:t>
      </w:r>
      <w:r w:rsidRPr="00066BC5">
        <w:rPr>
          <w:color w:val="080808"/>
          <w:lang w:val="en-US"/>
        </w:rPr>
        <w:t>(</w:t>
      </w:r>
      <w:r w:rsidRPr="00066BC5">
        <w:rPr>
          <w:color w:val="067D17"/>
          <w:lang w:val="en-US"/>
        </w:rPr>
        <w:t>"</w:t>
      </w:r>
      <w:r w:rsidRPr="00066BC5">
        <w:rPr>
          <w:color w:val="067D17"/>
          <w:shd w:val="clear" w:color="auto" w:fill="EDFCED"/>
          <w:lang w:val="en-US"/>
        </w:rPr>
        <w:t>INSERT INTO game (title, developer, genre, date) VALUES (</w:t>
      </w:r>
      <w:r w:rsidRPr="00066BC5">
        <w:rPr>
          <w:color w:val="067D17"/>
          <w:lang w:val="en-US"/>
        </w:rPr>
        <w:t xml:space="preserve">" </w:t>
      </w:r>
      <w:r w:rsidRPr="00066BC5">
        <w:rPr>
          <w:color w:val="080808"/>
          <w:lang w:val="en-US"/>
        </w:rPr>
        <w:t>+</w:t>
      </w:r>
      <w:r w:rsidRPr="00066BC5">
        <w:rPr>
          <w:color w:val="080808"/>
          <w:lang w:val="en-US"/>
        </w:rPr>
        <w:br/>
        <w:t xml:space="preserve">                                    </w:t>
      </w:r>
      <w:r w:rsidRPr="00066BC5">
        <w:rPr>
          <w:color w:val="067D17"/>
          <w:lang w:val="en-US"/>
        </w:rPr>
        <w:t>"</w:t>
      </w:r>
      <w:r w:rsidRPr="00066BC5">
        <w:rPr>
          <w:color w:val="067D17"/>
          <w:shd w:val="clear" w:color="auto" w:fill="EDFCED"/>
          <w:lang w:val="en-US"/>
        </w:rPr>
        <w:t>@Title, @Developer, @Genre)</w:t>
      </w:r>
      <w:r w:rsidRPr="00066BC5">
        <w:rPr>
          <w:color w:val="067D17"/>
          <w:lang w:val="en-US"/>
        </w:rPr>
        <w:t>"</w:t>
      </w:r>
      <w:r w:rsidRPr="00066BC5">
        <w:rPr>
          <w:color w:val="080808"/>
          <w:lang w:val="en-US"/>
        </w:rPr>
        <w:t>);</w:t>
      </w:r>
      <w:r w:rsidRPr="00066BC5">
        <w:rPr>
          <w:color w:val="080808"/>
          <w:lang w:val="en-US"/>
        </w:rPr>
        <w:br/>
        <w:t xml:space="preserve">            </w:t>
      </w:r>
      <w:proofErr w:type="spellStart"/>
      <w:r w:rsidRPr="00066BC5">
        <w:rPr>
          <w:color w:val="000000"/>
          <w:lang w:val="en-US"/>
        </w:rPr>
        <w:t>cmd</w:t>
      </w:r>
      <w:r w:rsidRPr="00066BC5">
        <w:rPr>
          <w:color w:val="080808"/>
          <w:lang w:val="en-US"/>
        </w:rPr>
        <w:t>.</w:t>
      </w:r>
      <w:r w:rsidRPr="00066BC5">
        <w:rPr>
          <w:color w:val="871094"/>
          <w:lang w:val="en-US"/>
        </w:rPr>
        <w:t>Parameters</w:t>
      </w:r>
      <w:r w:rsidRPr="00066BC5">
        <w:rPr>
          <w:color w:val="080808"/>
          <w:lang w:val="en-US"/>
        </w:rPr>
        <w:t>.</w:t>
      </w:r>
      <w:r w:rsidRPr="00066BC5">
        <w:rPr>
          <w:color w:val="00627A"/>
          <w:lang w:val="en-US"/>
        </w:rPr>
        <w:t>AddWithValue</w:t>
      </w:r>
      <w:proofErr w:type="spellEnd"/>
      <w:r w:rsidRPr="00066BC5">
        <w:rPr>
          <w:color w:val="080808"/>
          <w:lang w:val="en-US"/>
        </w:rPr>
        <w:t>(</w:t>
      </w:r>
      <w:r w:rsidRPr="00066BC5">
        <w:rPr>
          <w:color w:val="067D17"/>
          <w:lang w:val="en-US"/>
        </w:rPr>
        <w:t>"@Title"</w:t>
      </w:r>
      <w:r w:rsidRPr="00066BC5">
        <w:rPr>
          <w:color w:val="080808"/>
          <w:lang w:val="en-US"/>
        </w:rPr>
        <w:t xml:space="preserve">, </w:t>
      </w:r>
      <w:proofErr w:type="spellStart"/>
      <w:r w:rsidRPr="00066BC5">
        <w:rPr>
          <w:color w:val="080808"/>
          <w:lang w:val="en-US"/>
        </w:rPr>
        <w:t>game.</w:t>
      </w:r>
      <w:r w:rsidRPr="00066BC5">
        <w:rPr>
          <w:color w:val="871094"/>
          <w:lang w:val="en-US"/>
        </w:rPr>
        <w:t>Title</w:t>
      </w:r>
      <w:proofErr w:type="spellEnd"/>
      <w:r w:rsidRPr="00066BC5">
        <w:rPr>
          <w:color w:val="080808"/>
          <w:lang w:val="en-US"/>
        </w:rPr>
        <w:t>);</w:t>
      </w:r>
      <w:r w:rsidRPr="00066BC5">
        <w:rPr>
          <w:color w:val="080808"/>
          <w:lang w:val="en-US"/>
        </w:rPr>
        <w:br/>
        <w:t xml:space="preserve">            </w:t>
      </w:r>
      <w:proofErr w:type="spellStart"/>
      <w:r w:rsidRPr="00066BC5">
        <w:rPr>
          <w:color w:val="000000"/>
          <w:lang w:val="en-US"/>
        </w:rPr>
        <w:t>cmd</w:t>
      </w:r>
      <w:r w:rsidRPr="00066BC5">
        <w:rPr>
          <w:color w:val="080808"/>
          <w:lang w:val="en-US"/>
        </w:rPr>
        <w:t>.</w:t>
      </w:r>
      <w:r w:rsidRPr="00066BC5">
        <w:rPr>
          <w:color w:val="871094"/>
          <w:lang w:val="en-US"/>
        </w:rPr>
        <w:t>Parameters</w:t>
      </w:r>
      <w:r w:rsidRPr="00066BC5">
        <w:rPr>
          <w:color w:val="080808"/>
          <w:lang w:val="en-US"/>
        </w:rPr>
        <w:t>.</w:t>
      </w:r>
      <w:r w:rsidRPr="00066BC5">
        <w:rPr>
          <w:color w:val="00627A"/>
          <w:lang w:val="en-US"/>
        </w:rPr>
        <w:t>AddWithValue</w:t>
      </w:r>
      <w:proofErr w:type="spellEnd"/>
      <w:r w:rsidRPr="00066BC5">
        <w:rPr>
          <w:color w:val="080808"/>
          <w:lang w:val="en-US"/>
        </w:rPr>
        <w:t>(</w:t>
      </w:r>
      <w:r w:rsidRPr="00066BC5">
        <w:rPr>
          <w:color w:val="067D17"/>
          <w:lang w:val="en-US"/>
        </w:rPr>
        <w:t>"@Developer"</w:t>
      </w:r>
      <w:r w:rsidRPr="00066BC5">
        <w:rPr>
          <w:color w:val="080808"/>
          <w:lang w:val="en-US"/>
        </w:rPr>
        <w:t xml:space="preserve">, </w:t>
      </w:r>
      <w:proofErr w:type="spellStart"/>
      <w:r w:rsidRPr="00066BC5">
        <w:rPr>
          <w:color w:val="080808"/>
          <w:lang w:val="en-US"/>
        </w:rPr>
        <w:t>game.</w:t>
      </w:r>
      <w:r w:rsidRPr="00066BC5">
        <w:rPr>
          <w:color w:val="871094"/>
          <w:lang w:val="en-US"/>
        </w:rPr>
        <w:t>Developer</w:t>
      </w:r>
      <w:proofErr w:type="spellEnd"/>
      <w:r w:rsidRPr="00066BC5">
        <w:rPr>
          <w:color w:val="080808"/>
          <w:lang w:val="en-US"/>
        </w:rPr>
        <w:t>);</w:t>
      </w:r>
      <w:r w:rsidRPr="00066BC5">
        <w:rPr>
          <w:color w:val="080808"/>
          <w:lang w:val="en-US"/>
        </w:rPr>
        <w:br/>
        <w:t xml:space="preserve">            </w:t>
      </w:r>
      <w:proofErr w:type="spellStart"/>
      <w:r w:rsidRPr="00066BC5">
        <w:rPr>
          <w:color w:val="000000"/>
          <w:lang w:val="en-US"/>
        </w:rPr>
        <w:t>cmd</w:t>
      </w:r>
      <w:r w:rsidRPr="00066BC5">
        <w:rPr>
          <w:color w:val="080808"/>
          <w:lang w:val="en-US"/>
        </w:rPr>
        <w:t>.</w:t>
      </w:r>
      <w:r w:rsidRPr="00066BC5">
        <w:rPr>
          <w:color w:val="871094"/>
          <w:lang w:val="en-US"/>
        </w:rPr>
        <w:t>Parameters</w:t>
      </w:r>
      <w:r w:rsidRPr="00066BC5">
        <w:rPr>
          <w:color w:val="080808"/>
          <w:lang w:val="en-US"/>
        </w:rPr>
        <w:t>.</w:t>
      </w:r>
      <w:r w:rsidRPr="00066BC5">
        <w:rPr>
          <w:color w:val="00627A"/>
          <w:lang w:val="en-US"/>
        </w:rPr>
        <w:t>AddWithValue</w:t>
      </w:r>
      <w:proofErr w:type="spellEnd"/>
      <w:r w:rsidRPr="00066BC5">
        <w:rPr>
          <w:color w:val="080808"/>
          <w:lang w:val="en-US"/>
        </w:rPr>
        <w:t>(</w:t>
      </w:r>
      <w:r w:rsidRPr="00066BC5">
        <w:rPr>
          <w:color w:val="067D17"/>
          <w:lang w:val="en-US"/>
        </w:rPr>
        <w:t>"@Genre"</w:t>
      </w:r>
      <w:r w:rsidRPr="00066BC5">
        <w:rPr>
          <w:color w:val="080808"/>
          <w:lang w:val="en-US"/>
        </w:rPr>
        <w:t xml:space="preserve">, </w:t>
      </w:r>
      <w:proofErr w:type="spellStart"/>
      <w:r w:rsidRPr="00066BC5">
        <w:rPr>
          <w:color w:val="080808"/>
          <w:lang w:val="en-US"/>
        </w:rPr>
        <w:t>game.</w:t>
      </w:r>
      <w:r w:rsidRPr="00066BC5">
        <w:rPr>
          <w:color w:val="871094"/>
          <w:lang w:val="en-US"/>
        </w:rPr>
        <w:t>Genre</w:t>
      </w:r>
      <w:proofErr w:type="spellEnd"/>
      <w:r w:rsidRPr="00066BC5">
        <w:rPr>
          <w:color w:val="080808"/>
          <w:lang w:val="en-US"/>
        </w:rPr>
        <w:t>);</w:t>
      </w:r>
      <w:r w:rsidRPr="00066BC5">
        <w:rPr>
          <w:color w:val="080808"/>
          <w:lang w:val="en-US"/>
        </w:rPr>
        <w:br/>
      </w:r>
      <w:r w:rsidRPr="00066BC5">
        <w:rPr>
          <w:color w:val="080808"/>
          <w:lang w:val="en-US"/>
        </w:rPr>
        <w:lastRenderedPageBreak/>
        <w:br/>
        <w:t xml:space="preserve">            </w:t>
      </w:r>
      <w:r w:rsidRPr="00066BC5">
        <w:rPr>
          <w:color w:val="871094"/>
          <w:lang w:val="en-US"/>
        </w:rPr>
        <w:t>_</w:t>
      </w:r>
      <w:proofErr w:type="spellStart"/>
      <w:r w:rsidRPr="00066BC5">
        <w:rPr>
          <w:color w:val="871094"/>
          <w:lang w:val="en-US"/>
        </w:rPr>
        <w:t>database</w:t>
      </w:r>
      <w:r w:rsidRPr="00066BC5">
        <w:rPr>
          <w:color w:val="080808"/>
          <w:lang w:val="en-US"/>
        </w:rPr>
        <w:t>.</w:t>
      </w:r>
      <w:r w:rsidRPr="00066BC5">
        <w:rPr>
          <w:color w:val="00627A"/>
          <w:lang w:val="en-US"/>
        </w:rPr>
        <w:t>ExecuteSQLRequest_withParams</w:t>
      </w:r>
      <w:proofErr w:type="spellEnd"/>
      <w:r w:rsidRPr="00066BC5">
        <w:rPr>
          <w:color w:val="080808"/>
          <w:lang w:val="en-US"/>
        </w:rPr>
        <w:t>(</w:t>
      </w:r>
      <w:proofErr w:type="spellStart"/>
      <w:r w:rsidRPr="00066BC5">
        <w:rPr>
          <w:color w:val="000000"/>
          <w:lang w:val="en-US"/>
        </w:rPr>
        <w:t>cmd</w:t>
      </w:r>
      <w:proofErr w:type="spellEnd"/>
      <w:r w:rsidRPr="00066BC5">
        <w:rPr>
          <w:color w:val="080808"/>
          <w:lang w:val="en-US"/>
        </w:rPr>
        <w:t>);</w:t>
      </w:r>
      <w:r w:rsidRPr="00066BC5">
        <w:rPr>
          <w:color w:val="080808"/>
          <w:lang w:val="en-US"/>
        </w:rPr>
        <w:br/>
        <w:t xml:space="preserve">        }</w:t>
      </w:r>
      <w:r w:rsidRPr="00066BC5">
        <w:rPr>
          <w:color w:val="080808"/>
          <w:lang w:val="en-US"/>
        </w:rPr>
        <w:br/>
      </w:r>
      <w:r w:rsidRPr="00066BC5">
        <w:rPr>
          <w:color w:val="080808"/>
          <w:lang w:val="en-US"/>
        </w:rPr>
        <w:br/>
        <w:t xml:space="preserve">        </w:t>
      </w:r>
      <w:r w:rsidRPr="00066BC5">
        <w:rPr>
          <w:color w:val="0033B3"/>
          <w:lang w:val="en-US"/>
        </w:rPr>
        <w:t xml:space="preserve">public </w:t>
      </w:r>
      <w:r w:rsidRPr="00066BC5">
        <w:rPr>
          <w:color w:val="000000"/>
          <w:lang w:val="en-US"/>
        </w:rPr>
        <w:t>List</w:t>
      </w:r>
      <w:r w:rsidRPr="00066BC5">
        <w:rPr>
          <w:color w:val="080808"/>
          <w:lang w:val="en-US"/>
        </w:rPr>
        <w:t>&lt;</w:t>
      </w:r>
      <w:r w:rsidRPr="00066BC5">
        <w:rPr>
          <w:color w:val="000000"/>
          <w:lang w:val="en-US"/>
        </w:rPr>
        <w:t>Game</w:t>
      </w:r>
      <w:r w:rsidRPr="00066BC5">
        <w:rPr>
          <w:color w:val="080808"/>
          <w:lang w:val="en-US"/>
        </w:rPr>
        <w:t xml:space="preserve">&gt; </w:t>
      </w:r>
      <w:proofErr w:type="spellStart"/>
      <w:r w:rsidRPr="00066BC5">
        <w:rPr>
          <w:color w:val="00627A"/>
          <w:lang w:val="en-US"/>
        </w:rPr>
        <w:t>GetAll</w:t>
      </w:r>
      <w:proofErr w:type="spellEnd"/>
      <w:r w:rsidRPr="00066BC5">
        <w:rPr>
          <w:color w:val="080808"/>
          <w:lang w:val="en-US"/>
        </w:rPr>
        <w:t>()</w:t>
      </w:r>
      <w:r w:rsidRPr="00066BC5">
        <w:rPr>
          <w:color w:val="080808"/>
          <w:lang w:val="en-US"/>
        </w:rPr>
        <w:br/>
        <w:t xml:space="preserve">        {</w:t>
      </w:r>
      <w:r w:rsidRPr="00066BC5">
        <w:rPr>
          <w:color w:val="080808"/>
          <w:lang w:val="en-US"/>
        </w:rPr>
        <w:br/>
        <w:t xml:space="preserve">            </w:t>
      </w:r>
      <w:r w:rsidRPr="00066BC5">
        <w:rPr>
          <w:color w:val="0033B3"/>
          <w:lang w:val="en-US"/>
        </w:rPr>
        <w:t xml:space="preserve">string </w:t>
      </w:r>
      <w:proofErr w:type="spellStart"/>
      <w:r w:rsidRPr="00066BC5">
        <w:rPr>
          <w:color w:val="000000"/>
          <w:lang w:val="en-US"/>
        </w:rPr>
        <w:t>sql</w:t>
      </w:r>
      <w:proofErr w:type="spellEnd"/>
      <w:r w:rsidRPr="00066BC5">
        <w:rPr>
          <w:color w:val="000000"/>
          <w:lang w:val="en-US"/>
        </w:rPr>
        <w:t xml:space="preserve"> </w:t>
      </w:r>
      <w:r w:rsidRPr="00066BC5">
        <w:rPr>
          <w:color w:val="080808"/>
          <w:lang w:val="en-US"/>
        </w:rPr>
        <w:t xml:space="preserve">= </w:t>
      </w:r>
      <w:r w:rsidRPr="00066BC5">
        <w:rPr>
          <w:color w:val="067D17"/>
          <w:lang w:val="en-US"/>
        </w:rPr>
        <w:t>"</w:t>
      </w:r>
      <w:r w:rsidRPr="00066BC5">
        <w:rPr>
          <w:color w:val="067D17"/>
          <w:shd w:val="clear" w:color="auto" w:fill="EDFCED"/>
          <w:lang w:val="en-US"/>
        </w:rPr>
        <w:t>SELECT * FROM game</w:t>
      </w:r>
      <w:r w:rsidRPr="00066BC5">
        <w:rPr>
          <w:color w:val="067D17"/>
          <w:lang w:val="en-US"/>
        </w:rPr>
        <w:t>"</w:t>
      </w:r>
      <w:r w:rsidRPr="00066BC5">
        <w:rPr>
          <w:color w:val="080808"/>
          <w:lang w:val="en-US"/>
        </w:rPr>
        <w:t>;</w:t>
      </w:r>
      <w:r w:rsidRPr="00066BC5">
        <w:rPr>
          <w:color w:val="080808"/>
          <w:lang w:val="en-US"/>
        </w:rPr>
        <w:br/>
        <w:t xml:space="preserve">            </w:t>
      </w:r>
      <w:r w:rsidRPr="00066BC5">
        <w:rPr>
          <w:color w:val="871094"/>
          <w:lang w:val="en-US"/>
        </w:rPr>
        <w:t>_</w:t>
      </w:r>
      <w:proofErr w:type="spellStart"/>
      <w:r w:rsidRPr="00066BC5">
        <w:rPr>
          <w:color w:val="871094"/>
          <w:lang w:val="en-US"/>
        </w:rPr>
        <w:t>database</w:t>
      </w:r>
      <w:r w:rsidRPr="00066BC5">
        <w:rPr>
          <w:color w:val="080808"/>
          <w:lang w:val="en-US"/>
        </w:rPr>
        <w:t>.</w:t>
      </w:r>
      <w:r w:rsidRPr="00066BC5">
        <w:rPr>
          <w:color w:val="00627A"/>
          <w:lang w:val="en-US"/>
        </w:rPr>
        <w:t>ExecuteSqlRequest</w:t>
      </w:r>
      <w:proofErr w:type="spellEnd"/>
      <w:r w:rsidRPr="00066BC5">
        <w:rPr>
          <w:color w:val="080808"/>
          <w:lang w:val="en-US"/>
        </w:rPr>
        <w:t>(</w:t>
      </w:r>
      <w:proofErr w:type="spellStart"/>
      <w:r w:rsidRPr="00066BC5">
        <w:rPr>
          <w:color w:val="000000"/>
          <w:lang w:val="en-US"/>
        </w:rPr>
        <w:t>sql</w:t>
      </w:r>
      <w:proofErr w:type="spellEnd"/>
      <w:r w:rsidRPr="00066BC5">
        <w:rPr>
          <w:color w:val="080808"/>
          <w:lang w:val="en-US"/>
        </w:rPr>
        <w:t>);</w:t>
      </w:r>
      <w:r w:rsidRPr="00066BC5">
        <w:rPr>
          <w:color w:val="080808"/>
          <w:lang w:val="en-US"/>
        </w:rPr>
        <w:br/>
        <w:t xml:space="preserve">            </w:t>
      </w:r>
      <w:r w:rsidRPr="00066BC5">
        <w:rPr>
          <w:color w:val="0033B3"/>
          <w:lang w:val="en-US"/>
        </w:rPr>
        <w:t xml:space="preserve">if </w:t>
      </w:r>
      <w:r w:rsidRPr="00066BC5">
        <w:rPr>
          <w:color w:val="080808"/>
          <w:lang w:val="en-US"/>
        </w:rPr>
        <w:t>(</w:t>
      </w:r>
      <w:r w:rsidRPr="00066BC5">
        <w:rPr>
          <w:color w:val="871094"/>
          <w:lang w:val="en-US"/>
        </w:rPr>
        <w:t>_</w:t>
      </w:r>
      <w:proofErr w:type="spellStart"/>
      <w:r w:rsidRPr="00066BC5">
        <w:rPr>
          <w:color w:val="871094"/>
          <w:lang w:val="en-US"/>
        </w:rPr>
        <w:t>database</w:t>
      </w:r>
      <w:r w:rsidRPr="00066BC5">
        <w:rPr>
          <w:color w:val="080808"/>
          <w:lang w:val="en-US"/>
        </w:rPr>
        <w:t>.</w:t>
      </w:r>
      <w:r w:rsidRPr="00066BC5">
        <w:rPr>
          <w:color w:val="871094"/>
          <w:lang w:val="en-US"/>
        </w:rPr>
        <w:t>Reader</w:t>
      </w:r>
      <w:proofErr w:type="spellEnd"/>
      <w:r w:rsidRPr="00066BC5">
        <w:rPr>
          <w:color w:val="871094"/>
          <w:lang w:val="en-US"/>
        </w:rPr>
        <w:t xml:space="preserve"> </w:t>
      </w:r>
      <w:r w:rsidRPr="00066BC5">
        <w:rPr>
          <w:color w:val="0033B3"/>
          <w:lang w:val="en-US"/>
        </w:rPr>
        <w:t xml:space="preserve">is not null </w:t>
      </w:r>
      <w:r w:rsidRPr="00066BC5">
        <w:rPr>
          <w:color w:val="080808"/>
          <w:lang w:val="en-US"/>
        </w:rPr>
        <w:t xml:space="preserve">&amp;&amp; </w:t>
      </w:r>
      <w:r w:rsidRPr="00066BC5">
        <w:rPr>
          <w:color w:val="871094"/>
          <w:lang w:val="en-US"/>
        </w:rPr>
        <w:t>_</w:t>
      </w:r>
      <w:proofErr w:type="spellStart"/>
      <w:r w:rsidRPr="00066BC5">
        <w:rPr>
          <w:color w:val="871094"/>
          <w:lang w:val="en-US"/>
        </w:rPr>
        <w:t>database</w:t>
      </w:r>
      <w:r w:rsidRPr="00066BC5">
        <w:rPr>
          <w:color w:val="080808"/>
          <w:lang w:val="en-US"/>
        </w:rPr>
        <w:t>.</w:t>
      </w:r>
      <w:r w:rsidRPr="00066BC5">
        <w:rPr>
          <w:color w:val="871094"/>
          <w:lang w:val="en-US"/>
        </w:rPr>
        <w:t>Reader</w:t>
      </w:r>
      <w:r w:rsidRPr="00066BC5">
        <w:rPr>
          <w:color w:val="080808"/>
          <w:lang w:val="en-US"/>
        </w:rPr>
        <w:t>.</w:t>
      </w:r>
      <w:r w:rsidRPr="00066BC5">
        <w:rPr>
          <w:color w:val="871094"/>
          <w:lang w:val="en-US"/>
        </w:rPr>
        <w:t>HasRows</w:t>
      </w:r>
      <w:proofErr w:type="spellEnd"/>
      <w:r w:rsidRPr="00066BC5">
        <w:rPr>
          <w:color w:val="080808"/>
          <w:lang w:val="en-US"/>
        </w:rPr>
        <w:t>)</w:t>
      </w:r>
      <w:r w:rsidRPr="00066BC5">
        <w:rPr>
          <w:color w:val="080808"/>
          <w:lang w:val="en-US"/>
        </w:rPr>
        <w:br/>
        <w:t xml:space="preserve">            {</w:t>
      </w:r>
      <w:r w:rsidRPr="00066BC5">
        <w:rPr>
          <w:color w:val="080808"/>
          <w:lang w:val="en-US"/>
        </w:rPr>
        <w:br/>
        <w:t xml:space="preserve">                </w:t>
      </w:r>
      <w:r w:rsidRPr="00066BC5">
        <w:rPr>
          <w:color w:val="0033B3"/>
          <w:lang w:val="en-US"/>
        </w:rPr>
        <w:t xml:space="preserve">foreach </w:t>
      </w:r>
      <w:r w:rsidRPr="00066BC5">
        <w:rPr>
          <w:color w:val="080808"/>
          <w:lang w:val="en-US"/>
        </w:rPr>
        <w:t>(</w:t>
      </w:r>
      <w:proofErr w:type="spellStart"/>
      <w:r w:rsidRPr="00066BC5">
        <w:rPr>
          <w:color w:val="000000"/>
          <w:lang w:val="en-US"/>
        </w:rPr>
        <w:t>DbDataRecord</w:t>
      </w:r>
      <w:proofErr w:type="spellEnd"/>
      <w:r w:rsidRPr="00066BC5">
        <w:rPr>
          <w:color w:val="000000"/>
          <w:lang w:val="en-US"/>
        </w:rPr>
        <w:t xml:space="preserve"> line </w:t>
      </w:r>
      <w:r w:rsidRPr="00066BC5">
        <w:rPr>
          <w:color w:val="0033B3"/>
          <w:lang w:val="en-US"/>
        </w:rPr>
        <w:t xml:space="preserve">in </w:t>
      </w:r>
      <w:r w:rsidRPr="00066BC5">
        <w:rPr>
          <w:color w:val="871094"/>
          <w:lang w:val="en-US"/>
        </w:rPr>
        <w:t>_</w:t>
      </w:r>
      <w:proofErr w:type="spellStart"/>
      <w:r w:rsidRPr="00066BC5">
        <w:rPr>
          <w:color w:val="871094"/>
          <w:lang w:val="en-US"/>
        </w:rPr>
        <w:t>database</w:t>
      </w:r>
      <w:r w:rsidRPr="00066BC5">
        <w:rPr>
          <w:color w:val="080808"/>
          <w:lang w:val="en-US"/>
        </w:rPr>
        <w:t>.</w:t>
      </w:r>
      <w:r w:rsidRPr="00066BC5">
        <w:rPr>
          <w:color w:val="871094"/>
          <w:lang w:val="en-US"/>
        </w:rPr>
        <w:t>Reader</w:t>
      </w:r>
      <w:proofErr w:type="spellEnd"/>
      <w:r w:rsidRPr="00066BC5">
        <w:rPr>
          <w:color w:val="080808"/>
          <w:lang w:val="en-US"/>
        </w:rPr>
        <w:t>)</w:t>
      </w:r>
      <w:r w:rsidRPr="00066BC5">
        <w:rPr>
          <w:color w:val="080808"/>
          <w:lang w:val="en-US"/>
        </w:rPr>
        <w:br/>
        <w:t xml:space="preserve">                {</w:t>
      </w:r>
      <w:r w:rsidRPr="00066BC5">
        <w:rPr>
          <w:color w:val="080808"/>
          <w:lang w:val="en-US"/>
        </w:rPr>
        <w:br/>
        <w:t xml:space="preserve">                    </w:t>
      </w:r>
      <w:r w:rsidRPr="00066BC5">
        <w:rPr>
          <w:color w:val="000000"/>
          <w:lang w:val="en-US"/>
        </w:rPr>
        <w:t xml:space="preserve">Game </w:t>
      </w:r>
      <w:proofErr w:type="spellStart"/>
      <w:r w:rsidRPr="00066BC5">
        <w:rPr>
          <w:color w:val="000000"/>
          <w:lang w:val="en-US"/>
        </w:rPr>
        <w:t>game</w:t>
      </w:r>
      <w:proofErr w:type="spellEnd"/>
      <w:r w:rsidRPr="00066BC5">
        <w:rPr>
          <w:color w:val="000000"/>
          <w:lang w:val="en-US"/>
        </w:rPr>
        <w:t xml:space="preserve"> </w:t>
      </w:r>
      <w:r w:rsidRPr="00066BC5">
        <w:rPr>
          <w:color w:val="080808"/>
          <w:lang w:val="en-US"/>
        </w:rPr>
        <w:t xml:space="preserve">= </w:t>
      </w:r>
      <w:r w:rsidRPr="00066BC5">
        <w:rPr>
          <w:color w:val="0033B3"/>
          <w:lang w:val="en-US"/>
        </w:rPr>
        <w:t xml:space="preserve">new </w:t>
      </w:r>
      <w:r w:rsidRPr="00066BC5">
        <w:rPr>
          <w:color w:val="000000"/>
          <w:lang w:val="en-US"/>
        </w:rPr>
        <w:t>Game</w:t>
      </w:r>
      <w:r w:rsidRPr="00066BC5">
        <w:rPr>
          <w:color w:val="080808"/>
          <w:lang w:val="en-US"/>
        </w:rPr>
        <w:t>(</w:t>
      </w:r>
      <w:proofErr w:type="spellStart"/>
      <w:r w:rsidRPr="00066BC5">
        <w:rPr>
          <w:color w:val="000000"/>
          <w:lang w:val="en-US"/>
        </w:rPr>
        <w:t>line</w:t>
      </w:r>
      <w:r w:rsidRPr="00066BC5">
        <w:rPr>
          <w:color w:val="080808"/>
          <w:lang w:val="en-US"/>
        </w:rPr>
        <w:t>.</w:t>
      </w:r>
      <w:r w:rsidRPr="00066BC5">
        <w:rPr>
          <w:color w:val="00627A"/>
          <w:lang w:val="en-US"/>
        </w:rPr>
        <w:t>GetString</w:t>
      </w:r>
      <w:proofErr w:type="spellEnd"/>
      <w:r w:rsidRPr="00066BC5">
        <w:rPr>
          <w:color w:val="080808"/>
          <w:lang w:val="en-US"/>
        </w:rPr>
        <w:t>(</w:t>
      </w:r>
      <w:r w:rsidRPr="00066BC5">
        <w:rPr>
          <w:color w:val="1750EB"/>
          <w:lang w:val="en-US"/>
        </w:rPr>
        <w:t>0</w:t>
      </w:r>
      <w:r w:rsidRPr="00066BC5">
        <w:rPr>
          <w:color w:val="080808"/>
          <w:lang w:val="en-US"/>
        </w:rPr>
        <w:t xml:space="preserve">), </w:t>
      </w:r>
      <w:proofErr w:type="spellStart"/>
      <w:r w:rsidRPr="00066BC5">
        <w:rPr>
          <w:color w:val="000000"/>
          <w:lang w:val="en-US"/>
        </w:rPr>
        <w:t>line</w:t>
      </w:r>
      <w:r w:rsidRPr="00066BC5">
        <w:rPr>
          <w:color w:val="080808"/>
          <w:lang w:val="en-US"/>
        </w:rPr>
        <w:t>.</w:t>
      </w:r>
      <w:r w:rsidRPr="00066BC5">
        <w:rPr>
          <w:color w:val="00627A"/>
          <w:lang w:val="en-US"/>
        </w:rPr>
        <w:t>GetString</w:t>
      </w:r>
      <w:proofErr w:type="spellEnd"/>
      <w:r w:rsidRPr="00066BC5">
        <w:rPr>
          <w:color w:val="080808"/>
          <w:lang w:val="en-US"/>
        </w:rPr>
        <w:t>(</w:t>
      </w:r>
      <w:r w:rsidRPr="00066BC5">
        <w:rPr>
          <w:color w:val="1750EB"/>
          <w:lang w:val="en-US"/>
        </w:rPr>
        <w:t>1</w:t>
      </w:r>
      <w:r w:rsidRPr="00066BC5">
        <w:rPr>
          <w:color w:val="080808"/>
          <w:lang w:val="en-US"/>
        </w:rPr>
        <w:t xml:space="preserve">), </w:t>
      </w:r>
      <w:proofErr w:type="spellStart"/>
      <w:r w:rsidRPr="00066BC5">
        <w:rPr>
          <w:color w:val="000000"/>
          <w:lang w:val="en-US"/>
        </w:rPr>
        <w:t>line</w:t>
      </w:r>
      <w:r w:rsidRPr="00066BC5">
        <w:rPr>
          <w:color w:val="080808"/>
          <w:lang w:val="en-US"/>
        </w:rPr>
        <w:t>.</w:t>
      </w:r>
      <w:r w:rsidRPr="00066BC5">
        <w:rPr>
          <w:color w:val="00627A"/>
          <w:lang w:val="en-US"/>
        </w:rPr>
        <w:t>GetString</w:t>
      </w:r>
      <w:proofErr w:type="spellEnd"/>
      <w:r w:rsidRPr="00066BC5">
        <w:rPr>
          <w:color w:val="080808"/>
          <w:lang w:val="en-US"/>
        </w:rPr>
        <w:t>(</w:t>
      </w:r>
      <w:r w:rsidRPr="00066BC5">
        <w:rPr>
          <w:color w:val="1750EB"/>
          <w:lang w:val="en-US"/>
        </w:rPr>
        <w:t>2</w:t>
      </w:r>
      <w:r w:rsidRPr="00066BC5">
        <w:rPr>
          <w:color w:val="080808"/>
          <w:lang w:val="en-US"/>
        </w:rPr>
        <w:t>));</w:t>
      </w:r>
      <w:r w:rsidRPr="00066BC5">
        <w:rPr>
          <w:color w:val="080808"/>
          <w:lang w:val="en-US"/>
        </w:rPr>
        <w:br/>
        <w:t xml:space="preserve">                    </w:t>
      </w:r>
      <w:r w:rsidRPr="00066BC5">
        <w:rPr>
          <w:color w:val="871094"/>
          <w:lang w:val="en-US"/>
        </w:rPr>
        <w:t>_</w:t>
      </w:r>
      <w:proofErr w:type="spellStart"/>
      <w:r w:rsidRPr="00066BC5">
        <w:rPr>
          <w:color w:val="871094"/>
          <w:lang w:val="en-US"/>
        </w:rPr>
        <w:t>games</w:t>
      </w:r>
      <w:r w:rsidRPr="00066BC5">
        <w:rPr>
          <w:color w:val="080808"/>
          <w:lang w:val="en-US"/>
        </w:rPr>
        <w:t>.</w:t>
      </w:r>
      <w:r w:rsidRPr="00066BC5">
        <w:rPr>
          <w:color w:val="00627A"/>
          <w:lang w:val="en-US"/>
        </w:rPr>
        <w:t>Insert</w:t>
      </w:r>
      <w:proofErr w:type="spellEnd"/>
      <w:r w:rsidRPr="00066BC5">
        <w:rPr>
          <w:color w:val="080808"/>
          <w:lang w:val="en-US"/>
        </w:rPr>
        <w:t>(</w:t>
      </w:r>
      <w:r w:rsidRPr="00066BC5">
        <w:rPr>
          <w:color w:val="1750EB"/>
          <w:lang w:val="en-US"/>
        </w:rPr>
        <w:t>0</w:t>
      </w:r>
      <w:r w:rsidRPr="00066BC5">
        <w:rPr>
          <w:color w:val="080808"/>
          <w:lang w:val="en-US"/>
        </w:rPr>
        <w:t xml:space="preserve">, </w:t>
      </w:r>
      <w:r w:rsidRPr="00066BC5">
        <w:rPr>
          <w:color w:val="000000"/>
          <w:lang w:val="en-US"/>
        </w:rPr>
        <w:t>game</w:t>
      </w:r>
      <w:r w:rsidRPr="00066BC5">
        <w:rPr>
          <w:color w:val="080808"/>
          <w:lang w:val="en-US"/>
        </w:rPr>
        <w:t>);</w:t>
      </w:r>
      <w:r w:rsidRPr="00066BC5">
        <w:rPr>
          <w:color w:val="080808"/>
          <w:lang w:val="en-US"/>
        </w:rPr>
        <w:br/>
        <w:t xml:space="preserve">                }</w:t>
      </w:r>
      <w:r w:rsidRPr="00066BC5">
        <w:rPr>
          <w:color w:val="080808"/>
          <w:lang w:val="en-US"/>
        </w:rPr>
        <w:br/>
        <w:t xml:space="preserve">            }</w:t>
      </w:r>
      <w:r w:rsidRPr="00066BC5">
        <w:rPr>
          <w:color w:val="080808"/>
          <w:lang w:val="en-US"/>
        </w:rPr>
        <w:br/>
      </w:r>
      <w:r w:rsidRPr="00066BC5">
        <w:rPr>
          <w:color w:val="080808"/>
          <w:lang w:val="en-US"/>
        </w:rPr>
        <w:br/>
        <w:t xml:space="preserve">            </w:t>
      </w:r>
      <w:r w:rsidRPr="00066BC5">
        <w:rPr>
          <w:color w:val="0033B3"/>
          <w:lang w:val="en-US"/>
        </w:rPr>
        <w:t xml:space="preserve">return </w:t>
      </w:r>
      <w:r w:rsidRPr="00066BC5">
        <w:rPr>
          <w:color w:val="871094"/>
          <w:lang w:val="en-US"/>
        </w:rPr>
        <w:t>_games</w:t>
      </w:r>
      <w:r w:rsidRPr="00066BC5">
        <w:rPr>
          <w:color w:val="080808"/>
          <w:lang w:val="en-US"/>
        </w:rPr>
        <w:t>;</w:t>
      </w:r>
      <w:r w:rsidRPr="00066BC5">
        <w:rPr>
          <w:color w:val="080808"/>
          <w:lang w:val="en-US"/>
        </w:rPr>
        <w:br/>
        <w:t xml:space="preserve">        }</w:t>
      </w:r>
      <w:r w:rsidRPr="00066BC5">
        <w:rPr>
          <w:color w:val="080808"/>
          <w:lang w:val="en-US"/>
        </w:rPr>
        <w:br/>
        <w:t xml:space="preserve">    }</w:t>
      </w:r>
      <w:r w:rsidRPr="00066BC5">
        <w:rPr>
          <w:color w:val="080808"/>
          <w:lang w:val="en-US"/>
        </w:rPr>
        <w:br/>
      </w:r>
      <w:r w:rsidRPr="00066BC5">
        <w:rPr>
          <w:color w:val="080808"/>
          <w:shd w:val="clear" w:color="auto" w:fill="93D9D9"/>
          <w:lang w:val="en-US"/>
        </w:rPr>
        <w:t>}</w:t>
      </w:r>
    </w:p>
    <w:p w14:paraId="300897E9" w14:textId="1D1418EF" w:rsidR="00066BC5" w:rsidRDefault="00D81853" w:rsidP="00D81853">
      <w:pPr>
        <w:pStyle w:val="af1"/>
      </w:pPr>
      <w:r>
        <w:rPr>
          <w:lang w:val="en-US"/>
        </w:rPr>
        <w:fldChar w:fldCharType="begin"/>
      </w:r>
      <w:r w:rsidRPr="00D81853">
        <w:instrText xml:space="preserve"> </w:instrText>
      </w:r>
      <w:r>
        <w:rPr>
          <w:lang w:val="en-US"/>
        </w:rPr>
        <w:instrText>seq</w:instrText>
      </w:r>
      <w:r w:rsidRPr="00D81853">
        <w:instrText xml:space="preserve"> </w:instrText>
      </w:r>
      <w:r>
        <w:rPr>
          <w:lang w:val="en-US"/>
        </w:rPr>
        <w:instrText>ch</w:instrText>
      </w:r>
      <w:r w:rsidRPr="00D81853">
        <w:instrText xml:space="preserve"> \</w:instrText>
      </w:r>
      <w:r>
        <w:rPr>
          <w:lang w:val="en-US"/>
        </w:rPr>
        <w:instrText>c</w:instrText>
      </w:r>
      <w:r w:rsidRPr="00D81853">
        <w:instrText xml:space="preserve"> </w:instrText>
      </w:r>
      <w:r>
        <w:rPr>
          <w:lang w:val="en-US"/>
        </w:rPr>
        <w:fldChar w:fldCharType="separate"/>
      </w:r>
      <w:bookmarkStart w:id="6" w:name="_Toc101441367"/>
      <w:r w:rsidRPr="00D81853">
        <w:rPr>
          <w:noProof/>
        </w:rPr>
        <w:t>1</w:t>
      </w:r>
      <w:r>
        <w:rPr>
          <w:lang w:val="en-US"/>
        </w:rPr>
        <w:fldChar w:fldCharType="end"/>
      </w:r>
      <w:r w:rsidRPr="00D81853">
        <w:t>.</w:t>
      </w:r>
      <w:r>
        <w:rPr>
          <w:lang w:val="en-US"/>
        </w:rPr>
        <w:fldChar w:fldCharType="begin"/>
      </w:r>
      <w:r w:rsidRPr="00D81853">
        <w:instrText xml:space="preserve"> </w:instrText>
      </w:r>
      <w:r>
        <w:rPr>
          <w:lang w:val="en-US"/>
        </w:rPr>
        <w:instrText>seq</w:instrText>
      </w:r>
      <w:r w:rsidRPr="00D81853">
        <w:instrText xml:space="preserve"> </w:instrText>
      </w:r>
      <w:r>
        <w:rPr>
          <w:lang w:val="en-US"/>
        </w:rPr>
        <w:instrText>subch</w:instrText>
      </w:r>
      <w:r w:rsidRPr="00D81853">
        <w:instrText xml:space="preserve"> \</w:instrText>
      </w:r>
      <w:r>
        <w:rPr>
          <w:lang w:val="en-US"/>
        </w:rPr>
        <w:instrText>n</w:instrText>
      </w:r>
      <w:r w:rsidRPr="00D81853">
        <w:instrText xml:space="preserve"> </w:instrText>
      </w:r>
      <w:r>
        <w:rPr>
          <w:lang w:val="en-US"/>
        </w:rPr>
        <w:fldChar w:fldCharType="separate"/>
      </w:r>
      <w:r w:rsidRPr="00D81853">
        <w:rPr>
          <w:noProof/>
        </w:rPr>
        <w:t>4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D81853">
        <w:instrText xml:space="preserve"> </w:instrText>
      </w:r>
      <w:r>
        <w:rPr>
          <w:lang w:val="en-US"/>
        </w:rPr>
        <w:instrText>seq</w:instrText>
      </w:r>
      <w:r w:rsidRPr="00D81853">
        <w:instrText xml:space="preserve"> </w:instrText>
      </w:r>
      <w:r>
        <w:rPr>
          <w:lang w:val="en-US"/>
        </w:rPr>
        <w:instrText>pnt</w:instrText>
      </w:r>
      <w:r w:rsidRPr="00D81853">
        <w:instrText xml:space="preserve"> \</w:instrText>
      </w:r>
      <w:r>
        <w:rPr>
          <w:lang w:val="en-US"/>
        </w:rPr>
        <w:instrText>r</w:instrText>
      </w:r>
      <w:r w:rsidRPr="00D81853">
        <w:instrText xml:space="preserve"> 0 \</w:instrText>
      </w:r>
      <w:r>
        <w:rPr>
          <w:lang w:val="en-US"/>
        </w:rPr>
        <w:instrText>h</w:instrText>
      </w:r>
      <w:r w:rsidRPr="00D81853">
        <w:instrText xml:space="preserve"> </w:instrText>
      </w:r>
      <w:r>
        <w:rPr>
          <w:lang w:val="en-US"/>
        </w:rPr>
        <w:fldChar w:fldCharType="end"/>
      </w:r>
      <w:r w:rsidRPr="00D81853">
        <w:t xml:space="preserve"> </w:t>
      </w:r>
      <w:r>
        <w:t>Конфигурирование проекта</w:t>
      </w:r>
      <w:bookmarkEnd w:id="6"/>
    </w:p>
    <w:p w14:paraId="05DB6A9C" w14:textId="09E3D9AC" w:rsidR="00D81853" w:rsidRDefault="00C1091A" w:rsidP="00D81853">
      <w:pPr>
        <w:pStyle w:val="af3"/>
      </w:pPr>
      <w:r>
        <w:fldChar w:fldCharType="begin"/>
      </w:r>
      <w:r>
        <w:instrText xml:space="preserve"> seq ch \c </w:instrText>
      </w:r>
      <w:r>
        <w:fldChar w:fldCharType="separate"/>
      </w:r>
      <w:r w:rsidR="00D81853">
        <w:rPr>
          <w:noProof/>
        </w:rPr>
        <w:t>1</w:t>
      </w:r>
      <w:r>
        <w:rPr>
          <w:noProof/>
        </w:rPr>
        <w:fldChar w:fldCharType="end"/>
      </w:r>
      <w:r w:rsidR="00D81853">
        <w:t>.</w:t>
      </w:r>
      <w:r>
        <w:fldChar w:fldCharType="begin"/>
      </w:r>
      <w:r>
        <w:instrText xml:space="preserve"> seq subch \c </w:instrText>
      </w:r>
      <w:r>
        <w:fldChar w:fldCharType="separate"/>
      </w:r>
      <w:r w:rsidR="00D81853">
        <w:rPr>
          <w:noProof/>
        </w:rPr>
        <w:t>4</w:t>
      </w:r>
      <w:r>
        <w:rPr>
          <w:noProof/>
        </w:rPr>
        <w:fldChar w:fldCharType="end"/>
      </w:r>
      <w:r w:rsidR="00D81853">
        <w:t>.</w:t>
      </w:r>
      <w:r>
        <w:fldChar w:fldCharType="begin"/>
      </w:r>
      <w:r>
        <w:instrText xml:space="preserve"> seq pnt \n </w:instrText>
      </w:r>
      <w:r>
        <w:fldChar w:fldCharType="separate"/>
      </w:r>
      <w:r w:rsidR="00D81853">
        <w:rPr>
          <w:noProof/>
        </w:rPr>
        <w:t>1</w:t>
      </w:r>
      <w:r>
        <w:rPr>
          <w:noProof/>
        </w:rPr>
        <w:fldChar w:fldCharType="end"/>
      </w:r>
      <w:r w:rsidR="00D81853">
        <w:fldChar w:fldCharType="begin"/>
      </w:r>
      <w:r w:rsidR="00D81853">
        <w:instrText xml:space="preserve"> seq subpnt \r 0 \h </w:instrText>
      </w:r>
      <w:r w:rsidR="00D81853">
        <w:fldChar w:fldCharType="end"/>
      </w:r>
      <w:r w:rsidR="00D81853">
        <w:t xml:space="preserve"> Создание класса для работы с базой данных</w:t>
      </w:r>
    </w:p>
    <w:p w14:paraId="6A0547F8" w14:textId="63C27327" w:rsidR="00D81853" w:rsidRPr="00D81853" w:rsidRDefault="00D81853" w:rsidP="00D81853">
      <w:pPr>
        <w:pStyle w:val="HTML"/>
        <w:shd w:val="clear" w:color="auto" w:fill="FFFFFF"/>
        <w:rPr>
          <w:color w:val="080808"/>
          <w:lang w:val="en-US"/>
        </w:rPr>
      </w:pPr>
      <w:r w:rsidRPr="00D81853">
        <w:rPr>
          <w:color w:val="0033B3"/>
          <w:lang w:val="en-US"/>
        </w:rPr>
        <w:t xml:space="preserve">namespace </w:t>
      </w:r>
      <w:r w:rsidRPr="00D81853">
        <w:rPr>
          <w:color w:val="000000"/>
          <w:lang w:val="en-US"/>
        </w:rPr>
        <w:t>lw4API</w:t>
      </w:r>
      <w:r w:rsidRPr="00D81853">
        <w:rPr>
          <w:color w:val="080808"/>
          <w:lang w:val="en-US"/>
        </w:rPr>
        <w:t>.</w:t>
      </w:r>
      <w:r w:rsidRPr="00D81853">
        <w:rPr>
          <w:color w:val="000000"/>
          <w:lang w:val="en-US"/>
        </w:rPr>
        <w:t>Configuration</w:t>
      </w:r>
      <w:r w:rsidRPr="00D81853">
        <w:rPr>
          <w:color w:val="000000"/>
          <w:lang w:val="en-US"/>
        </w:rPr>
        <w:br/>
      </w:r>
      <w:r w:rsidRPr="00D81853">
        <w:rPr>
          <w:color w:val="808080"/>
          <w:lang w:val="en-US"/>
        </w:rPr>
        <w:t>{</w:t>
      </w:r>
      <w:r w:rsidRPr="00D81853">
        <w:rPr>
          <w:color w:val="808080"/>
          <w:lang w:val="en-US"/>
        </w:rPr>
        <w:br/>
        <w:t xml:space="preserve">    </w:t>
      </w:r>
      <w:r w:rsidRPr="00D81853">
        <w:rPr>
          <w:color w:val="0033B3"/>
          <w:lang w:val="en-US"/>
        </w:rPr>
        <w:t xml:space="preserve">public class </w:t>
      </w:r>
      <w:r w:rsidRPr="00D81853">
        <w:rPr>
          <w:color w:val="000000"/>
          <w:lang w:val="en-US"/>
        </w:rPr>
        <w:t>Database</w:t>
      </w:r>
      <w:r w:rsidRPr="00D81853">
        <w:rPr>
          <w:color w:val="000000"/>
          <w:lang w:val="en-US"/>
        </w:rPr>
        <w:br/>
        <w:t xml:space="preserve"> </w:t>
      </w:r>
      <w:proofErr w:type="gramStart"/>
      <w:r w:rsidRPr="00D81853">
        <w:rPr>
          <w:color w:val="000000"/>
          <w:lang w:val="en-US"/>
        </w:rPr>
        <w:t xml:space="preserve">   </w:t>
      </w:r>
      <w:r w:rsidRPr="00D81853">
        <w:rPr>
          <w:color w:val="080808"/>
          <w:lang w:val="en-US"/>
        </w:rPr>
        <w:t>{</w:t>
      </w:r>
      <w:proofErr w:type="gramEnd"/>
      <w:r w:rsidRPr="00D81853">
        <w:rPr>
          <w:color w:val="080808"/>
          <w:lang w:val="en-US"/>
        </w:rPr>
        <w:br/>
        <w:t xml:space="preserve">        </w:t>
      </w:r>
      <w:r w:rsidRPr="00D81853">
        <w:rPr>
          <w:color w:val="0033B3"/>
          <w:lang w:val="en-US"/>
        </w:rPr>
        <w:t xml:space="preserve">private </w:t>
      </w:r>
      <w:proofErr w:type="spellStart"/>
      <w:r w:rsidRPr="00D81853">
        <w:rPr>
          <w:color w:val="0033B3"/>
          <w:lang w:val="en-US"/>
        </w:rPr>
        <w:t>readonly</w:t>
      </w:r>
      <w:proofErr w:type="spellEnd"/>
      <w:r w:rsidRPr="00D81853">
        <w:rPr>
          <w:color w:val="0033B3"/>
          <w:lang w:val="en-US"/>
        </w:rPr>
        <w:t xml:space="preserve"> </w:t>
      </w:r>
      <w:r w:rsidRPr="00D81853">
        <w:rPr>
          <w:color w:val="000000"/>
          <w:lang w:val="en-US"/>
        </w:rPr>
        <w:t xml:space="preserve">Server </w:t>
      </w:r>
      <w:r w:rsidRPr="00D81853">
        <w:rPr>
          <w:color w:val="871094"/>
          <w:lang w:val="en-US"/>
        </w:rPr>
        <w:t>_server</w:t>
      </w:r>
      <w:r w:rsidRPr="00D81853">
        <w:rPr>
          <w:color w:val="080808"/>
          <w:lang w:val="en-US"/>
        </w:rPr>
        <w:t>;</w:t>
      </w:r>
      <w:r w:rsidRPr="00D81853">
        <w:rPr>
          <w:color w:val="080808"/>
          <w:lang w:val="en-US"/>
        </w:rPr>
        <w:br/>
        <w:t xml:space="preserve">        </w:t>
      </w:r>
      <w:r w:rsidRPr="00D81853">
        <w:rPr>
          <w:color w:val="0033B3"/>
          <w:lang w:val="en-US"/>
        </w:rPr>
        <w:t xml:space="preserve">public </w:t>
      </w:r>
      <w:proofErr w:type="spellStart"/>
      <w:r w:rsidRPr="00D81853">
        <w:rPr>
          <w:color w:val="000000"/>
          <w:lang w:val="en-US"/>
        </w:rPr>
        <w:t>NpgsqlDataReader</w:t>
      </w:r>
      <w:proofErr w:type="spellEnd"/>
      <w:r w:rsidRPr="00D81853">
        <w:rPr>
          <w:color w:val="080808"/>
          <w:lang w:val="en-US"/>
        </w:rPr>
        <w:t xml:space="preserve">? </w:t>
      </w:r>
      <w:r w:rsidRPr="00D81853">
        <w:rPr>
          <w:color w:val="871094"/>
          <w:lang w:val="en-US"/>
        </w:rPr>
        <w:t>Reader</w:t>
      </w:r>
      <w:r w:rsidRPr="00D81853">
        <w:rPr>
          <w:color w:val="080808"/>
          <w:lang w:val="en-US"/>
        </w:rPr>
        <w:t>;</w:t>
      </w:r>
      <w:r w:rsidRPr="00D81853">
        <w:rPr>
          <w:color w:val="080808"/>
          <w:lang w:val="en-US"/>
        </w:rPr>
        <w:br/>
      </w:r>
      <w:r w:rsidRPr="00D81853">
        <w:rPr>
          <w:color w:val="080808"/>
          <w:lang w:val="en-US"/>
        </w:rPr>
        <w:br/>
        <w:t xml:space="preserve">        </w:t>
      </w:r>
      <w:r w:rsidRPr="00D81853">
        <w:rPr>
          <w:color w:val="0033B3"/>
          <w:lang w:val="en-US"/>
        </w:rPr>
        <w:t xml:space="preserve">public </w:t>
      </w:r>
      <w:r w:rsidRPr="00D81853">
        <w:rPr>
          <w:color w:val="000000"/>
          <w:lang w:val="en-US"/>
        </w:rPr>
        <w:t>Database</w:t>
      </w:r>
      <w:r w:rsidRPr="00D81853">
        <w:rPr>
          <w:color w:val="080808"/>
          <w:lang w:val="en-US"/>
        </w:rPr>
        <w:t>(</w:t>
      </w:r>
      <w:proofErr w:type="spellStart"/>
      <w:r w:rsidRPr="00D81853">
        <w:rPr>
          <w:color w:val="000000"/>
          <w:lang w:val="en-US"/>
        </w:rPr>
        <w:t>IConfiguration</w:t>
      </w:r>
      <w:proofErr w:type="spellEnd"/>
      <w:r w:rsidRPr="00D81853">
        <w:rPr>
          <w:color w:val="000000"/>
          <w:lang w:val="en-US"/>
        </w:rPr>
        <w:t xml:space="preserve"> </w:t>
      </w:r>
      <w:r w:rsidRPr="00D81853">
        <w:rPr>
          <w:color w:val="080808"/>
          <w:lang w:val="en-US"/>
        </w:rPr>
        <w:t>configuration)</w:t>
      </w:r>
      <w:r w:rsidRPr="00D81853">
        <w:rPr>
          <w:color w:val="080808"/>
          <w:lang w:val="en-US"/>
        </w:rPr>
        <w:br/>
        <w:t xml:space="preserve">        {</w:t>
      </w:r>
      <w:r w:rsidRPr="00D81853">
        <w:rPr>
          <w:color w:val="080808"/>
          <w:lang w:val="en-US"/>
        </w:rPr>
        <w:br/>
        <w:t xml:space="preserve">            </w:t>
      </w:r>
      <w:r w:rsidRPr="00D81853">
        <w:rPr>
          <w:color w:val="871094"/>
          <w:lang w:val="en-US"/>
        </w:rPr>
        <w:t xml:space="preserve">_server </w:t>
      </w:r>
      <w:r w:rsidRPr="00D81853">
        <w:rPr>
          <w:color w:val="080808"/>
          <w:lang w:val="en-US"/>
        </w:rPr>
        <w:t xml:space="preserve">= </w:t>
      </w:r>
      <w:r w:rsidRPr="00D81853">
        <w:rPr>
          <w:color w:val="0033B3"/>
          <w:lang w:val="en-US"/>
        </w:rPr>
        <w:t xml:space="preserve">new </w:t>
      </w:r>
      <w:r w:rsidRPr="00D81853">
        <w:rPr>
          <w:color w:val="000000"/>
          <w:lang w:val="en-US"/>
        </w:rPr>
        <w:t>Server</w:t>
      </w:r>
      <w:r w:rsidRPr="00D81853">
        <w:rPr>
          <w:color w:val="080808"/>
          <w:lang w:val="en-US"/>
        </w:rPr>
        <w:t>(configuration);</w:t>
      </w:r>
      <w:r w:rsidRPr="00D81853">
        <w:rPr>
          <w:color w:val="080808"/>
          <w:lang w:val="en-US"/>
        </w:rPr>
        <w:br/>
        <w:t xml:space="preserve">        }</w:t>
      </w:r>
      <w:r w:rsidRPr="00D81853">
        <w:rPr>
          <w:color w:val="080808"/>
          <w:lang w:val="en-US"/>
        </w:rPr>
        <w:br/>
      </w:r>
      <w:r w:rsidRPr="00D81853">
        <w:rPr>
          <w:color w:val="080808"/>
          <w:lang w:val="en-US"/>
        </w:rPr>
        <w:br/>
        <w:t xml:space="preserve">        </w:t>
      </w:r>
      <w:r w:rsidRPr="00D81853">
        <w:rPr>
          <w:color w:val="0033B3"/>
          <w:lang w:val="en-US"/>
        </w:rPr>
        <w:t xml:space="preserve">public void </w:t>
      </w:r>
      <w:proofErr w:type="spellStart"/>
      <w:r w:rsidRPr="00D81853">
        <w:rPr>
          <w:color w:val="00627A"/>
          <w:lang w:val="en-US"/>
        </w:rPr>
        <w:t>ExecuteSQLRequest_withParams</w:t>
      </w:r>
      <w:proofErr w:type="spellEnd"/>
      <w:r w:rsidRPr="00D81853">
        <w:rPr>
          <w:color w:val="080808"/>
          <w:lang w:val="en-US"/>
        </w:rPr>
        <w:t>(</w:t>
      </w:r>
      <w:proofErr w:type="spellStart"/>
      <w:r w:rsidRPr="00D81853">
        <w:rPr>
          <w:color w:val="000000"/>
          <w:lang w:val="en-US"/>
        </w:rPr>
        <w:t>NpgsqlCommand</w:t>
      </w:r>
      <w:proofErr w:type="spellEnd"/>
      <w:r w:rsidRPr="00D81853">
        <w:rPr>
          <w:color w:val="000000"/>
          <w:lang w:val="en-US"/>
        </w:rPr>
        <w:t xml:space="preserve"> </w:t>
      </w:r>
      <w:proofErr w:type="spellStart"/>
      <w:r w:rsidRPr="00D81853">
        <w:rPr>
          <w:color w:val="080808"/>
          <w:lang w:val="en-US"/>
        </w:rPr>
        <w:t>cmd</w:t>
      </w:r>
      <w:proofErr w:type="spellEnd"/>
      <w:r w:rsidRPr="00D81853">
        <w:rPr>
          <w:color w:val="080808"/>
          <w:lang w:val="en-US"/>
        </w:rPr>
        <w:t>)</w:t>
      </w:r>
      <w:r w:rsidRPr="00D81853">
        <w:rPr>
          <w:color w:val="080808"/>
          <w:lang w:val="en-US"/>
        </w:rPr>
        <w:br/>
        <w:t xml:space="preserve">        {</w:t>
      </w:r>
      <w:r w:rsidRPr="00D81853">
        <w:rPr>
          <w:color w:val="080808"/>
          <w:lang w:val="en-US"/>
        </w:rPr>
        <w:br/>
        <w:t xml:space="preserve">            </w:t>
      </w:r>
      <w:proofErr w:type="spellStart"/>
      <w:r w:rsidRPr="00D81853">
        <w:rPr>
          <w:color w:val="080808"/>
          <w:lang w:val="en-US"/>
        </w:rPr>
        <w:t>cmd.</w:t>
      </w:r>
      <w:r w:rsidRPr="00D81853">
        <w:rPr>
          <w:color w:val="871094"/>
          <w:lang w:val="en-US"/>
        </w:rPr>
        <w:t>Connection</w:t>
      </w:r>
      <w:proofErr w:type="spellEnd"/>
      <w:r w:rsidRPr="00D81853">
        <w:rPr>
          <w:color w:val="871094"/>
          <w:lang w:val="en-US"/>
        </w:rPr>
        <w:t xml:space="preserve"> </w:t>
      </w:r>
      <w:r w:rsidRPr="00D81853">
        <w:rPr>
          <w:color w:val="080808"/>
          <w:lang w:val="en-US"/>
        </w:rPr>
        <w:t xml:space="preserve">= </w:t>
      </w:r>
      <w:r w:rsidRPr="00D81853">
        <w:rPr>
          <w:color w:val="871094"/>
          <w:lang w:val="en-US"/>
        </w:rPr>
        <w:t>_</w:t>
      </w:r>
      <w:proofErr w:type="spellStart"/>
      <w:r w:rsidRPr="00D81853">
        <w:rPr>
          <w:color w:val="871094"/>
          <w:lang w:val="en-US"/>
        </w:rPr>
        <w:t>server</w:t>
      </w:r>
      <w:r w:rsidRPr="00D81853">
        <w:rPr>
          <w:color w:val="080808"/>
          <w:lang w:val="en-US"/>
        </w:rPr>
        <w:t>.</w:t>
      </w:r>
      <w:r w:rsidRPr="00D81853">
        <w:rPr>
          <w:color w:val="871094"/>
          <w:lang w:val="en-US"/>
        </w:rPr>
        <w:t>Connection</w:t>
      </w:r>
      <w:proofErr w:type="spellEnd"/>
      <w:r w:rsidRPr="00D81853">
        <w:rPr>
          <w:color w:val="080808"/>
          <w:lang w:val="en-US"/>
        </w:rPr>
        <w:t>;</w:t>
      </w:r>
      <w:r w:rsidRPr="00D81853">
        <w:rPr>
          <w:color w:val="080808"/>
          <w:lang w:val="en-US"/>
        </w:rPr>
        <w:br/>
        <w:t xml:space="preserve">            </w:t>
      </w:r>
      <w:proofErr w:type="spellStart"/>
      <w:r w:rsidRPr="00D81853">
        <w:rPr>
          <w:color w:val="080808"/>
          <w:lang w:val="en-US"/>
        </w:rPr>
        <w:t>cmd.</w:t>
      </w:r>
      <w:r w:rsidRPr="00D81853">
        <w:rPr>
          <w:color w:val="00627A"/>
          <w:lang w:val="en-US"/>
        </w:rPr>
        <w:t>ExecuteNonQuery</w:t>
      </w:r>
      <w:proofErr w:type="spellEnd"/>
      <w:r w:rsidRPr="00D81853">
        <w:rPr>
          <w:color w:val="080808"/>
          <w:lang w:val="en-US"/>
        </w:rPr>
        <w:t>();</w:t>
      </w:r>
      <w:r w:rsidRPr="00D81853">
        <w:rPr>
          <w:color w:val="080808"/>
          <w:lang w:val="en-US"/>
        </w:rPr>
        <w:br/>
        <w:t xml:space="preserve">        }</w:t>
      </w:r>
      <w:r w:rsidRPr="00D81853">
        <w:rPr>
          <w:color w:val="080808"/>
          <w:lang w:val="en-US"/>
        </w:rPr>
        <w:br/>
      </w:r>
      <w:r w:rsidRPr="00D81853">
        <w:rPr>
          <w:color w:val="080808"/>
          <w:lang w:val="en-US"/>
        </w:rPr>
        <w:br/>
        <w:t xml:space="preserve">        </w:t>
      </w:r>
      <w:r w:rsidRPr="00D81853">
        <w:rPr>
          <w:color w:val="0033B3"/>
          <w:lang w:val="en-US"/>
        </w:rPr>
        <w:t xml:space="preserve">public void </w:t>
      </w:r>
      <w:proofErr w:type="spellStart"/>
      <w:r w:rsidRPr="00D81853">
        <w:rPr>
          <w:color w:val="00627A"/>
          <w:lang w:val="en-US"/>
        </w:rPr>
        <w:t>ExecuteSqlRequest</w:t>
      </w:r>
      <w:proofErr w:type="spellEnd"/>
      <w:r w:rsidRPr="00D81853">
        <w:rPr>
          <w:color w:val="080808"/>
          <w:lang w:val="en-US"/>
        </w:rPr>
        <w:t>(</w:t>
      </w:r>
      <w:r w:rsidRPr="00D81853">
        <w:rPr>
          <w:color w:val="0033B3"/>
          <w:lang w:val="en-US"/>
        </w:rPr>
        <w:t xml:space="preserve">string </w:t>
      </w:r>
      <w:proofErr w:type="spellStart"/>
      <w:r w:rsidRPr="00D81853">
        <w:rPr>
          <w:color w:val="080808"/>
          <w:lang w:val="en-US"/>
        </w:rPr>
        <w:t>sql</w:t>
      </w:r>
      <w:proofErr w:type="spellEnd"/>
      <w:r w:rsidRPr="00D81853">
        <w:rPr>
          <w:color w:val="080808"/>
          <w:lang w:val="en-US"/>
        </w:rPr>
        <w:t>)</w:t>
      </w:r>
      <w:r w:rsidRPr="00D81853">
        <w:rPr>
          <w:color w:val="080808"/>
          <w:lang w:val="en-US"/>
        </w:rPr>
        <w:br/>
        <w:t xml:space="preserve">        {</w:t>
      </w:r>
      <w:r w:rsidRPr="00D81853">
        <w:rPr>
          <w:color w:val="080808"/>
          <w:lang w:val="en-US"/>
        </w:rPr>
        <w:br/>
        <w:t xml:space="preserve">            </w:t>
      </w:r>
      <w:proofErr w:type="spellStart"/>
      <w:r w:rsidRPr="00D81853">
        <w:rPr>
          <w:color w:val="000000"/>
          <w:lang w:val="en-US"/>
        </w:rPr>
        <w:t>NpgsqlCommand</w:t>
      </w:r>
      <w:proofErr w:type="spellEnd"/>
      <w:r w:rsidRPr="00D81853">
        <w:rPr>
          <w:color w:val="000000"/>
          <w:lang w:val="en-US"/>
        </w:rPr>
        <w:t xml:space="preserve"> </w:t>
      </w:r>
      <w:proofErr w:type="spellStart"/>
      <w:r w:rsidRPr="00D81853">
        <w:rPr>
          <w:color w:val="000000"/>
          <w:lang w:val="en-US"/>
        </w:rPr>
        <w:t>cmd</w:t>
      </w:r>
      <w:proofErr w:type="spellEnd"/>
      <w:r w:rsidRPr="00D81853">
        <w:rPr>
          <w:color w:val="000000"/>
          <w:lang w:val="en-US"/>
        </w:rPr>
        <w:t xml:space="preserve"> </w:t>
      </w:r>
      <w:r w:rsidRPr="00D81853">
        <w:rPr>
          <w:color w:val="080808"/>
          <w:lang w:val="en-US"/>
        </w:rPr>
        <w:t xml:space="preserve">= </w:t>
      </w:r>
      <w:r w:rsidRPr="00D81853">
        <w:rPr>
          <w:color w:val="0033B3"/>
          <w:lang w:val="en-US"/>
        </w:rPr>
        <w:t xml:space="preserve">new </w:t>
      </w:r>
      <w:proofErr w:type="spellStart"/>
      <w:r w:rsidRPr="00D81853">
        <w:rPr>
          <w:color w:val="000000"/>
          <w:lang w:val="en-US"/>
        </w:rPr>
        <w:t>NpgsqlCommand</w:t>
      </w:r>
      <w:proofErr w:type="spellEnd"/>
      <w:r w:rsidRPr="00D81853">
        <w:rPr>
          <w:color w:val="080808"/>
          <w:lang w:val="en-US"/>
        </w:rPr>
        <w:t>(</w:t>
      </w:r>
      <w:proofErr w:type="spellStart"/>
      <w:r w:rsidRPr="00D81853">
        <w:rPr>
          <w:color w:val="080808"/>
          <w:lang w:val="en-US"/>
        </w:rPr>
        <w:t>sql</w:t>
      </w:r>
      <w:proofErr w:type="spellEnd"/>
      <w:r w:rsidRPr="00D81853">
        <w:rPr>
          <w:color w:val="080808"/>
          <w:lang w:val="en-US"/>
        </w:rPr>
        <w:t xml:space="preserve">, </w:t>
      </w:r>
      <w:r w:rsidRPr="00D81853">
        <w:rPr>
          <w:color w:val="871094"/>
          <w:lang w:val="en-US"/>
        </w:rPr>
        <w:t>_</w:t>
      </w:r>
      <w:proofErr w:type="spellStart"/>
      <w:r w:rsidRPr="00D81853">
        <w:rPr>
          <w:color w:val="871094"/>
          <w:lang w:val="en-US"/>
        </w:rPr>
        <w:t>server</w:t>
      </w:r>
      <w:r w:rsidRPr="00D81853">
        <w:rPr>
          <w:color w:val="080808"/>
          <w:lang w:val="en-US"/>
        </w:rPr>
        <w:t>.</w:t>
      </w:r>
      <w:r w:rsidRPr="00D81853">
        <w:rPr>
          <w:color w:val="871094"/>
          <w:lang w:val="en-US"/>
        </w:rPr>
        <w:t>Connection</w:t>
      </w:r>
      <w:proofErr w:type="spellEnd"/>
      <w:r w:rsidRPr="00D81853">
        <w:rPr>
          <w:color w:val="080808"/>
          <w:lang w:val="en-US"/>
        </w:rPr>
        <w:t>);</w:t>
      </w:r>
      <w:r w:rsidRPr="00D81853">
        <w:rPr>
          <w:color w:val="080808"/>
          <w:lang w:val="en-US"/>
        </w:rPr>
        <w:br/>
        <w:t xml:space="preserve">            </w:t>
      </w:r>
      <w:r w:rsidRPr="00D81853">
        <w:rPr>
          <w:color w:val="871094"/>
          <w:lang w:val="en-US"/>
        </w:rPr>
        <w:t xml:space="preserve">Reader </w:t>
      </w:r>
      <w:r w:rsidRPr="00D81853">
        <w:rPr>
          <w:color w:val="080808"/>
          <w:lang w:val="en-US"/>
        </w:rPr>
        <w:t xml:space="preserve">= </w:t>
      </w:r>
      <w:proofErr w:type="spellStart"/>
      <w:r w:rsidRPr="00D81853">
        <w:rPr>
          <w:color w:val="000000"/>
          <w:lang w:val="en-US"/>
        </w:rPr>
        <w:t>cmd</w:t>
      </w:r>
      <w:r w:rsidRPr="00D81853">
        <w:rPr>
          <w:color w:val="080808"/>
          <w:lang w:val="en-US"/>
        </w:rPr>
        <w:t>.</w:t>
      </w:r>
      <w:r w:rsidRPr="00D81853">
        <w:rPr>
          <w:color w:val="00627A"/>
          <w:lang w:val="en-US"/>
        </w:rPr>
        <w:t>ExecuteReader</w:t>
      </w:r>
      <w:proofErr w:type="spellEnd"/>
      <w:r w:rsidRPr="00D81853">
        <w:rPr>
          <w:color w:val="080808"/>
          <w:lang w:val="en-US"/>
        </w:rPr>
        <w:t>();</w:t>
      </w:r>
      <w:r w:rsidRPr="00D81853">
        <w:rPr>
          <w:color w:val="080808"/>
          <w:lang w:val="en-US"/>
        </w:rPr>
        <w:br/>
        <w:t xml:space="preserve">        }</w:t>
      </w:r>
      <w:r w:rsidRPr="00D81853">
        <w:rPr>
          <w:color w:val="080808"/>
          <w:lang w:val="en-US"/>
        </w:rPr>
        <w:br/>
        <w:t xml:space="preserve">    }</w:t>
      </w:r>
      <w:r w:rsidRPr="00D81853">
        <w:rPr>
          <w:color w:val="080808"/>
          <w:lang w:val="en-US"/>
        </w:rPr>
        <w:br/>
      </w:r>
      <w:r w:rsidRPr="00D81853">
        <w:rPr>
          <w:color w:val="080808"/>
          <w:lang w:val="en-US"/>
        </w:rPr>
        <w:br/>
        <w:t xml:space="preserve">    </w:t>
      </w:r>
      <w:r w:rsidRPr="00D81853">
        <w:rPr>
          <w:color w:val="0033B3"/>
          <w:lang w:val="en-US"/>
        </w:rPr>
        <w:t xml:space="preserve">public class </w:t>
      </w:r>
      <w:r w:rsidRPr="00D81853">
        <w:rPr>
          <w:color w:val="000000"/>
          <w:lang w:val="en-US"/>
        </w:rPr>
        <w:t>Server</w:t>
      </w:r>
      <w:r w:rsidRPr="00D81853">
        <w:rPr>
          <w:color w:val="000000"/>
          <w:lang w:val="en-US"/>
        </w:rPr>
        <w:br/>
        <w:t xml:space="preserve">    </w:t>
      </w:r>
      <w:r w:rsidRPr="00D81853">
        <w:rPr>
          <w:color w:val="080808"/>
          <w:lang w:val="en-US"/>
        </w:rPr>
        <w:t>{</w:t>
      </w:r>
      <w:r w:rsidRPr="00D81853">
        <w:rPr>
          <w:color w:val="080808"/>
          <w:lang w:val="en-US"/>
        </w:rPr>
        <w:br/>
        <w:t xml:space="preserve">        </w:t>
      </w:r>
      <w:r w:rsidRPr="00D81853">
        <w:rPr>
          <w:color w:val="0033B3"/>
          <w:lang w:val="en-US"/>
        </w:rPr>
        <w:t xml:space="preserve">public </w:t>
      </w:r>
      <w:proofErr w:type="spellStart"/>
      <w:r w:rsidRPr="00D81853">
        <w:rPr>
          <w:color w:val="0033B3"/>
          <w:lang w:val="en-US"/>
        </w:rPr>
        <w:t>readonly</w:t>
      </w:r>
      <w:proofErr w:type="spellEnd"/>
      <w:r w:rsidRPr="00D81853">
        <w:rPr>
          <w:color w:val="0033B3"/>
          <w:lang w:val="en-US"/>
        </w:rPr>
        <w:t xml:space="preserve"> </w:t>
      </w:r>
      <w:proofErr w:type="spellStart"/>
      <w:r w:rsidRPr="00D81853">
        <w:rPr>
          <w:color w:val="000000"/>
          <w:lang w:val="en-US"/>
        </w:rPr>
        <w:t>NpgsqlConnection</w:t>
      </w:r>
      <w:proofErr w:type="spellEnd"/>
      <w:r w:rsidRPr="00D81853">
        <w:rPr>
          <w:color w:val="000000"/>
          <w:lang w:val="en-US"/>
        </w:rPr>
        <w:t xml:space="preserve"> </w:t>
      </w:r>
      <w:r w:rsidRPr="00D81853">
        <w:rPr>
          <w:color w:val="871094"/>
          <w:lang w:val="en-US"/>
        </w:rPr>
        <w:t>Connection</w:t>
      </w:r>
      <w:r w:rsidRPr="00D81853">
        <w:rPr>
          <w:color w:val="080808"/>
          <w:lang w:val="en-US"/>
        </w:rPr>
        <w:t>;</w:t>
      </w:r>
      <w:r w:rsidRPr="00D81853">
        <w:rPr>
          <w:color w:val="080808"/>
          <w:lang w:val="en-US"/>
        </w:rPr>
        <w:br/>
      </w:r>
      <w:r w:rsidRPr="00D81853">
        <w:rPr>
          <w:color w:val="080808"/>
          <w:lang w:val="en-US"/>
        </w:rPr>
        <w:br/>
        <w:t xml:space="preserve">        </w:t>
      </w:r>
      <w:r w:rsidRPr="00D81853">
        <w:rPr>
          <w:color w:val="0033B3"/>
          <w:lang w:val="en-US"/>
        </w:rPr>
        <w:t xml:space="preserve">public </w:t>
      </w:r>
      <w:r w:rsidRPr="00D81853">
        <w:rPr>
          <w:color w:val="000000"/>
          <w:lang w:val="en-US"/>
        </w:rPr>
        <w:t>Server</w:t>
      </w:r>
      <w:r w:rsidRPr="00D81853">
        <w:rPr>
          <w:color w:val="080808"/>
          <w:lang w:val="en-US"/>
        </w:rPr>
        <w:t>(</w:t>
      </w:r>
      <w:proofErr w:type="spellStart"/>
      <w:r w:rsidRPr="00D81853">
        <w:rPr>
          <w:color w:val="000000"/>
          <w:lang w:val="en-US"/>
        </w:rPr>
        <w:t>IConfiguration</w:t>
      </w:r>
      <w:proofErr w:type="spellEnd"/>
      <w:r w:rsidRPr="00D81853">
        <w:rPr>
          <w:color w:val="000000"/>
          <w:lang w:val="en-US"/>
        </w:rPr>
        <w:t xml:space="preserve"> </w:t>
      </w:r>
      <w:r w:rsidRPr="00D81853">
        <w:rPr>
          <w:color w:val="080808"/>
          <w:lang w:val="en-US"/>
        </w:rPr>
        <w:t>configuration)</w:t>
      </w:r>
      <w:r w:rsidRPr="00D81853">
        <w:rPr>
          <w:color w:val="080808"/>
          <w:lang w:val="en-US"/>
        </w:rPr>
        <w:br/>
        <w:t xml:space="preserve">        {</w:t>
      </w:r>
      <w:r w:rsidRPr="00D81853">
        <w:rPr>
          <w:color w:val="080808"/>
          <w:lang w:val="en-US"/>
        </w:rPr>
        <w:br/>
        <w:t xml:space="preserve">            </w:t>
      </w:r>
      <w:r w:rsidRPr="00D81853">
        <w:rPr>
          <w:color w:val="0033B3"/>
          <w:lang w:val="en-US"/>
        </w:rPr>
        <w:t xml:space="preserve">string </w:t>
      </w:r>
      <w:r w:rsidRPr="00D81853">
        <w:rPr>
          <w:color w:val="000000"/>
          <w:lang w:val="en-US"/>
        </w:rPr>
        <w:t xml:space="preserve">conn </w:t>
      </w:r>
      <w:r w:rsidRPr="00D81853">
        <w:rPr>
          <w:color w:val="080808"/>
          <w:lang w:val="en-US"/>
        </w:rPr>
        <w:t xml:space="preserve">= </w:t>
      </w:r>
      <w:proofErr w:type="spellStart"/>
      <w:r w:rsidRPr="00D81853">
        <w:rPr>
          <w:color w:val="0033B3"/>
          <w:lang w:val="en-US"/>
        </w:rPr>
        <w:t>string</w:t>
      </w:r>
      <w:r w:rsidRPr="00D81853">
        <w:rPr>
          <w:color w:val="080808"/>
          <w:lang w:val="en-US"/>
        </w:rPr>
        <w:t>.</w:t>
      </w:r>
      <w:r w:rsidRPr="00D81853">
        <w:rPr>
          <w:i/>
          <w:iCs/>
          <w:color w:val="00627A"/>
          <w:lang w:val="en-US"/>
        </w:rPr>
        <w:t>Format</w:t>
      </w:r>
      <w:proofErr w:type="spellEnd"/>
      <w:r w:rsidRPr="00D81853">
        <w:rPr>
          <w:color w:val="080808"/>
          <w:lang w:val="en-US"/>
        </w:rPr>
        <w:t>(</w:t>
      </w:r>
      <w:proofErr w:type="spellStart"/>
      <w:r w:rsidRPr="00D81853">
        <w:rPr>
          <w:color w:val="080808"/>
          <w:lang w:val="en-US"/>
        </w:rPr>
        <w:t>configuration.</w:t>
      </w:r>
      <w:r w:rsidRPr="00D81853">
        <w:rPr>
          <w:color w:val="00627A"/>
          <w:lang w:val="en-US"/>
        </w:rPr>
        <w:t>GetConnectionString</w:t>
      </w:r>
      <w:proofErr w:type="spellEnd"/>
      <w:r w:rsidRPr="00D81853">
        <w:rPr>
          <w:color w:val="080808"/>
          <w:lang w:val="en-US"/>
        </w:rPr>
        <w:t>(</w:t>
      </w:r>
      <w:r w:rsidRPr="00D81853">
        <w:rPr>
          <w:color w:val="067D17"/>
          <w:lang w:val="en-US"/>
        </w:rPr>
        <w:t>"Server"</w:t>
      </w:r>
      <w:r w:rsidRPr="00D81853">
        <w:rPr>
          <w:color w:val="080808"/>
          <w:lang w:val="en-US"/>
        </w:rPr>
        <w:t>));</w:t>
      </w:r>
      <w:r w:rsidRPr="00D81853">
        <w:rPr>
          <w:color w:val="080808"/>
          <w:lang w:val="en-US"/>
        </w:rPr>
        <w:br/>
        <w:t xml:space="preserve">            </w:t>
      </w:r>
      <w:r w:rsidRPr="00D81853">
        <w:rPr>
          <w:color w:val="871094"/>
          <w:lang w:val="en-US"/>
        </w:rPr>
        <w:t xml:space="preserve">Connection </w:t>
      </w:r>
      <w:r w:rsidRPr="00D81853">
        <w:rPr>
          <w:color w:val="080808"/>
          <w:lang w:val="en-US"/>
        </w:rPr>
        <w:t xml:space="preserve">= </w:t>
      </w:r>
      <w:r w:rsidRPr="00D81853">
        <w:rPr>
          <w:color w:val="0033B3"/>
          <w:lang w:val="en-US"/>
        </w:rPr>
        <w:t xml:space="preserve">new </w:t>
      </w:r>
      <w:proofErr w:type="spellStart"/>
      <w:r w:rsidRPr="00D81853">
        <w:rPr>
          <w:color w:val="000000"/>
          <w:lang w:val="en-US"/>
        </w:rPr>
        <w:t>NpgsqlConnection</w:t>
      </w:r>
      <w:proofErr w:type="spellEnd"/>
      <w:r w:rsidRPr="00D81853">
        <w:rPr>
          <w:color w:val="080808"/>
          <w:lang w:val="en-US"/>
        </w:rPr>
        <w:t>(</w:t>
      </w:r>
      <w:r w:rsidRPr="00D81853">
        <w:rPr>
          <w:color w:val="000000"/>
          <w:lang w:val="en-US"/>
        </w:rPr>
        <w:t>conn</w:t>
      </w:r>
      <w:r w:rsidRPr="00D81853">
        <w:rPr>
          <w:color w:val="080808"/>
          <w:lang w:val="en-US"/>
        </w:rPr>
        <w:t>);</w:t>
      </w:r>
      <w:r w:rsidRPr="00D81853">
        <w:rPr>
          <w:color w:val="080808"/>
          <w:lang w:val="en-US"/>
        </w:rPr>
        <w:br/>
      </w:r>
      <w:r w:rsidRPr="00D81853">
        <w:rPr>
          <w:color w:val="080808"/>
          <w:lang w:val="en-US"/>
        </w:rPr>
        <w:lastRenderedPageBreak/>
        <w:t xml:space="preserve">            </w:t>
      </w:r>
      <w:proofErr w:type="spellStart"/>
      <w:r w:rsidRPr="00D81853">
        <w:rPr>
          <w:color w:val="871094"/>
          <w:lang w:val="en-US"/>
        </w:rPr>
        <w:t>Connection</w:t>
      </w:r>
      <w:r w:rsidRPr="00D81853">
        <w:rPr>
          <w:color w:val="080808"/>
          <w:lang w:val="en-US"/>
        </w:rPr>
        <w:t>.</w:t>
      </w:r>
      <w:r w:rsidRPr="00D81853">
        <w:rPr>
          <w:color w:val="00627A"/>
          <w:lang w:val="en-US"/>
        </w:rPr>
        <w:t>Open</w:t>
      </w:r>
      <w:proofErr w:type="spellEnd"/>
      <w:r w:rsidRPr="00D81853">
        <w:rPr>
          <w:color w:val="080808"/>
          <w:lang w:val="en-US"/>
        </w:rPr>
        <w:t>();</w:t>
      </w:r>
      <w:r w:rsidRPr="00D81853">
        <w:rPr>
          <w:color w:val="080808"/>
          <w:lang w:val="en-US"/>
        </w:rPr>
        <w:br/>
        <w:t xml:space="preserve">        }</w:t>
      </w:r>
      <w:r w:rsidRPr="00D81853">
        <w:rPr>
          <w:color w:val="080808"/>
          <w:lang w:val="en-US"/>
        </w:rPr>
        <w:br/>
        <w:t xml:space="preserve">    }</w:t>
      </w:r>
      <w:r w:rsidRPr="00D81853">
        <w:rPr>
          <w:color w:val="080808"/>
          <w:lang w:val="en-US"/>
        </w:rPr>
        <w:br/>
      </w:r>
      <w:r w:rsidRPr="00D81853">
        <w:rPr>
          <w:color w:val="808080"/>
          <w:lang w:val="en-US"/>
        </w:rPr>
        <w:t>}</w:t>
      </w:r>
    </w:p>
    <w:p w14:paraId="05226332" w14:textId="461045C9" w:rsidR="00D81853" w:rsidRDefault="00D81853" w:rsidP="00D81853">
      <w:pPr>
        <w:pStyle w:val="af3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ch \c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subch \c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pnt \n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subpnt \r 0 \h </w:instrTex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t>Создание файла конфигурации</w:t>
      </w:r>
    </w:p>
    <w:p w14:paraId="26D75E8D" w14:textId="5DAFE633" w:rsidR="00D81853" w:rsidRDefault="00D81853" w:rsidP="00D81853">
      <w:pPr>
        <w:pStyle w:val="HTML"/>
        <w:shd w:val="clear" w:color="auto" w:fill="FFFFFF"/>
        <w:rPr>
          <w:color w:val="080808"/>
          <w:lang w:val="en-US"/>
        </w:rPr>
      </w:pPr>
      <w:r w:rsidRPr="00D81853">
        <w:rPr>
          <w:color w:val="080808"/>
          <w:lang w:val="en-US"/>
        </w:rPr>
        <w:t>{</w:t>
      </w:r>
      <w:r w:rsidRPr="00D81853">
        <w:rPr>
          <w:color w:val="080808"/>
          <w:lang w:val="en-US"/>
        </w:rPr>
        <w:br/>
        <w:t xml:space="preserve">  </w:t>
      </w:r>
      <w:r w:rsidRPr="00D81853">
        <w:rPr>
          <w:color w:val="871094"/>
          <w:lang w:val="en-US"/>
        </w:rPr>
        <w:t>"Logging"</w:t>
      </w:r>
      <w:r w:rsidRPr="00D81853">
        <w:rPr>
          <w:color w:val="080808"/>
          <w:lang w:val="en-US"/>
        </w:rPr>
        <w:t>: {</w:t>
      </w:r>
      <w:r w:rsidRPr="00D81853">
        <w:rPr>
          <w:color w:val="080808"/>
          <w:lang w:val="en-US"/>
        </w:rPr>
        <w:br/>
        <w:t xml:space="preserve">    </w:t>
      </w:r>
      <w:r w:rsidRPr="00D81853">
        <w:rPr>
          <w:color w:val="871094"/>
          <w:lang w:val="en-US"/>
        </w:rPr>
        <w:t>"</w:t>
      </w:r>
      <w:proofErr w:type="spellStart"/>
      <w:r w:rsidRPr="00D81853">
        <w:rPr>
          <w:color w:val="871094"/>
          <w:lang w:val="en-US"/>
        </w:rPr>
        <w:t>LogLevel</w:t>
      </w:r>
      <w:proofErr w:type="spellEnd"/>
      <w:r w:rsidRPr="00D81853">
        <w:rPr>
          <w:color w:val="871094"/>
          <w:lang w:val="en-US"/>
        </w:rPr>
        <w:t>"</w:t>
      </w:r>
      <w:r w:rsidRPr="00D81853">
        <w:rPr>
          <w:color w:val="080808"/>
          <w:lang w:val="en-US"/>
        </w:rPr>
        <w:t>: {</w:t>
      </w:r>
      <w:r w:rsidRPr="00D81853">
        <w:rPr>
          <w:color w:val="080808"/>
          <w:lang w:val="en-US"/>
        </w:rPr>
        <w:br/>
        <w:t xml:space="preserve">      </w:t>
      </w:r>
      <w:r w:rsidRPr="00D81853">
        <w:rPr>
          <w:color w:val="871094"/>
          <w:lang w:val="en-US"/>
        </w:rPr>
        <w:t>"Default"</w:t>
      </w:r>
      <w:r w:rsidRPr="00D81853">
        <w:rPr>
          <w:color w:val="080808"/>
          <w:lang w:val="en-US"/>
        </w:rPr>
        <w:t xml:space="preserve">: </w:t>
      </w:r>
      <w:r w:rsidRPr="00D81853">
        <w:rPr>
          <w:color w:val="067D17"/>
          <w:lang w:val="en-US"/>
        </w:rPr>
        <w:t>"Information"</w:t>
      </w:r>
      <w:r w:rsidRPr="00D81853">
        <w:rPr>
          <w:color w:val="080808"/>
          <w:lang w:val="en-US"/>
        </w:rPr>
        <w:t>,</w:t>
      </w:r>
      <w:r w:rsidRPr="00D81853">
        <w:rPr>
          <w:color w:val="080808"/>
          <w:lang w:val="en-US"/>
        </w:rPr>
        <w:br/>
        <w:t xml:space="preserve">      </w:t>
      </w:r>
      <w:r w:rsidRPr="00D81853">
        <w:rPr>
          <w:color w:val="871094"/>
          <w:lang w:val="en-US"/>
        </w:rPr>
        <w:t>"</w:t>
      </w:r>
      <w:proofErr w:type="spellStart"/>
      <w:r w:rsidRPr="00D81853">
        <w:rPr>
          <w:color w:val="871094"/>
          <w:lang w:val="en-US"/>
        </w:rPr>
        <w:t>Microsoft.AspNetCore</w:t>
      </w:r>
      <w:proofErr w:type="spellEnd"/>
      <w:r w:rsidRPr="00D81853">
        <w:rPr>
          <w:color w:val="871094"/>
          <w:lang w:val="en-US"/>
        </w:rPr>
        <w:t>"</w:t>
      </w:r>
      <w:r w:rsidRPr="00D81853">
        <w:rPr>
          <w:color w:val="080808"/>
          <w:lang w:val="en-US"/>
        </w:rPr>
        <w:t xml:space="preserve">: </w:t>
      </w:r>
      <w:r w:rsidRPr="00D81853">
        <w:rPr>
          <w:color w:val="067D17"/>
          <w:lang w:val="en-US"/>
        </w:rPr>
        <w:t>"Warning"</w:t>
      </w:r>
      <w:r w:rsidRPr="00D81853">
        <w:rPr>
          <w:color w:val="067D17"/>
          <w:lang w:val="en-US"/>
        </w:rPr>
        <w:br/>
        <w:t xml:space="preserve">  </w:t>
      </w:r>
      <w:proofErr w:type="gramStart"/>
      <w:r w:rsidRPr="00D81853">
        <w:rPr>
          <w:color w:val="067D17"/>
          <w:lang w:val="en-US"/>
        </w:rPr>
        <w:t xml:space="preserve">  </w:t>
      </w:r>
      <w:r w:rsidRPr="00D81853">
        <w:rPr>
          <w:color w:val="080808"/>
          <w:lang w:val="en-US"/>
        </w:rPr>
        <w:t>}</w:t>
      </w:r>
      <w:proofErr w:type="gramEnd"/>
      <w:r w:rsidRPr="00D81853">
        <w:rPr>
          <w:color w:val="080808"/>
          <w:lang w:val="en-US"/>
        </w:rPr>
        <w:br/>
        <w:t xml:space="preserve">  },</w:t>
      </w:r>
      <w:r w:rsidRPr="00D81853">
        <w:rPr>
          <w:color w:val="080808"/>
          <w:lang w:val="en-US"/>
        </w:rPr>
        <w:br/>
        <w:t xml:space="preserve">  </w:t>
      </w:r>
      <w:r w:rsidRPr="00D81853">
        <w:rPr>
          <w:color w:val="871094"/>
          <w:lang w:val="en-US"/>
        </w:rPr>
        <w:t>"</w:t>
      </w:r>
      <w:proofErr w:type="spellStart"/>
      <w:r w:rsidRPr="00D81853">
        <w:rPr>
          <w:color w:val="871094"/>
          <w:lang w:val="en-US"/>
        </w:rPr>
        <w:t>AllowedHosts</w:t>
      </w:r>
      <w:proofErr w:type="spellEnd"/>
      <w:r w:rsidRPr="00D81853">
        <w:rPr>
          <w:color w:val="871094"/>
          <w:lang w:val="en-US"/>
        </w:rPr>
        <w:t>"</w:t>
      </w:r>
      <w:r w:rsidRPr="00D81853">
        <w:rPr>
          <w:color w:val="080808"/>
          <w:lang w:val="en-US"/>
        </w:rPr>
        <w:t xml:space="preserve">: </w:t>
      </w:r>
      <w:r w:rsidRPr="00D81853">
        <w:rPr>
          <w:color w:val="067D17"/>
          <w:lang w:val="en-US"/>
        </w:rPr>
        <w:t>"*"</w:t>
      </w:r>
      <w:r w:rsidRPr="00D81853">
        <w:rPr>
          <w:color w:val="080808"/>
          <w:lang w:val="en-US"/>
        </w:rPr>
        <w:t>,</w:t>
      </w:r>
      <w:r w:rsidRPr="00D81853">
        <w:rPr>
          <w:color w:val="080808"/>
          <w:lang w:val="en-US"/>
        </w:rPr>
        <w:br/>
        <w:t xml:space="preserve">  </w:t>
      </w:r>
      <w:r w:rsidRPr="00D81853">
        <w:rPr>
          <w:color w:val="871094"/>
          <w:lang w:val="en-US"/>
        </w:rPr>
        <w:t>"</w:t>
      </w:r>
      <w:proofErr w:type="spellStart"/>
      <w:r w:rsidRPr="00D81853">
        <w:rPr>
          <w:color w:val="871094"/>
          <w:lang w:val="en-US"/>
        </w:rPr>
        <w:t>ConnectionStrings</w:t>
      </w:r>
      <w:proofErr w:type="spellEnd"/>
      <w:r w:rsidRPr="00D81853">
        <w:rPr>
          <w:color w:val="871094"/>
          <w:lang w:val="en-US"/>
        </w:rPr>
        <w:t>"</w:t>
      </w:r>
      <w:r w:rsidRPr="00D81853">
        <w:rPr>
          <w:color w:val="080808"/>
          <w:lang w:val="en-US"/>
        </w:rPr>
        <w:t>: {</w:t>
      </w:r>
      <w:r w:rsidRPr="00D81853">
        <w:rPr>
          <w:color w:val="080808"/>
          <w:lang w:val="en-US"/>
        </w:rPr>
        <w:br/>
        <w:t xml:space="preserve">    </w:t>
      </w:r>
      <w:r w:rsidRPr="00D81853">
        <w:rPr>
          <w:color w:val="871094"/>
          <w:lang w:val="en-US"/>
        </w:rPr>
        <w:t>"Server"</w:t>
      </w:r>
      <w:r w:rsidRPr="00D81853">
        <w:rPr>
          <w:color w:val="080808"/>
          <w:lang w:val="en-US"/>
        </w:rPr>
        <w:t xml:space="preserve">: </w:t>
      </w:r>
      <w:r w:rsidRPr="00D81853">
        <w:rPr>
          <w:color w:val="067D17"/>
          <w:lang w:val="en-US"/>
        </w:rPr>
        <w:t>"Server=localhost;Port=5432;Database=forlabs;UserId=postgres;Password=1234"</w:t>
      </w:r>
      <w:r w:rsidRPr="00D81853">
        <w:rPr>
          <w:color w:val="067D17"/>
          <w:lang w:val="en-US"/>
        </w:rPr>
        <w:br/>
        <w:t xml:space="preserve">  </w:t>
      </w:r>
      <w:r w:rsidRPr="00D81853">
        <w:rPr>
          <w:color w:val="080808"/>
          <w:lang w:val="en-US"/>
        </w:rPr>
        <w:t>}</w:t>
      </w:r>
      <w:r w:rsidRPr="00D81853">
        <w:rPr>
          <w:color w:val="080808"/>
          <w:lang w:val="en-US"/>
        </w:rPr>
        <w:br/>
        <w:t>}</w:t>
      </w:r>
    </w:p>
    <w:p w14:paraId="401F2A0A" w14:textId="069C909C" w:rsidR="00D81853" w:rsidRDefault="00D81853" w:rsidP="00D81853">
      <w:pPr>
        <w:pStyle w:val="HTML"/>
        <w:shd w:val="clear" w:color="auto" w:fill="FFFFFF"/>
        <w:rPr>
          <w:color w:val="080808"/>
          <w:lang w:val="en-US"/>
        </w:rPr>
      </w:pPr>
    </w:p>
    <w:p w14:paraId="3F647562" w14:textId="4432946E" w:rsidR="00D81853" w:rsidRDefault="005131E8" w:rsidP="005131E8">
      <w:pPr>
        <w:pStyle w:val="af1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ch \c </w:instrText>
      </w:r>
      <w:r>
        <w:rPr>
          <w:lang w:val="en-US"/>
        </w:rPr>
        <w:fldChar w:fldCharType="separate"/>
      </w:r>
      <w:bookmarkStart w:id="7" w:name="_Toc101441368"/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subch \n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5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pnt \r 0 \h </w:instrTex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t>Создание контроллера</w:t>
      </w:r>
      <w:bookmarkEnd w:id="7"/>
    </w:p>
    <w:p w14:paraId="590DCCBD" w14:textId="6891BF7B" w:rsidR="005131E8" w:rsidRDefault="005131E8" w:rsidP="005131E8">
      <w:pPr>
        <w:pStyle w:val="HTML"/>
        <w:shd w:val="clear" w:color="auto" w:fill="FFFFFF"/>
        <w:rPr>
          <w:color w:val="808080"/>
          <w:lang w:val="en-US"/>
        </w:rPr>
      </w:pPr>
      <w:r w:rsidRPr="005131E8">
        <w:rPr>
          <w:color w:val="0033B3"/>
          <w:lang w:val="en-US"/>
        </w:rPr>
        <w:t xml:space="preserve">namespace </w:t>
      </w:r>
      <w:r w:rsidRPr="005131E8">
        <w:rPr>
          <w:color w:val="000000"/>
          <w:lang w:val="en-US"/>
        </w:rPr>
        <w:t>lw4API</w:t>
      </w:r>
      <w:r w:rsidRPr="005131E8">
        <w:rPr>
          <w:color w:val="080808"/>
          <w:lang w:val="en-US"/>
        </w:rPr>
        <w:t>.</w:t>
      </w:r>
      <w:r w:rsidRPr="005131E8">
        <w:rPr>
          <w:color w:val="000000"/>
          <w:lang w:val="en-US"/>
        </w:rPr>
        <w:t>Controllers</w:t>
      </w:r>
      <w:r w:rsidRPr="005131E8">
        <w:rPr>
          <w:color w:val="000000"/>
          <w:lang w:val="en-US"/>
        </w:rPr>
        <w:br/>
      </w:r>
      <w:r w:rsidRPr="005131E8">
        <w:rPr>
          <w:color w:val="808080"/>
          <w:lang w:val="en-US"/>
        </w:rPr>
        <w:t>{</w:t>
      </w:r>
      <w:r w:rsidRPr="005131E8">
        <w:rPr>
          <w:color w:val="808080"/>
          <w:lang w:val="en-US"/>
        </w:rPr>
        <w:br/>
        <w:t xml:space="preserve"> </w:t>
      </w:r>
      <w:proofErr w:type="gramStart"/>
      <w:r w:rsidRPr="005131E8">
        <w:rPr>
          <w:color w:val="808080"/>
          <w:lang w:val="en-US"/>
        </w:rPr>
        <w:t xml:space="preserve">   </w:t>
      </w:r>
      <w:r w:rsidRPr="005131E8">
        <w:rPr>
          <w:color w:val="080808"/>
          <w:lang w:val="en-US"/>
        </w:rPr>
        <w:t>[</w:t>
      </w:r>
      <w:proofErr w:type="spellStart"/>
      <w:proofErr w:type="gramEnd"/>
      <w:r w:rsidRPr="005131E8">
        <w:rPr>
          <w:color w:val="000000"/>
          <w:lang w:val="en-US"/>
        </w:rPr>
        <w:t>ApiController</w:t>
      </w:r>
      <w:proofErr w:type="spellEnd"/>
      <w:r w:rsidRPr="005131E8">
        <w:rPr>
          <w:color w:val="080808"/>
          <w:lang w:val="en-US"/>
        </w:rPr>
        <w:t>]</w:t>
      </w:r>
      <w:r w:rsidRPr="005131E8">
        <w:rPr>
          <w:color w:val="080808"/>
          <w:lang w:val="en-US"/>
        </w:rPr>
        <w:br/>
        <w:t xml:space="preserve">    </w:t>
      </w:r>
      <w:r w:rsidRPr="005131E8">
        <w:rPr>
          <w:color w:val="080808"/>
          <w:shd w:val="clear" w:color="auto" w:fill="93D9D9"/>
          <w:lang w:val="en-US"/>
        </w:rPr>
        <w:t>[</w:t>
      </w:r>
      <w:r w:rsidRPr="005131E8">
        <w:rPr>
          <w:color w:val="000000"/>
          <w:lang w:val="en-US"/>
        </w:rPr>
        <w:t>Route</w:t>
      </w:r>
      <w:r w:rsidRPr="005131E8">
        <w:rPr>
          <w:color w:val="080808"/>
          <w:lang w:val="en-US"/>
        </w:rPr>
        <w:t>(</w:t>
      </w:r>
      <w:r w:rsidRPr="005131E8">
        <w:rPr>
          <w:color w:val="067D17"/>
          <w:lang w:val="en-US"/>
        </w:rPr>
        <w:t>"/Game"</w:t>
      </w:r>
      <w:r w:rsidRPr="005131E8">
        <w:rPr>
          <w:color w:val="080808"/>
          <w:lang w:val="en-US"/>
        </w:rPr>
        <w:t>)</w:t>
      </w:r>
      <w:r w:rsidRPr="005131E8">
        <w:rPr>
          <w:color w:val="080808"/>
          <w:shd w:val="clear" w:color="auto" w:fill="93D9D9"/>
          <w:lang w:val="en-US"/>
        </w:rPr>
        <w:t>]</w:t>
      </w:r>
      <w:r w:rsidRPr="005131E8">
        <w:rPr>
          <w:color w:val="080808"/>
          <w:lang w:val="en-US"/>
        </w:rPr>
        <w:br/>
        <w:t xml:space="preserve">    </w:t>
      </w:r>
      <w:r w:rsidRPr="005131E8">
        <w:rPr>
          <w:color w:val="0033B3"/>
          <w:lang w:val="en-US"/>
        </w:rPr>
        <w:t xml:space="preserve">public class </w:t>
      </w:r>
      <w:proofErr w:type="spellStart"/>
      <w:r w:rsidRPr="005131E8">
        <w:rPr>
          <w:color w:val="000000"/>
          <w:lang w:val="en-US"/>
        </w:rPr>
        <w:t>GameController</w:t>
      </w:r>
      <w:proofErr w:type="spellEnd"/>
      <w:r w:rsidRPr="005131E8">
        <w:rPr>
          <w:color w:val="000000"/>
          <w:lang w:val="en-US"/>
        </w:rPr>
        <w:t xml:space="preserve"> </w:t>
      </w:r>
      <w:r w:rsidRPr="005131E8">
        <w:rPr>
          <w:color w:val="080808"/>
          <w:lang w:val="en-US"/>
        </w:rPr>
        <w:t xml:space="preserve">: </w:t>
      </w:r>
      <w:proofErr w:type="spellStart"/>
      <w:r w:rsidRPr="005131E8">
        <w:rPr>
          <w:color w:val="000000"/>
          <w:lang w:val="en-US"/>
        </w:rPr>
        <w:t>ControllerBase</w:t>
      </w:r>
      <w:proofErr w:type="spellEnd"/>
      <w:r w:rsidRPr="005131E8">
        <w:rPr>
          <w:color w:val="000000"/>
          <w:lang w:val="en-US"/>
        </w:rPr>
        <w:br/>
        <w:t xml:space="preserve">    </w:t>
      </w:r>
      <w:r w:rsidRPr="005131E8">
        <w:rPr>
          <w:color w:val="080808"/>
          <w:lang w:val="en-US"/>
        </w:rPr>
        <w:t>{</w:t>
      </w:r>
      <w:r w:rsidRPr="005131E8">
        <w:rPr>
          <w:color w:val="080808"/>
          <w:lang w:val="en-US"/>
        </w:rPr>
        <w:br/>
        <w:t xml:space="preserve">        </w:t>
      </w:r>
      <w:proofErr w:type="spellStart"/>
      <w:r w:rsidRPr="005131E8">
        <w:rPr>
          <w:color w:val="0033B3"/>
          <w:lang w:val="en-US"/>
        </w:rPr>
        <w:t>readonly</w:t>
      </w:r>
      <w:proofErr w:type="spellEnd"/>
      <w:r w:rsidRPr="005131E8">
        <w:rPr>
          <w:color w:val="0033B3"/>
          <w:lang w:val="en-US"/>
        </w:rPr>
        <w:t xml:space="preserve"> </w:t>
      </w:r>
      <w:proofErr w:type="spellStart"/>
      <w:r w:rsidRPr="005131E8">
        <w:rPr>
          <w:color w:val="000000"/>
          <w:lang w:val="en-US"/>
        </w:rPr>
        <w:t>GameDao</w:t>
      </w:r>
      <w:proofErr w:type="spellEnd"/>
      <w:r w:rsidRPr="005131E8">
        <w:rPr>
          <w:color w:val="000000"/>
          <w:lang w:val="en-US"/>
        </w:rPr>
        <w:t xml:space="preserve"> </w:t>
      </w:r>
      <w:r w:rsidRPr="005131E8">
        <w:rPr>
          <w:color w:val="871094"/>
          <w:lang w:val="en-US"/>
        </w:rPr>
        <w:t>_</w:t>
      </w:r>
      <w:proofErr w:type="spellStart"/>
      <w:r w:rsidRPr="005131E8">
        <w:rPr>
          <w:color w:val="871094"/>
          <w:lang w:val="en-US"/>
        </w:rPr>
        <w:t>gameDao</w:t>
      </w:r>
      <w:proofErr w:type="spellEnd"/>
      <w:r w:rsidRPr="005131E8">
        <w:rPr>
          <w:color w:val="871094"/>
          <w:lang w:val="en-US"/>
        </w:rPr>
        <w:t xml:space="preserve"> </w:t>
      </w:r>
      <w:r w:rsidRPr="005131E8">
        <w:rPr>
          <w:color w:val="080808"/>
          <w:lang w:val="en-US"/>
        </w:rPr>
        <w:t xml:space="preserve">= </w:t>
      </w:r>
      <w:r w:rsidRPr="005131E8">
        <w:rPr>
          <w:color w:val="0033B3"/>
          <w:lang w:val="en-US"/>
        </w:rPr>
        <w:t>new</w:t>
      </w:r>
      <w:r w:rsidRPr="005131E8">
        <w:rPr>
          <w:color w:val="080808"/>
          <w:lang w:val="en-US"/>
        </w:rPr>
        <w:t>(</w:t>
      </w:r>
      <w:proofErr w:type="spellStart"/>
      <w:r w:rsidRPr="005131E8">
        <w:rPr>
          <w:color w:val="000000"/>
          <w:lang w:val="en-US"/>
        </w:rPr>
        <w:t>Configuration</w:t>
      </w:r>
      <w:r w:rsidRPr="005131E8">
        <w:rPr>
          <w:color w:val="080808"/>
          <w:lang w:val="en-US"/>
        </w:rPr>
        <w:t>.</w:t>
      </w:r>
      <w:r w:rsidRPr="005131E8">
        <w:rPr>
          <w:color w:val="000000"/>
          <w:lang w:val="en-US"/>
        </w:rPr>
        <w:t>Configuration</w:t>
      </w:r>
      <w:r w:rsidRPr="005131E8">
        <w:rPr>
          <w:color w:val="080808"/>
          <w:lang w:val="en-US"/>
        </w:rPr>
        <w:t>.</w:t>
      </w:r>
      <w:r w:rsidRPr="005131E8">
        <w:rPr>
          <w:i/>
          <w:iCs/>
          <w:color w:val="871094"/>
          <w:lang w:val="en-US"/>
        </w:rPr>
        <w:t>config</w:t>
      </w:r>
      <w:proofErr w:type="spellEnd"/>
      <w:r w:rsidRPr="005131E8">
        <w:rPr>
          <w:color w:val="080808"/>
          <w:lang w:val="en-US"/>
        </w:rPr>
        <w:t>);</w:t>
      </w:r>
      <w:r w:rsidRPr="005131E8">
        <w:rPr>
          <w:color w:val="080808"/>
          <w:lang w:val="en-US"/>
        </w:rPr>
        <w:br/>
      </w:r>
      <w:r w:rsidRPr="005131E8">
        <w:rPr>
          <w:color w:val="080808"/>
          <w:lang w:val="en-US"/>
        </w:rPr>
        <w:br/>
        <w:t xml:space="preserve">        [</w:t>
      </w:r>
      <w:proofErr w:type="spellStart"/>
      <w:r w:rsidRPr="005131E8">
        <w:rPr>
          <w:color w:val="000000"/>
          <w:lang w:val="en-US"/>
        </w:rPr>
        <w:t>HttpGet</w:t>
      </w:r>
      <w:proofErr w:type="spellEnd"/>
      <w:r w:rsidRPr="005131E8">
        <w:rPr>
          <w:color w:val="080808"/>
          <w:lang w:val="en-US"/>
        </w:rPr>
        <w:t>]</w:t>
      </w:r>
      <w:r w:rsidRPr="005131E8">
        <w:rPr>
          <w:color w:val="080808"/>
          <w:lang w:val="en-US"/>
        </w:rPr>
        <w:br/>
        <w:t xml:space="preserve">        </w:t>
      </w:r>
      <w:r w:rsidRPr="005131E8">
        <w:rPr>
          <w:color w:val="0033B3"/>
          <w:lang w:val="en-US"/>
        </w:rPr>
        <w:t xml:space="preserve">public </w:t>
      </w:r>
      <w:r w:rsidRPr="005131E8">
        <w:rPr>
          <w:color w:val="000000"/>
          <w:lang w:val="en-US"/>
        </w:rPr>
        <w:t>List</w:t>
      </w:r>
      <w:r w:rsidRPr="005131E8">
        <w:rPr>
          <w:color w:val="080808"/>
          <w:lang w:val="en-US"/>
        </w:rPr>
        <w:t>&lt;</w:t>
      </w:r>
      <w:r w:rsidRPr="005131E8">
        <w:rPr>
          <w:color w:val="000000"/>
          <w:lang w:val="en-US"/>
        </w:rPr>
        <w:t>Game</w:t>
      </w:r>
      <w:r w:rsidRPr="005131E8">
        <w:rPr>
          <w:color w:val="080808"/>
          <w:lang w:val="en-US"/>
        </w:rPr>
        <w:t xml:space="preserve">&gt; </w:t>
      </w:r>
      <w:proofErr w:type="spellStart"/>
      <w:r w:rsidRPr="005131E8">
        <w:rPr>
          <w:color w:val="00627A"/>
          <w:lang w:val="en-US"/>
        </w:rPr>
        <w:t>GetGames</w:t>
      </w:r>
      <w:proofErr w:type="spellEnd"/>
      <w:r w:rsidRPr="005131E8">
        <w:rPr>
          <w:color w:val="080808"/>
          <w:lang w:val="en-US"/>
        </w:rPr>
        <w:t>()</w:t>
      </w:r>
      <w:r w:rsidRPr="005131E8">
        <w:rPr>
          <w:color w:val="080808"/>
          <w:lang w:val="en-US"/>
        </w:rPr>
        <w:br/>
        <w:t xml:space="preserve">        {</w:t>
      </w:r>
      <w:r w:rsidRPr="005131E8">
        <w:rPr>
          <w:color w:val="080808"/>
          <w:lang w:val="en-US"/>
        </w:rPr>
        <w:br/>
        <w:t xml:space="preserve">            </w:t>
      </w:r>
      <w:r w:rsidRPr="005131E8">
        <w:rPr>
          <w:color w:val="0033B3"/>
          <w:lang w:val="en-US"/>
        </w:rPr>
        <w:t xml:space="preserve">return </w:t>
      </w:r>
      <w:r w:rsidRPr="005131E8">
        <w:rPr>
          <w:color w:val="871094"/>
          <w:lang w:val="en-US"/>
        </w:rPr>
        <w:t>_</w:t>
      </w:r>
      <w:proofErr w:type="spellStart"/>
      <w:r w:rsidRPr="005131E8">
        <w:rPr>
          <w:color w:val="871094"/>
          <w:lang w:val="en-US"/>
        </w:rPr>
        <w:t>gameDao</w:t>
      </w:r>
      <w:r w:rsidRPr="005131E8">
        <w:rPr>
          <w:color w:val="080808"/>
          <w:lang w:val="en-US"/>
        </w:rPr>
        <w:t>.</w:t>
      </w:r>
      <w:r w:rsidRPr="005131E8">
        <w:rPr>
          <w:color w:val="00627A"/>
          <w:lang w:val="en-US"/>
        </w:rPr>
        <w:t>GetAll</w:t>
      </w:r>
      <w:proofErr w:type="spellEnd"/>
      <w:r w:rsidRPr="005131E8">
        <w:rPr>
          <w:color w:val="080808"/>
          <w:lang w:val="en-US"/>
        </w:rPr>
        <w:t>();</w:t>
      </w:r>
      <w:r w:rsidRPr="005131E8">
        <w:rPr>
          <w:color w:val="080808"/>
          <w:lang w:val="en-US"/>
        </w:rPr>
        <w:br/>
        <w:t xml:space="preserve">        }</w:t>
      </w:r>
      <w:r w:rsidRPr="005131E8">
        <w:rPr>
          <w:color w:val="080808"/>
          <w:lang w:val="en-US"/>
        </w:rPr>
        <w:br/>
      </w:r>
      <w:r w:rsidRPr="005131E8">
        <w:rPr>
          <w:color w:val="080808"/>
          <w:lang w:val="en-US"/>
        </w:rPr>
        <w:br/>
        <w:t xml:space="preserve">        [</w:t>
      </w:r>
      <w:proofErr w:type="spellStart"/>
      <w:r w:rsidRPr="005131E8">
        <w:rPr>
          <w:color w:val="000000"/>
          <w:lang w:val="en-US"/>
        </w:rPr>
        <w:t>HttpPost</w:t>
      </w:r>
      <w:proofErr w:type="spellEnd"/>
      <w:r w:rsidRPr="005131E8">
        <w:rPr>
          <w:color w:val="080808"/>
          <w:lang w:val="en-US"/>
        </w:rPr>
        <w:t>]</w:t>
      </w:r>
      <w:r w:rsidRPr="005131E8">
        <w:rPr>
          <w:color w:val="080808"/>
          <w:lang w:val="en-US"/>
        </w:rPr>
        <w:br/>
        <w:t xml:space="preserve">        </w:t>
      </w:r>
      <w:r w:rsidRPr="005131E8">
        <w:rPr>
          <w:color w:val="0033B3"/>
          <w:lang w:val="en-US"/>
        </w:rPr>
        <w:t xml:space="preserve">public void </w:t>
      </w:r>
      <w:proofErr w:type="spellStart"/>
      <w:r w:rsidRPr="005131E8">
        <w:rPr>
          <w:color w:val="00627A"/>
          <w:lang w:val="en-US"/>
        </w:rPr>
        <w:t>CreateGame</w:t>
      </w:r>
      <w:proofErr w:type="spellEnd"/>
      <w:r w:rsidRPr="005131E8">
        <w:rPr>
          <w:color w:val="080808"/>
          <w:lang w:val="en-US"/>
        </w:rPr>
        <w:t>(</w:t>
      </w:r>
      <w:r w:rsidRPr="005131E8">
        <w:rPr>
          <w:color w:val="000000"/>
          <w:lang w:val="en-US"/>
        </w:rPr>
        <w:t xml:space="preserve">Game </w:t>
      </w:r>
      <w:r w:rsidRPr="005131E8">
        <w:rPr>
          <w:color w:val="080808"/>
          <w:lang w:val="en-US"/>
        </w:rPr>
        <w:t>game)</w:t>
      </w:r>
      <w:r w:rsidRPr="005131E8">
        <w:rPr>
          <w:color w:val="080808"/>
          <w:lang w:val="en-US"/>
        </w:rPr>
        <w:br/>
        <w:t xml:space="preserve">        {</w:t>
      </w:r>
      <w:r w:rsidRPr="005131E8">
        <w:rPr>
          <w:color w:val="080808"/>
          <w:lang w:val="en-US"/>
        </w:rPr>
        <w:br/>
        <w:t xml:space="preserve">            </w:t>
      </w:r>
      <w:r w:rsidRPr="005131E8">
        <w:rPr>
          <w:color w:val="871094"/>
          <w:lang w:val="en-US"/>
        </w:rPr>
        <w:t>_</w:t>
      </w:r>
      <w:proofErr w:type="spellStart"/>
      <w:r w:rsidRPr="005131E8">
        <w:rPr>
          <w:color w:val="871094"/>
          <w:lang w:val="en-US"/>
        </w:rPr>
        <w:t>gameDao</w:t>
      </w:r>
      <w:r w:rsidRPr="005131E8">
        <w:rPr>
          <w:color w:val="080808"/>
          <w:lang w:val="en-US"/>
        </w:rPr>
        <w:t>.</w:t>
      </w:r>
      <w:r w:rsidRPr="005131E8">
        <w:rPr>
          <w:color w:val="00627A"/>
          <w:lang w:val="en-US"/>
        </w:rPr>
        <w:t>Create</w:t>
      </w:r>
      <w:proofErr w:type="spellEnd"/>
      <w:r w:rsidRPr="005131E8">
        <w:rPr>
          <w:color w:val="080808"/>
          <w:lang w:val="en-US"/>
        </w:rPr>
        <w:t>(game);</w:t>
      </w:r>
      <w:r w:rsidRPr="005131E8">
        <w:rPr>
          <w:color w:val="080808"/>
          <w:lang w:val="en-US"/>
        </w:rPr>
        <w:br/>
        <w:t xml:space="preserve">        }</w:t>
      </w:r>
      <w:r w:rsidRPr="005131E8">
        <w:rPr>
          <w:color w:val="080808"/>
          <w:lang w:val="en-US"/>
        </w:rPr>
        <w:br/>
        <w:t xml:space="preserve">    }</w:t>
      </w:r>
      <w:r w:rsidRPr="005131E8">
        <w:rPr>
          <w:color w:val="080808"/>
          <w:lang w:val="en-US"/>
        </w:rPr>
        <w:br/>
      </w:r>
      <w:r w:rsidRPr="005131E8">
        <w:rPr>
          <w:color w:val="808080"/>
          <w:lang w:val="en-US"/>
        </w:rPr>
        <w:t>}</w:t>
      </w:r>
    </w:p>
    <w:p w14:paraId="3A6BBC9B" w14:textId="522F67DD" w:rsidR="005131E8" w:rsidRDefault="005131E8" w:rsidP="005131E8">
      <w:pPr>
        <w:pStyle w:val="HTML"/>
        <w:shd w:val="clear" w:color="auto" w:fill="FFFFFF"/>
        <w:rPr>
          <w:color w:val="808080"/>
          <w:lang w:val="en-US"/>
        </w:rPr>
      </w:pPr>
    </w:p>
    <w:p w14:paraId="7FB07627" w14:textId="56613D0D" w:rsidR="005131E8" w:rsidRDefault="0085008A" w:rsidP="0085008A">
      <w:pPr>
        <w:pStyle w:val="ae"/>
      </w:pPr>
      <w:r>
        <w:rPr>
          <w:lang w:val="en-US"/>
        </w:rPr>
        <w:fldChar w:fldCharType="begin"/>
      </w:r>
      <w:r w:rsidRPr="0085008A">
        <w:instrText xml:space="preserve"> </w:instrText>
      </w:r>
      <w:r>
        <w:rPr>
          <w:lang w:val="en-US"/>
        </w:rPr>
        <w:instrText>seq</w:instrText>
      </w:r>
      <w:r w:rsidRPr="0085008A">
        <w:instrText xml:space="preserve"> </w:instrText>
      </w:r>
      <w:r>
        <w:rPr>
          <w:lang w:val="en-US"/>
        </w:rPr>
        <w:instrText>ch</w:instrText>
      </w:r>
      <w:r w:rsidRPr="0085008A">
        <w:instrText xml:space="preserve"> \</w:instrText>
      </w:r>
      <w:r>
        <w:rPr>
          <w:lang w:val="en-US"/>
        </w:rPr>
        <w:instrText>n</w:instrText>
      </w:r>
      <w:r w:rsidRPr="0085008A">
        <w:instrText xml:space="preserve"> </w:instrText>
      </w:r>
      <w:r>
        <w:rPr>
          <w:lang w:val="en-US"/>
        </w:rPr>
        <w:fldChar w:fldCharType="separate"/>
      </w:r>
      <w:bookmarkStart w:id="8" w:name="_Toc101441369"/>
      <w:r w:rsidRPr="0085008A">
        <w:rPr>
          <w:noProof/>
        </w:rPr>
        <w:t>2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85008A">
        <w:instrText xml:space="preserve"> </w:instrText>
      </w:r>
      <w:r>
        <w:rPr>
          <w:lang w:val="en-US"/>
        </w:rPr>
        <w:instrText>seq</w:instrText>
      </w:r>
      <w:r w:rsidRPr="0085008A">
        <w:instrText xml:space="preserve"> </w:instrText>
      </w:r>
      <w:r>
        <w:rPr>
          <w:lang w:val="en-US"/>
        </w:rPr>
        <w:instrText>subch</w:instrText>
      </w:r>
      <w:r w:rsidRPr="0085008A">
        <w:instrText xml:space="preserve"> \</w:instrText>
      </w:r>
      <w:r>
        <w:rPr>
          <w:lang w:val="en-US"/>
        </w:rPr>
        <w:instrText>r</w:instrText>
      </w:r>
      <w:r w:rsidRPr="0085008A">
        <w:instrText xml:space="preserve"> 0 \</w:instrText>
      </w:r>
      <w:r>
        <w:rPr>
          <w:lang w:val="en-US"/>
        </w:rPr>
        <w:instrText>h</w:instrText>
      </w:r>
      <w:r w:rsidRPr="0085008A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85008A">
        <w:instrText xml:space="preserve"> </w:instrText>
      </w:r>
      <w:r>
        <w:rPr>
          <w:lang w:val="en-US"/>
        </w:rPr>
        <w:instrText>seq</w:instrText>
      </w:r>
      <w:r w:rsidRPr="0085008A">
        <w:instrText xml:space="preserve"> </w:instrText>
      </w:r>
      <w:r>
        <w:rPr>
          <w:lang w:val="en-US"/>
        </w:rPr>
        <w:instrText>eq</w:instrText>
      </w:r>
      <w:r w:rsidRPr="0085008A">
        <w:instrText xml:space="preserve"> \</w:instrText>
      </w:r>
      <w:r>
        <w:rPr>
          <w:lang w:val="en-US"/>
        </w:rPr>
        <w:instrText>r</w:instrText>
      </w:r>
      <w:r w:rsidRPr="0085008A">
        <w:instrText xml:space="preserve"> 0 \</w:instrText>
      </w:r>
      <w:r>
        <w:rPr>
          <w:lang w:val="en-US"/>
        </w:rPr>
        <w:instrText>h</w:instrText>
      </w:r>
      <w:r w:rsidRPr="0085008A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85008A">
        <w:instrText xml:space="preserve"> </w:instrText>
      </w:r>
      <w:r>
        <w:rPr>
          <w:lang w:val="en-US"/>
        </w:rPr>
        <w:instrText>seq</w:instrText>
      </w:r>
      <w:r w:rsidRPr="0085008A">
        <w:instrText xml:space="preserve"> </w:instrText>
      </w:r>
      <w:r>
        <w:rPr>
          <w:lang w:val="en-US"/>
        </w:rPr>
        <w:instrText>tbl</w:instrText>
      </w:r>
      <w:r w:rsidRPr="0085008A">
        <w:instrText xml:space="preserve"> \</w:instrText>
      </w:r>
      <w:r>
        <w:rPr>
          <w:lang w:val="en-US"/>
        </w:rPr>
        <w:instrText>r</w:instrText>
      </w:r>
      <w:r w:rsidRPr="0085008A">
        <w:instrText xml:space="preserve"> 0 \</w:instrText>
      </w:r>
      <w:r>
        <w:rPr>
          <w:lang w:val="en-US"/>
        </w:rPr>
        <w:instrText>h</w:instrText>
      </w:r>
      <w:r w:rsidRPr="0085008A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85008A">
        <w:instrText xml:space="preserve"> </w:instrText>
      </w:r>
      <w:r>
        <w:rPr>
          <w:lang w:val="en-US"/>
        </w:rPr>
        <w:instrText>seq</w:instrText>
      </w:r>
      <w:r w:rsidRPr="0085008A">
        <w:instrText xml:space="preserve"> </w:instrText>
      </w:r>
      <w:r>
        <w:rPr>
          <w:lang w:val="en-US"/>
        </w:rPr>
        <w:instrText>fig</w:instrText>
      </w:r>
      <w:r w:rsidRPr="0085008A">
        <w:instrText xml:space="preserve"> \</w:instrText>
      </w:r>
      <w:r>
        <w:rPr>
          <w:lang w:val="en-US"/>
        </w:rPr>
        <w:instrText>r</w:instrText>
      </w:r>
      <w:r w:rsidRPr="0085008A">
        <w:instrText xml:space="preserve"> 0 \</w:instrText>
      </w:r>
      <w:r>
        <w:rPr>
          <w:lang w:val="en-US"/>
        </w:rPr>
        <w:instrText>h</w:instrText>
      </w:r>
      <w:r w:rsidRPr="0085008A">
        <w:instrText xml:space="preserve"> </w:instrText>
      </w:r>
      <w:r>
        <w:rPr>
          <w:lang w:val="en-US"/>
        </w:rPr>
        <w:fldChar w:fldCharType="end"/>
      </w:r>
      <w:r w:rsidRPr="0085008A">
        <w:t xml:space="preserve"> </w:t>
      </w:r>
      <w:r>
        <w:t xml:space="preserve">Создание </w:t>
      </w:r>
      <w:r>
        <w:rPr>
          <w:lang w:val="en-US"/>
        </w:rPr>
        <w:t>Web</w:t>
      </w:r>
      <w:r w:rsidRPr="0085008A">
        <w:t>-</w:t>
      </w:r>
      <w:r>
        <w:t>приложения для работы с сервером</w:t>
      </w:r>
      <w:bookmarkEnd w:id="8"/>
    </w:p>
    <w:p w14:paraId="6B6FFE40" w14:textId="0D0D808C" w:rsidR="0085008A" w:rsidRDefault="00D9718D" w:rsidP="00D9718D">
      <w:pPr>
        <w:pStyle w:val="af1"/>
        <w:rPr>
          <w:lang w:val="en-US"/>
        </w:rPr>
      </w:pPr>
      <w:r>
        <w:fldChar w:fldCharType="begin"/>
      </w:r>
      <w:r w:rsidRPr="00970FE4">
        <w:rPr>
          <w:lang w:val="en-US"/>
        </w:rPr>
        <w:instrText xml:space="preserve"> seq ch \c </w:instrText>
      </w:r>
      <w:r>
        <w:fldChar w:fldCharType="separate"/>
      </w:r>
      <w:bookmarkStart w:id="9" w:name="_Toc101441370"/>
      <w:r w:rsidRPr="00970FE4">
        <w:rPr>
          <w:noProof/>
          <w:lang w:val="en-US"/>
        </w:rPr>
        <w:t>2</w:t>
      </w:r>
      <w:r>
        <w:fldChar w:fldCharType="end"/>
      </w:r>
      <w:r w:rsidRPr="00970FE4">
        <w:rPr>
          <w:lang w:val="en-US"/>
        </w:rPr>
        <w:t>.</w:t>
      </w:r>
      <w:r>
        <w:fldChar w:fldCharType="begin"/>
      </w:r>
      <w:r w:rsidRPr="00970FE4">
        <w:rPr>
          <w:lang w:val="en-US"/>
        </w:rPr>
        <w:instrText xml:space="preserve"> seq subch \n </w:instrText>
      </w:r>
      <w:r>
        <w:fldChar w:fldCharType="separate"/>
      </w:r>
      <w:r w:rsidRPr="00970FE4">
        <w:rPr>
          <w:noProof/>
          <w:lang w:val="en-US"/>
        </w:rPr>
        <w:t>1</w:t>
      </w:r>
      <w:r>
        <w:fldChar w:fldCharType="end"/>
      </w:r>
      <w:r>
        <w:fldChar w:fldCharType="begin"/>
      </w:r>
      <w:r w:rsidRPr="00970FE4">
        <w:rPr>
          <w:lang w:val="en-US"/>
        </w:rPr>
        <w:instrText xml:space="preserve"> seq pnt \r 0 \h </w:instrText>
      </w:r>
      <w:r>
        <w:fldChar w:fldCharType="end"/>
      </w:r>
      <w:r w:rsidRPr="00970FE4">
        <w:rPr>
          <w:lang w:val="en-US"/>
        </w:rPr>
        <w:t xml:space="preserve"> </w:t>
      </w:r>
      <w:r>
        <w:t>Подключение</w:t>
      </w:r>
      <w:r w:rsidRPr="00970FE4">
        <w:rPr>
          <w:lang w:val="en-US"/>
        </w:rPr>
        <w:t xml:space="preserve"> </w:t>
      </w:r>
      <w:proofErr w:type="spellStart"/>
      <w:r>
        <w:rPr>
          <w:lang w:val="en-US"/>
        </w:rPr>
        <w:t>HttpServer</w:t>
      </w:r>
      <w:proofErr w:type="spellEnd"/>
      <w:r>
        <w:rPr>
          <w:lang w:val="en-US"/>
        </w:rPr>
        <w:t xml:space="preserve"> </w:t>
      </w:r>
      <w:r>
        <w:t>в</w:t>
      </w:r>
      <w:r w:rsidRPr="00970FE4">
        <w:rPr>
          <w:lang w:val="en-US"/>
        </w:rPr>
        <w:t xml:space="preserve"> </w:t>
      </w:r>
      <w:proofErr w:type="spellStart"/>
      <w:r>
        <w:rPr>
          <w:lang w:val="en-US"/>
        </w:rPr>
        <w:t>Program.cs</w:t>
      </w:r>
      <w:bookmarkEnd w:id="9"/>
      <w:proofErr w:type="spellEnd"/>
    </w:p>
    <w:p w14:paraId="5A093467" w14:textId="28E94D0C" w:rsidR="00D9718D" w:rsidRPr="00970FE4" w:rsidRDefault="00D9718D" w:rsidP="00D9718D">
      <w:pPr>
        <w:pStyle w:val="HTML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970FE4">
        <w:rPr>
          <w:color w:val="000000"/>
          <w:lang w:val="en-US"/>
        </w:rPr>
        <w:t>builder</w:t>
      </w:r>
      <w:r w:rsidRPr="00970FE4">
        <w:rPr>
          <w:color w:val="080808"/>
          <w:lang w:val="en-US"/>
        </w:rPr>
        <w:t>.</w:t>
      </w:r>
      <w:r w:rsidRPr="00970FE4">
        <w:rPr>
          <w:color w:val="871094"/>
          <w:lang w:val="en-US"/>
        </w:rPr>
        <w:t>Services</w:t>
      </w:r>
      <w:r w:rsidRPr="00970FE4">
        <w:rPr>
          <w:color w:val="080808"/>
          <w:lang w:val="en-US"/>
        </w:rPr>
        <w:t>.</w:t>
      </w:r>
      <w:r w:rsidRPr="00970FE4">
        <w:rPr>
          <w:color w:val="00627A"/>
          <w:lang w:val="en-US"/>
        </w:rPr>
        <w:t>AddSingleton</w:t>
      </w:r>
      <w:proofErr w:type="spellEnd"/>
      <w:proofErr w:type="gramEnd"/>
      <w:r w:rsidRPr="00970FE4">
        <w:rPr>
          <w:color w:val="080808"/>
          <w:lang w:val="en-US"/>
        </w:rPr>
        <w:t>&lt;</w:t>
      </w:r>
      <w:proofErr w:type="spellStart"/>
      <w:r w:rsidRPr="00970FE4">
        <w:rPr>
          <w:color w:val="000000"/>
          <w:lang w:val="en-US"/>
        </w:rPr>
        <w:t>HttpClient</w:t>
      </w:r>
      <w:proofErr w:type="spellEnd"/>
      <w:r w:rsidRPr="00970FE4">
        <w:rPr>
          <w:color w:val="080808"/>
          <w:lang w:val="en-US"/>
        </w:rPr>
        <w:t>&gt;();</w:t>
      </w:r>
    </w:p>
    <w:p w14:paraId="5969DC76" w14:textId="7EF503C4" w:rsidR="00D9718D" w:rsidRDefault="00D9718D" w:rsidP="00D9718D">
      <w:pPr>
        <w:pStyle w:val="af1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ch \c </w:instrText>
      </w:r>
      <w:r>
        <w:rPr>
          <w:lang w:val="en-US"/>
        </w:rPr>
        <w:fldChar w:fldCharType="separate"/>
      </w:r>
      <w:bookmarkStart w:id="10" w:name="_Toc101441371"/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subch \n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pnt \r 0 \h </w:instrTex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t>Создание клиентского хранилища</w:t>
      </w:r>
      <w:bookmarkEnd w:id="10"/>
    </w:p>
    <w:p w14:paraId="6C94E7F9" w14:textId="77777777" w:rsidR="00D9718D" w:rsidRPr="00D9718D" w:rsidRDefault="00D9718D" w:rsidP="00D9718D">
      <w:pPr>
        <w:pStyle w:val="HTML"/>
        <w:shd w:val="clear" w:color="auto" w:fill="FFFFFF"/>
        <w:rPr>
          <w:color w:val="080808"/>
          <w:lang w:val="en-US"/>
        </w:rPr>
      </w:pPr>
      <w:r w:rsidRPr="00D9718D">
        <w:rPr>
          <w:color w:val="080808"/>
          <w:shd w:val="clear" w:color="auto" w:fill="93D9D9"/>
          <w:lang w:val="en-US"/>
        </w:rPr>
        <w:t>{</w:t>
      </w:r>
      <w:r w:rsidRPr="00D9718D">
        <w:rPr>
          <w:color w:val="080808"/>
          <w:lang w:val="en-US"/>
        </w:rPr>
        <w:br/>
        <w:t xml:space="preserve">    </w:t>
      </w:r>
      <w:r w:rsidRPr="00D9718D">
        <w:rPr>
          <w:color w:val="0033B3"/>
          <w:lang w:val="en-US"/>
        </w:rPr>
        <w:t xml:space="preserve">public static </w:t>
      </w:r>
      <w:r w:rsidRPr="00D9718D">
        <w:rPr>
          <w:color w:val="000000"/>
          <w:lang w:val="en-US"/>
        </w:rPr>
        <w:t>List</w:t>
      </w:r>
      <w:r w:rsidRPr="00D9718D">
        <w:rPr>
          <w:color w:val="080808"/>
          <w:lang w:val="en-US"/>
        </w:rPr>
        <w:t>&lt;</w:t>
      </w:r>
      <w:r w:rsidRPr="00D9718D">
        <w:rPr>
          <w:color w:val="000000"/>
          <w:lang w:val="en-US"/>
        </w:rPr>
        <w:t>Game</w:t>
      </w:r>
      <w:r w:rsidRPr="00D9718D">
        <w:rPr>
          <w:color w:val="080808"/>
          <w:lang w:val="en-US"/>
        </w:rPr>
        <w:t xml:space="preserve">&gt; </w:t>
      </w:r>
      <w:r w:rsidRPr="00D9718D">
        <w:rPr>
          <w:i/>
          <w:iCs/>
          <w:color w:val="871094"/>
          <w:lang w:val="en-US"/>
        </w:rPr>
        <w:t xml:space="preserve">Games </w:t>
      </w:r>
      <w:r w:rsidRPr="00D9718D">
        <w:rPr>
          <w:color w:val="080808"/>
          <w:lang w:val="en-US"/>
        </w:rPr>
        <w:t xml:space="preserve">= </w:t>
      </w:r>
      <w:proofErr w:type="gramStart"/>
      <w:r w:rsidRPr="00D9718D">
        <w:rPr>
          <w:color w:val="0033B3"/>
          <w:lang w:val="en-US"/>
        </w:rPr>
        <w:t>new</w:t>
      </w:r>
      <w:r w:rsidRPr="00D9718D">
        <w:rPr>
          <w:color w:val="080808"/>
          <w:lang w:val="en-US"/>
        </w:rPr>
        <w:t>(</w:t>
      </w:r>
      <w:proofErr w:type="gramEnd"/>
      <w:r w:rsidRPr="00D9718D">
        <w:rPr>
          <w:color w:val="080808"/>
          <w:lang w:val="en-US"/>
        </w:rPr>
        <w:t>);</w:t>
      </w:r>
      <w:r w:rsidRPr="00D9718D">
        <w:rPr>
          <w:color w:val="080808"/>
          <w:lang w:val="en-US"/>
        </w:rPr>
        <w:br/>
      </w:r>
      <w:r w:rsidRPr="00D9718D">
        <w:rPr>
          <w:color w:val="080808"/>
          <w:shd w:val="clear" w:color="auto" w:fill="93D9D9"/>
          <w:lang w:val="en-US"/>
        </w:rPr>
        <w:t>}</w:t>
      </w:r>
    </w:p>
    <w:p w14:paraId="189E7C8D" w14:textId="52A22A0C" w:rsidR="00D9718D" w:rsidRDefault="00D9718D" w:rsidP="00D9718D">
      <w:pPr>
        <w:pStyle w:val="af1"/>
      </w:pPr>
      <w:r>
        <w:rPr>
          <w:lang w:val="en-US"/>
        </w:rPr>
        <w:lastRenderedPageBreak/>
        <w:fldChar w:fldCharType="begin"/>
      </w:r>
      <w:r w:rsidRPr="00970FE4">
        <w:instrText xml:space="preserve"> </w:instrText>
      </w:r>
      <w:r>
        <w:rPr>
          <w:lang w:val="en-US"/>
        </w:rPr>
        <w:instrText>seq</w:instrText>
      </w:r>
      <w:r w:rsidRPr="00970FE4">
        <w:instrText xml:space="preserve"> </w:instrText>
      </w:r>
      <w:r>
        <w:rPr>
          <w:lang w:val="en-US"/>
        </w:rPr>
        <w:instrText>ch</w:instrText>
      </w:r>
      <w:r w:rsidRPr="00970FE4">
        <w:instrText xml:space="preserve"> \</w:instrText>
      </w:r>
      <w:r>
        <w:rPr>
          <w:lang w:val="en-US"/>
        </w:rPr>
        <w:instrText>c</w:instrText>
      </w:r>
      <w:r w:rsidRPr="00970FE4">
        <w:instrText xml:space="preserve"> </w:instrText>
      </w:r>
      <w:r>
        <w:rPr>
          <w:lang w:val="en-US"/>
        </w:rPr>
        <w:fldChar w:fldCharType="separate"/>
      </w:r>
      <w:bookmarkStart w:id="11" w:name="_Toc101441372"/>
      <w:r w:rsidRPr="00970FE4">
        <w:rPr>
          <w:noProof/>
        </w:rPr>
        <w:t>2</w:t>
      </w:r>
      <w:r>
        <w:rPr>
          <w:lang w:val="en-US"/>
        </w:rPr>
        <w:fldChar w:fldCharType="end"/>
      </w:r>
      <w:r w:rsidRPr="00970FE4">
        <w:t>.</w:t>
      </w:r>
      <w:r>
        <w:rPr>
          <w:lang w:val="en-US"/>
        </w:rPr>
        <w:fldChar w:fldCharType="begin"/>
      </w:r>
      <w:r w:rsidRPr="00970FE4">
        <w:instrText xml:space="preserve"> </w:instrText>
      </w:r>
      <w:r>
        <w:rPr>
          <w:lang w:val="en-US"/>
        </w:rPr>
        <w:instrText>seq</w:instrText>
      </w:r>
      <w:r w:rsidRPr="00970FE4">
        <w:instrText xml:space="preserve"> </w:instrText>
      </w:r>
      <w:r>
        <w:rPr>
          <w:lang w:val="en-US"/>
        </w:rPr>
        <w:instrText>subch</w:instrText>
      </w:r>
      <w:r w:rsidRPr="00970FE4">
        <w:instrText xml:space="preserve"> \</w:instrText>
      </w:r>
      <w:r>
        <w:rPr>
          <w:lang w:val="en-US"/>
        </w:rPr>
        <w:instrText>n</w:instrText>
      </w:r>
      <w:r w:rsidRPr="00970FE4">
        <w:instrText xml:space="preserve"> </w:instrText>
      </w:r>
      <w:r>
        <w:rPr>
          <w:lang w:val="en-US"/>
        </w:rPr>
        <w:fldChar w:fldCharType="separate"/>
      </w:r>
      <w:r w:rsidRPr="00970FE4">
        <w:rPr>
          <w:noProof/>
        </w:rPr>
        <w:t>3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970FE4">
        <w:instrText xml:space="preserve"> </w:instrText>
      </w:r>
      <w:r>
        <w:rPr>
          <w:lang w:val="en-US"/>
        </w:rPr>
        <w:instrText>seq</w:instrText>
      </w:r>
      <w:r w:rsidRPr="00970FE4">
        <w:instrText xml:space="preserve"> </w:instrText>
      </w:r>
      <w:r>
        <w:rPr>
          <w:lang w:val="en-US"/>
        </w:rPr>
        <w:instrText>pnt</w:instrText>
      </w:r>
      <w:r w:rsidRPr="00970FE4">
        <w:instrText xml:space="preserve"> \</w:instrText>
      </w:r>
      <w:r>
        <w:rPr>
          <w:lang w:val="en-US"/>
        </w:rPr>
        <w:instrText>r</w:instrText>
      </w:r>
      <w:r w:rsidRPr="00970FE4">
        <w:instrText xml:space="preserve"> 0 \</w:instrText>
      </w:r>
      <w:r>
        <w:rPr>
          <w:lang w:val="en-US"/>
        </w:rPr>
        <w:instrText>h</w:instrText>
      </w:r>
      <w:r w:rsidRPr="00970FE4">
        <w:instrText xml:space="preserve"> </w:instrText>
      </w:r>
      <w:r>
        <w:rPr>
          <w:lang w:val="en-US"/>
        </w:rPr>
        <w:fldChar w:fldCharType="end"/>
      </w:r>
      <w:r w:rsidRPr="00970FE4">
        <w:t xml:space="preserve"> </w:t>
      </w:r>
      <w:r w:rsidR="00970FE4">
        <w:t>Создание запросов к веб-серверу</w:t>
      </w:r>
      <w:bookmarkEnd w:id="11"/>
    </w:p>
    <w:p w14:paraId="702A9EF3" w14:textId="77777777" w:rsidR="00970FE4" w:rsidRPr="00970FE4" w:rsidRDefault="00970FE4" w:rsidP="00970FE4">
      <w:pPr>
        <w:pStyle w:val="HTML"/>
        <w:shd w:val="clear" w:color="auto" w:fill="FFFFFF"/>
        <w:rPr>
          <w:color w:val="080808"/>
          <w:lang w:val="en-US"/>
        </w:rPr>
      </w:pPr>
      <w:r w:rsidRPr="00970FE4">
        <w:rPr>
          <w:color w:val="0033B3"/>
          <w:lang w:val="en-US"/>
        </w:rPr>
        <w:t xml:space="preserve">public class </w:t>
      </w:r>
      <w:proofErr w:type="spellStart"/>
      <w:proofErr w:type="gramStart"/>
      <w:r w:rsidRPr="00970FE4">
        <w:rPr>
          <w:color w:val="000000"/>
          <w:lang w:val="en-US"/>
        </w:rPr>
        <w:t>GameModel</w:t>
      </w:r>
      <w:proofErr w:type="spellEnd"/>
      <w:r w:rsidRPr="00970FE4">
        <w:rPr>
          <w:color w:val="000000"/>
          <w:lang w:val="en-US"/>
        </w:rPr>
        <w:t xml:space="preserve"> </w:t>
      </w:r>
      <w:r w:rsidRPr="00970FE4">
        <w:rPr>
          <w:color w:val="080808"/>
          <w:lang w:val="en-US"/>
        </w:rPr>
        <w:t>:</w:t>
      </w:r>
      <w:proofErr w:type="gramEnd"/>
      <w:r w:rsidRPr="00970FE4">
        <w:rPr>
          <w:color w:val="080808"/>
          <w:lang w:val="en-US"/>
        </w:rPr>
        <w:t xml:space="preserve"> </w:t>
      </w:r>
      <w:proofErr w:type="spellStart"/>
      <w:r w:rsidRPr="00970FE4">
        <w:rPr>
          <w:color w:val="000000"/>
          <w:lang w:val="en-US"/>
        </w:rPr>
        <w:t>PageModel</w:t>
      </w:r>
      <w:proofErr w:type="spellEnd"/>
      <w:r w:rsidRPr="00970FE4">
        <w:rPr>
          <w:color w:val="000000"/>
          <w:lang w:val="en-US"/>
        </w:rPr>
        <w:br/>
      </w:r>
      <w:r w:rsidRPr="00970FE4">
        <w:rPr>
          <w:color w:val="080808"/>
          <w:shd w:val="clear" w:color="auto" w:fill="93D9D9"/>
          <w:lang w:val="en-US"/>
        </w:rPr>
        <w:t>{</w:t>
      </w:r>
      <w:r w:rsidRPr="00970FE4">
        <w:rPr>
          <w:color w:val="080808"/>
          <w:lang w:val="en-US"/>
        </w:rPr>
        <w:br/>
        <w:t xml:space="preserve">    </w:t>
      </w:r>
      <w:r w:rsidRPr="00970FE4">
        <w:rPr>
          <w:color w:val="0033B3"/>
          <w:lang w:val="en-US"/>
        </w:rPr>
        <w:t xml:space="preserve">private </w:t>
      </w:r>
      <w:proofErr w:type="spellStart"/>
      <w:r w:rsidRPr="00970FE4">
        <w:rPr>
          <w:color w:val="000000"/>
          <w:lang w:val="en-US"/>
        </w:rPr>
        <w:t>HttpClient</w:t>
      </w:r>
      <w:proofErr w:type="spellEnd"/>
      <w:r w:rsidRPr="00970FE4">
        <w:rPr>
          <w:color w:val="080808"/>
          <w:lang w:val="en-US"/>
        </w:rPr>
        <w:t xml:space="preserve">? </w:t>
      </w:r>
      <w:r w:rsidRPr="00970FE4">
        <w:rPr>
          <w:color w:val="871094"/>
          <w:lang w:val="en-US"/>
        </w:rPr>
        <w:t>_client</w:t>
      </w:r>
      <w:r w:rsidRPr="00970FE4">
        <w:rPr>
          <w:color w:val="080808"/>
          <w:lang w:val="en-US"/>
        </w:rPr>
        <w:t>;</w:t>
      </w:r>
      <w:r w:rsidRPr="00970FE4">
        <w:rPr>
          <w:color w:val="080808"/>
          <w:lang w:val="en-US"/>
        </w:rPr>
        <w:br/>
      </w:r>
      <w:r w:rsidRPr="00970FE4">
        <w:rPr>
          <w:color w:val="080808"/>
          <w:lang w:val="en-US"/>
        </w:rPr>
        <w:br/>
        <w:t xml:space="preserve">    </w:t>
      </w:r>
      <w:r w:rsidRPr="00970FE4">
        <w:rPr>
          <w:color w:val="0033B3"/>
          <w:lang w:val="en-US"/>
        </w:rPr>
        <w:t xml:space="preserve">public </w:t>
      </w:r>
      <w:proofErr w:type="spellStart"/>
      <w:r w:rsidRPr="00970FE4">
        <w:rPr>
          <w:color w:val="000000"/>
          <w:lang w:val="en-US"/>
        </w:rPr>
        <w:t>GameModel</w:t>
      </w:r>
      <w:proofErr w:type="spellEnd"/>
      <w:r w:rsidRPr="00970FE4">
        <w:rPr>
          <w:color w:val="080808"/>
          <w:lang w:val="en-US"/>
        </w:rPr>
        <w:t>(</w:t>
      </w:r>
      <w:proofErr w:type="spellStart"/>
      <w:r w:rsidRPr="00970FE4">
        <w:rPr>
          <w:color w:val="000000"/>
          <w:lang w:val="en-US"/>
        </w:rPr>
        <w:t>HttpClient</w:t>
      </w:r>
      <w:proofErr w:type="spellEnd"/>
      <w:r w:rsidRPr="00970FE4">
        <w:rPr>
          <w:color w:val="000000"/>
          <w:lang w:val="en-US"/>
        </w:rPr>
        <w:t xml:space="preserve"> </w:t>
      </w:r>
      <w:r w:rsidRPr="00970FE4">
        <w:rPr>
          <w:color w:val="080808"/>
          <w:lang w:val="en-US"/>
        </w:rPr>
        <w:t>client)</w:t>
      </w:r>
      <w:r w:rsidRPr="00970FE4">
        <w:rPr>
          <w:color w:val="080808"/>
          <w:lang w:val="en-US"/>
        </w:rPr>
        <w:br/>
        <w:t xml:space="preserve">    {</w:t>
      </w:r>
      <w:r w:rsidRPr="00970FE4">
        <w:rPr>
          <w:color w:val="080808"/>
          <w:lang w:val="en-US"/>
        </w:rPr>
        <w:br/>
        <w:t xml:space="preserve">        </w:t>
      </w:r>
      <w:r w:rsidRPr="00970FE4">
        <w:rPr>
          <w:color w:val="871094"/>
          <w:lang w:val="en-US"/>
        </w:rPr>
        <w:t xml:space="preserve">_client </w:t>
      </w:r>
      <w:r w:rsidRPr="00970FE4">
        <w:rPr>
          <w:color w:val="080808"/>
          <w:lang w:val="en-US"/>
        </w:rPr>
        <w:t>= client;</w:t>
      </w:r>
      <w:r w:rsidRPr="00970FE4">
        <w:rPr>
          <w:color w:val="080808"/>
          <w:lang w:val="en-US"/>
        </w:rPr>
        <w:br/>
        <w:t xml:space="preserve">    }</w:t>
      </w:r>
      <w:r w:rsidRPr="00970FE4">
        <w:rPr>
          <w:color w:val="080808"/>
          <w:lang w:val="en-US"/>
        </w:rPr>
        <w:br/>
      </w:r>
      <w:r w:rsidRPr="00970FE4">
        <w:rPr>
          <w:color w:val="080808"/>
          <w:lang w:val="en-US"/>
        </w:rPr>
        <w:br/>
        <w:t xml:space="preserve">    [</w:t>
      </w:r>
      <w:proofErr w:type="spellStart"/>
      <w:r w:rsidRPr="00970FE4">
        <w:rPr>
          <w:color w:val="000000"/>
          <w:lang w:val="en-US"/>
        </w:rPr>
        <w:t>BindProperty</w:t>
      </w:r>
      <w:proofErr w:type="spellEnd"/>
      <w:r w:rsidRPr="00970FE4">
        <w:rPr>
          <w:color w:val="080808"/>
          <w:lang w:val="en-US"/>
        </w:rPr>
        <w:t xml:space="preserve">] </w:t>
      </w:r>
      <w:r w:rsidRPr="00970FE4">
        <w:rPr>
          <w:color w:val="0033B3"/>
          <w:lang w:val="en-US"/>
        </w:rPr>
        <w:t xml:space="preserve">public </w:t>
      </w:r>
      <w:r w:rsidRPr="00970FE4">
        <w:rPr>
          <w:color w:val="000000"/>
          <w:lang w:val="en-US"/>
        </w:rPr>
        <w:t xml:space="preserve">Game </w:t>
      </w:r>
      <w:proofErr w:type="spellStart"/>
      <w:r w:rsidRPr="00970FE4">
        <w:rPr>
          <w:color w:val="871094"/>
          <w:lang w:val="en-US"/>
        </w:rPr>
        <w:t>Game</w:t>
      </w:r>
      <w:proofErr w:type="spellEnd"/>
      <w:r w:rsidRPr="00970FE4">
        <w:rPr>
          <w:color w:val="871094"/>
          <w:lang w:val="en-US"/>
        </w:rPr>
        <w:t xml:space="preserve"> </w:t>
      </w:r>
      <w:r w:rsidRPr="00970FE4">
        <w:rPr>
          <w:color w:val="080808"/>
          <w:lang w:val="en-US"/>
        </w:rPr>
        <w:t xml:space="preserve">{ </w:t>
      </w:r>
      <w:r w:rsidRPr="00970FE4">
        <w:rPr>
          <w:color w:val="00627A"/>
          <w:lang w:val="en-US"/>
        </w:rPr>
        <w:t>get</w:t>
      </w:r>
      <w:r w:rsidRPr="00970FE4">
        <w:rPr>
          <w:color w:val="080808"/>
          <w:lang w:val="en-US"/>
        </w:rPr>
        <w:t xml:space="preserve">; </w:t>
      </w:r>
      <w:r w:rsidRPr="00970FE4">
        <w:rPr>
          <w:color w:val="00627A"/>
          <w:lang w:val="en-US"/>
        </w:rPr>
        <w:t>set</w:t>
      </w:r>
      <w:r w:rsidRPr="00970FE4">
        <w:rPr>
          <w:color w:val="080808"/>
          <w:lang w:val="en-US"/>
        </w:rPr>
        <w:t>; }</w:t>
      </w:r>
      <w:r w:rsidRPr="00970FE4">
        <w:rPr>
          <w:color w:val="080808"/>
          <w:lang w:val="en-US"/>
        </w:rPr>
        <w:br/>
      </w:r>
      <w:r w:rsidRPr="00970FE4">
        <w:rPr>
          <w:color w:val="080808"/>
          <w:lang w:val="en-US"/>
        </w:rPr>
        <w:br/>
        <w:t xml:space="preserve">    </w:t>
      </w:r>
      <w:r w:rsidRPr="00970FE4">
        <w:rPr>
          <w:color w:val="0033B3"/>
          <w:lang w:val="en-US"/>
        </w:rPr>
        <w:t xml:space="preserve">public async void </w:t>
      </w:r>
      <w:proofErr w:type="spellStart"/>
      <w:r w:rsidRPr="00970FE4">
        <w:rPr>
          <w:color w:val="00627A"/>
          <w:lang w:val="en-US"/>
        </w:rPr>
        <w:t>OnGet</w:t>
      </w:r>
      <w:proofErr w:type="spellEnd"/>
      <w:r w:rsidRPr="00970FE4">
        <w:rPr>
          <w:color w:val="080808"/>
          <w:lang w:val="en-US"/>
        </w:rPr>
        <w:t>()</w:t>
      </w:r>
      <w:r w:rsidRPr="00970FE4">
        <w:rPr>
          <w:color w:val="080808"/>
          <w:lang w:val="en-US"/>
        </w:rPr>
        <w:br/>
        <w:t xml:space="preserve">    {</w:t>
      </w:r>
      <w:r w:rsidRPr="00970FE4">
        <w:rPr>
          <w:color w:val="080808"/>
          <w:lang w:val="en-US"/>
        </w:rPr>
        <w:br/>
        <w:t xml:space="preserve">        </w:t>
      </w:r>
      <w:r w:rsidRPr="00970FE4">
        <w:rPr>
          <w:color w:val="0033B3"/>
          <w:lang w:val="en-US"/>
        </w:rPr>
        <w:t xml:space="preserve">if </w:t>
      </w:r>
      <w:r w:rsidRPr="00970FE4">
        <w:rPr>
          <w:color w:val="080808"/>
          <w:lang w:val="en-US"/>
        </w:rPr>
        <w:t>(</w:t>
      </w:r>
      <w:r w:rsidRPr="00970FE4">
        <w:rPr>
          <w:color w:val="871094"/>
          <w:lang w:val="en-US"/>
        </w:rPr>
        <w:t xml:space="preserve">_client </w:t>
      </w:r>
      <w:r w:rsidRPr="00970FE4">
        <w:rPr>
          <w:color w:val="0033B3"/>
          <w:lang w:val="en-US"/>
        </w:rPr>
        <w:t>is not null</w:t>
      </w:r>
      <w:r w:rsidRPr="00970FE4">
        <w:rPr>
          <w:color w:val="080808"/>
          <w:lang w:val="en-US"/>
        </w:rPr>
        <w:t>)</w:t>
      </w:r>
      <w:r w:rsidRPr="00970FE4">
        <w:rPr>
          <w:color w:val="080808"/>
          <w:lang w:val="en-US"/>
        </w:rPr>
        <w:br/>
        <w:t xml:space="preserve">        {</w:t>
      </w:r>
      <w:r w:rsidRPr="00970FE4">
        <w:rPr>
          <w:color w:val="080808"/>
          <w:lang w:val="en-US"/>
        </w:rPr>
        <w:br/>
        <w:t xml:space="preserve">            </w:t>
      </w:r>
      <w:proofErr w:type="spellStart"/>
      <w:r w:rsidRPr="00970FE4">
        <w:rPr>
          <w:color w:val="000000"/>
          <w:lang w:val="en-US"/>
        </w:rPr>
        <w:t>ViewStore</w:t>
      </w:r>
      <w:r w:rsidRPr="00970FE4">
        <w:rPr>
          <w:color w:val="080808"/>
          <w:lang w:val="en-US"/>
        </w:rPr>
        <w:t>.</w:t>
      </w:r>
      <w:r w:rsidRPr="00970FE4">
        <w:rPr>
          <w:i/>
          <w:iCs/>
          <w:color w:val="871094"/>
          <w:lang w:val="en-US"/>
        </w:rPr>
        <w:t>Games</w:t>
      </w:r>
      <w:proofErr w:type="spellEnd"/>
      <w:r w:rsidRPr="00970FE4">
        <w:rPr>
          <w:i/>
          <w:iCs/>
          <w:color w:val="871094"/>
          <w:lang w:val="en-US"/>
        </w:rPr>
        <w:t xml:space="preserve"> </w:t>
      </w:r>
      <w:r w:rsidRPr="00970FE4">
        <w:rPr>
          <w:color w:val="080808"/>
          <w:lang w:val="en-US"/>
        </w:rPr>
        <w:t xml:space="preserve">= </w:t>
      </w:r>
      <w:r w:rsidRPr="00970FE4">
        <w:rPr>
          <w:color w:val="0033B3"/>
          <w:lang w:val="en-US"/>
        </w:rPr>
        <w:t xml:space="preserve">await </w:t>
      </w:r>
      <w:r w:rsidRPr="00970FE4">
        <w:rPr>
          <w:color w:val="871094"/>
          <w:lang w:val="en-US"/>
        </w:rPr>
        <w:t>_client</w:t>
      </w:r>
      <w:r w:rsidRPr="00970FE4">
        <w:rPr>
          <w:color w:val="080808"/>
          <w:lang w:val="en-US"/>
        </w:rPr>
        <w:t>.</w:t>
      </w:r>
      <w:r w:rsidRPr="00970FE4">
        <w:rPr>
          <w:color w:val="00627A"/>
          <w:lang w:val="en-US"/>
        </w:rPr>
        <w:t>GetFromJsonAsync</w:t>
      </w:r>
      <w:r w:rsidRPr="00970FE4">
        <w:rPr>
          <w:color w:val="080808"/>
          <w:lang w:val="en-US"/>
        </w:rPr>
        <w:t>&lt;</w:t>
      </w:r>
      <w:r w:rsidRPr="00970FE4">
        <w:rPr>
          <w:color w:val="000000"/>
          <w:lang w:val="en-US"/>
        </w:rPr>
        <w:t>List</w:t>
      </w:r>
      <w:r w:rsidRPr="00970FE4">
        <w:rPr>
          <w:color w:val="080808"/>
          <w:lang w:val="en-US"/>
        </w:rPr>
        <w:t>&lt;</w:t>
      </w:r>
      <w:r w:rsidRPr="00970FE4">
        <w:rPr>
          <w:color w:val="000000"/>
          <w:lang w:val="en-US"/>
        </w:rPr>
        <w:t>Game</w:t>
      </w:r>
      <w:r w:rsidRPr="00970FE4">
        <w:rPr>
          <w:color w:val="080808"/>
          <w:lang w:val="en-US"/>
        </w:rPr>
        <w:t>&gt;&gt;(</w:t>
      </w:r>
      <w:r w:rsidRPr="00970FE4">
        <w:rPr>
          <w:color w:val="067D17"/>
          <w:lang w:val="en-US"/>
        </w:rPr>
        <w:t>"http://localhost:5124/Game"</w:t>
      </w:r>
      <w:r w:rsidRPr="00970FE4">
        <w:rPr>
          <w:color w:val="080808"/>
          <w:lang w:val="en-US"/>
        </w:rPr>
        <w:t>);</w:t>
      </w:r>
      <w:r w:rsidRPr="00970FE4">
        <w:rPr>
          <w:color w:val="080808"/>
          <w:lang w:val="en-US"/>
        </w:rPr>
        <w:br/>
        <w:t xml:space="preserve">        }</w:t>
      </w:r>
      <w:r w:rsidRPr="00970FE4">
        <w:rPr>
          <w:color w:val="080808"/>
          <w:lang w:val="en-US"/>
        </w:rPr>
        <w:br/>
        <w:t xml:space="preserve">    }</w:t>
      </w:r>
      <w:r w:rsidRPr="00970FE4">
        <w:rPr>
          <w:color w:val="080808"/>
          <w:lang w:val="en-US"/>
        </w:rPr>
        <w:br/>
      </w:r>
      <w:r w:rsidRPr="00970FE4">
        <w:rPr>
          <w:color w:val="080808"/>
          <w:lang w:val="en-US"/>
        </w:rPr>
        <w:br/>
        <w:t xml:space="preserve">    </w:t>
      </w:r>
      <w:r w:rsidRPr="00970FE4">
        <w:rPr>
          <w:color w:val="0033B3"/>
          <w:lang w:val="en-US"/>
        </w:rPr>
        <w:t xml:space="preserve">public async void </w:t>
      </w:r>
      <w:proofErr w:type="spellStart"/>
      <w:r w:rsidRPr="00970FE4">
        <w:rPr>
          <w:color w:val="00627A"/>
          <w:lang w:val="en-US"/>
        </w:rPr>
        <w:t>OnPostAsync</w:t>
      </w:r>
      <w:proofErr w:type="spellEnd"/>
      <w:r w:rsidRPr="00970FE4">
        <w:rPr>
          <w:color w:val="080808"/>
          <w:lang w:val="en-US"/>
        </w:rPr>
        <w:t>()</w:t>
      </w:r>
      <w:r w:rsidRPr="00970FE4">
        <w:rPr>
          <w:color w:val="080808"/>
          <w:lang w:val="en-US"/>
        </w:rPr>
        <w:br/>
        <w:t xml:space="preserve">    {</w:t>
      </w:r>
      <w:r w:rsidRPr="00970FE4">
        <w:rPr>
          <w:color w:val="080808"/>
          <w:lang w:val="en-US"/>
        </w:rPr>
        <w:br/>
        <w:t xml:space="preserve">        </w:t>
      </w:r>
      <w:r w:rsidRPr="00970FE4">
        <w:rPr>
          <w:color w:val="0033B3"/>
          <w:lang w:val="en-US"/>
        </w:rPr>
        <w:t xml:space="preserve">if </w:t>
      </w:r>
      <w:r w:rsidRPr="00970FE4">
        <w:rPr>
          <w:color w:val="080808"/>
          <w:lang w:val="en-US"/>
        </w:rPr>
        <w:t>(!</w:t>
      </w:r>
      <w:proofErr w:type="spellStart"/>
      <w:r w:rsidRPr="00970FE4">
        <w:rPr>
          <w:color w:val="871094"/>
          <w:lang w:val="en-US"/>
        </w:rPr>
        <w:t>ModelState</w:t>
      </w:r>
      <w:r w:rsidRPr="00970FE4">
        <w:rPr>
          <w:color w:val="080808"/>
          <w:lang w:val="en-US"/>
        </w:rPr>
        <w:t>.</w:t>
      </w:r>
      <w:r w:rsidRPr="00970FE4">
        <w:rPr>
          <w:color w:val="871094"/>
          <w:lang w:val="en-US"/>
        </w:rPr>
        <w:t>IsValid</w:t>
      </w:r>
      <w:proofErr w:type="spellEnd"/>
      <w:r w:rsidRPr="00970FE4">
        <w:rPr>
          <w:color w:val="080808"/>
          <w:lang w:val="en-US"/>
        </w:rPr>
        <w:t>)</w:t>
      </w:r>
      <w:r w:rsidRPr="00970FE4">
        <w:rPr>
          <w:color w:val="080808"/>
          <w:lang w:val="en-US"/>
        </w:rPr>
        <w:br/>
        <w:t xml:space="preserve">        {</w:t>
      </w:r>
      <w:r w:rsidRPr="00970FE4">
        <w:rPr>
          <w:color w:val="080808"/>
          <w:lang w:val="en-US"/>
        </w:rPr>
        <w:br/>
        <w:t xml:space="preserve">            </w:t>
      </w:r>
      <w:r w:rsidRPr="00970FE4">
        <w:rPr>
          <w:color w:val="0033B3"/>
          <w:lang w:val="en-US"/>
        </w:rPr>
        <w:t>return</w:t>
      </w:r>
      <w:r w:rsidRPr="00970FE4">
        <w:rPr>
          <w:color w:val="080808"/>
          <w:lang w:val="en-US"/>
        </w:rPr>
        <w:t>;</w:t>
      </w:r>
      <w:r w:rsidRPr="00970FE4">
        <w:rPr>
          <w:color w:val="080808"/>
          <w:lang w:val="en-US"/>
        </w:rPr>
        <w:br/>
        <w:t xml:space="preserve">        }</w:t>
      </w:r>
      <w:r w:rsidRPr="00970FE4">
        <w:rPr>
          <w:color w:val="080808"/>
          <w:lang w:val="en-US"/>
        </w:rPr>
        <w:br/>
      </w:r>
      <w:r w:rsidRPr="00970FE4">
        <w:rPr>
          <w:color w:val="080808"/>
          <w:lang w:val="en-US"/>
        </w:rPr>
        <w:br/>
        <w:t xml:space="preserve">        </w:t>
      </w:r>
      <w:proofErr w:type="spellStart"/>
      <w:r w:rsidRPr="00970FE4">
        <w:rPr>
          <w:color w:val="000000"/>
          <w:lang w:val="en-US"/>
        </w:rPr>
        <w:t>ViewStore</w:t>
      </w:r>
      <w:r w:rsidRPr="00970FE4">
        <w:rPr>
          <w:color w:val="080808"/>
          <w:lang w:val="en-US"/>
        </w:rPr>
        <w:t>.</w:t>
      </w:r>
      <w:r w:rsidRPr="00970FE4">
        <w:rPr>
          <w:i/>
          <w:iCs/>
          <w:color w:val="871094"/>
          <w:lang w:val="en-US"/>
        </w:rPr>
        <w:t>Games</w:t>
      </w:r>
      <w:r w:rsidRPr="00970FE4">
        <w:rPr>
          <w:color w:val="080808"/>
          <w:lang w:val="en-US"/>
        </w:rPr>
        <w:t>.</w:t>
      </w:r>
      <w:r w:rsidRPr="00970FE4">
        <w:rPr>
          <w:color w:val="00627A"/>
          <w:lang w:val="en-US"/>
        </w:rPr>
        <w:t>Insert</w:t>
      </w:r>
      <w:proofErr w:type="spellEnd"/>
      <w:r w:rsidRPr="00970FE4">
        <w:rPr>
          <w:color w:val="080808"/>
          <w:lang w:val="en-US"/>
        </w:rPr>
        <w:t>(</w:t>
      </w:r>
      <w:r w:rsidRPr="00970FE4">
        <w:rPr>
          <w:color w:val="1750EB"/>
          <w:lang w:val="en-US"/>
        </w:rPr>
        <w:t>0</w:t>
      </w:r>
      <w:r w:rsidRPr="00970FE4">
        <w:rPr>
          <w:color w:val="080808"/>
          <w:lang w:val="en-US"/>
        </w:rPr>
        <w:t xml:space="preserve">, </w:t>
      </w:r>
      <w:r w:rsidRPr="00970FE4">
        <w:rPr>
          <w:color w:val="871094"/>
          <w:lang w:val="en-US"/>
        </w:rPr>
        <w:t>Game</w:t>
      </w:r>
      <w:r w:rsidRPr="00970FE4">
        <w:rPr>
          <w:color w:val="080808"/>
          <w:lang w:val="en-US"/>
        </w:rPr>
        <w:t>);</w:t>
      </w:r>
      <w:r w:rsidRPr="00970FE4">
        <w:rPr>
          <w:color w:val="080808"/>
          <w:lang w:val="en-US"/>
        </w:rPr>
        <w:br/>
        <w:t xml:space="preserve">        </w:t>
      </w:r>
      <w:r w:rsidRPr="00970FE4">
        <w:rPr>
          <w:color w:val="0033B3"/>
          <w:lang w:val="en-US"/>
        </w:rPr>
        <w:t xml:space="preserve">if </w:t>
      </w:r>
      <w:r w:rsidRPr="00970FE4">
        <w:rPr>
          <w:color w:val="080808"/>
          <w:lang w:val="en-US"/>
        </w:rPr>
        <w:t>(</w:t>
      </w:r>
      <w:r w:rsidRPr="00970FE4">
        <w:rPr>
          <w:color w:val="871094"/>
          <w:lang w:val="en-US"/>
        </w:rPr>
        <w:t xml:space="preserve">_client </w:t>
      </w:r>
      <w:r w:rsidRPr="00970FE4">
        <w:rPr>
          <w:color w:val="0033B3"/>
          <w:lang w:val="en-US"/>
        </w:rPr>
        <w:t>is not null</w:t>
      </w:r>
      <w:r w:rsidRPr="00970FE4">
        <w:rPr>
          <w:color w:val="080808"/>
          <w:lang w:val="en-US"/>
        </w:rPr>
        <w:t>)</w:t>
      </w:r>
      <w:r w:rsidRPr="00970FE4">
        <w:rPr>
          <w:color w:val="080808"/>
          <w:lang w:val="en-US"/>
        </w:rPr>
        <w:br/>
        <w:t xml:space="preserve">        {</w:t>
      </w:r>
      <w:r w:rsidRPr="00970FE4">
        <w:rPr>
          <w:color w:val="080808"/>
          <w:lang w:val="en-US"/>
        </w:rPr>
        <w:br/>
        <w:t xml:space="preserve">            </w:t>
      </w:r>
      <w:proofErr w:type="spellStart"/>
      <w:r w:rsidRPr="00970FE4">
        <w:rPr>
          <w:color w:val="000000"/>
          <w:lang w:val="en-US"/>
        </w:rPr>
        <w:t>HttpResponseMessage</w:t>
      </w:r>
      <w:proofErr w:type="spellEnd"/>
      <w:r w:rsidRPr="00970FE4">
        <w:rPr>
          <w:color w:val="000000"/>
          <w:lang w:val="en-US"/>
        </w:rPr>
        <w:t xml:space="preserve"> </w:t>
      </w:r>
      <w:r w:rsidRPr="00970FE4">
        <w:rPr>
          <w:color w:val="808080"/>
          <w:lang w:val="en-US"/>
        </w:rPr>
        <w:t xml:space="preserve">response </w:t>
      </w:r>
      <w:r w:rsidRPr="00970FE4">
        <w:rPr>
          <w:color w:val="080808"/>
          <w:lang w:val="en-US"/>
        </w:rPr>
        <w:t xml:space="preserve">= </w:t>
      </w:r>
      <w:r w:rsidRPr="00970FE4">
        <w:rPr>
          <w:color w:val="0033B3"/>
          <w:lang w:val="en-US"/>
        </w:rPr>
        <w:t xml:space="preserve">await </w:t>
      </w:r>
      <w:r w:rsidRPr="00970FE4">
        <w:rPr>
          <w:color w:val="871094"/>
          <w:lang w:val="en-US"/>
        </w:rPr>
        <w:t>_</w:t>
      </w:r>
      <w:proofErr w:type="spellStart"/>
      <w:r w:rsidRPr="00970FE4">
        <w:rPr>
          <w:color w:val="871094"/>
          <w:lang w:val="en-US"/>
        </w:rPr>
        <w:t>client</w:t>
      </w:r>
      <w:r w:rsidRPr="00970FE4">
        <w:rPr>
          <w:color w:val="080808"/>
          <w:lang w:val="en-US"/>
        </w:rPr>
        <w:t>.</w:t>
      </w:r>
      <w:r w:rsidRPr="00970FE4">
        <w:rPr>
          <w:color w:val="00627A"/>
          <w:lang w:val="en-US"/>
        </w:rPr>
        <w:t>PostAsJsonAsync</w:t>
      </w:r>
      <w:proofErr w:type="spellEnd"/>
      <w:r w:rsidRPr="00970FE4">
        <w:rPr>
          <w:color w:val="080808"/>
          <w:lang w:val="en-US"/>
        </w:rPr>
        <w:t>(</w:t>
      </w:r>
      <w:r w:rsidRPr="00970FE4">
        <w:rPr>
          <w:color w:val="067D17"/>
          <w:lang w:val="en-US"/>
        </w:rPr>
        <w:t>"http://localhost:5124/Game"</w:t>
      </w:r>
      <w:r w:rsidRPr="00970FE4">
        <w:rPr>
          <w:color w:val="080808"/>
          <w:lang w:val="en-US"/>
        </w:rPr>
        <w:t xml:space="preserve">, </w:t>
      </w:r>
      <w:r w:rsidRPr="00970FE4">
        <w:rPr>
          <w:color w:val="871094"/>
          <w:lang w:val="en-US"/>
        </w:rPr>
        <w:t>Game</w:t>
      </w:r>
      <w:r w:rsidRPr="00970FE4">
        <w:rPr>
          <w:color w:val="080808"/>
          <w:lang w:val="en-US"/>
        </w:rPr>
        <w:t>);</w:t>
      </w:r>
      <w:r w:rsidRPr="00970FE4">
        <w:rPr>
          <w:color w:val="080808"/>
          <w:lang w:val="en-US"/>
        </w:rPr>
        <w:br/>
        <w:t xml:space="preserve">        }</w:t>
      </w:r>
      <w:r w:rsidRPr="00970FE4">
        <w:rPr>
          <w:color w:val="080808"/>
          <w:lang w:val="en-US"/>
        </w:rPr>
        <w:br/>
        <w:t xml:space="preserve">    }</w:t>
      </w:r>
      <w:r w:rsidRPr="00970FE4">
        <w:rPr>
          <w:color w:val="080808"/>
          <w:lang w:val="en-US"/>
        </w:rPr>
        <w:br/>
      </w:r>
      <w:r w:rsidRPr="00970FE4">
        <w:rPr>
          <w:color w:val="080808"/>
          <w:lang w:val="en-US"/>
        </w:rPr>
        <w:br/>
        <w:t xml:space="preserve">    </w:t>
      </w:r>
      <w:r w:rsidRPr="00970FE4">
        <w:rPr>
          <w:color w:val="0033B3"/>
          <w:lang w:val="en-US"/>
        </w:rPr>
        <w:t xml:space="preserve">public </w:t>
      </w:r>
      <w:r w:rsidRPr="00970FE4">
        <w:rPr>
          <w:color w:val="000000"/>
          <w:lang w:val="en-US"/>
        </w:rPr>
        <w:t>List</w:t>
      </w:r>
      <w:r w:rsidRPr="00970FE4">
        <w:rPr>
          <w:color w:val="080808"/>
          <w:lang w:val="en-US"/>
        </w:rPr>
        <w:t>&lt;</w:t>
      </w:r>
      <w:r w:rsidRPr="00970FE4">
        <w:rPr>
          <w:color w:val="000000"/>
          <w:lang w:val="en-US"/>
        </w:rPr>
        <w:t>Game</w:t>
      </w:r>
      <w:r w:rsidRPr="00970FE4">
        <w:rPr>
          <w:color w:val="080808"/>
          <w:lang w:val="en-US"/>
        </w:rPr>
        <w:t xml:space="preserve">&gt; </w:t>
      </w:r>
      <w:proofErr w:type="spellStart"/>
      <w:r w:rsidRPr="00970FE4">
        <w:rPr>
          <w:color w:val="00627A"/>
          <w:lang w:val="en-US"/>
        </w:rPr>
        <w:t>GetGames</w:t>
      </w:r>
      <w:proofErr w:type="spellEnd"/>
      <w:r w:rsidRPr="00970FE4">
        <w:rPr>
          <w:color w:val="080808"/>
          <w:lang w:val="en-US"/>
        </w:rPr>
        <w:t>()</w:t>
      </w:r>
      <w:r w:rsidRPr="00970FE4">
        <w:rPr>
          <w:color w:val="080808"/>
          <w:lang w:val="en-US"/>
        </w:rPr>
        <w:br/>
        <w:t xml:space="preserve">    {</w:t>
      </w:r>
      <w:r w:rsidRPr="00970FE4">
        <w:rPr>
          <w:color w:val="080808"/>
          <w:lang w:val="en-US"/>
        </w:rPr>
        <w:br/>
        <w:t xml:space="preserve">        </w:t>
      </w:r>
      <w:r w:rsidRPr="00970FE4">
        <w:rPr>
          <w:color w:val="0033B3"/>
          <w:lang w:val="en-US"/>
        </w:rPr>
        <w:t xml:space="preserve">return </w:t>
      </w:r>
      <w:proofErr w:type="spellStart"/>
      <w:r w:rsidRPr="00970FE4">
        <w:rPr>
          <w:color w:val="000000"/>
          <w:lang w:val="en-US"/>
        </w:rPr>
        <w:t>ViewStore</w:t>
      </w:r>
      <w:r w:rsidRPr="00970FE4">
        <w:rPr>
          <w:color w:val="080808"/>
          <w:lang w:val="en-US"/>
        </w:rPr>
        <w:t>.</w:t>
      </w:r>
      <w:r w:rsidRPr="00970FE4">
        <w:rPr>
          <w:i/>
          <w:iCs/>
          <w:color w:val="871094"/>
          <w:lang w:val="en-US"/>
        </w:rPr>
        <w:t>Games</w:t>
      </w:r>
      <w:proofErr w:type="spellEnd"/>
      <w:r w:rsidRPr="00970FE4">
        <w:rPr>
          <w:color w:val="080808"/>
          <w:lang w:val="en-US"/>
        </w:rPr>
        <w:t>;</w:t>
      </w:r>
      <w:r w:rsidRPr="00970FE4">
        <w:rPr>
          <w:color w:val="080808"/>
          <w:lang w:val="en-US"/>
        </w:rPr>
        <w:br/>
        <w:t xml:space="preserve">    }</w:t>
      </w:r>
      <w:r w:rsidRPr="00970FE4">
        <w:rPr>
          <w:color w:val="080808"/>
          <w:lang w:val="en-US"/>
        </w:rPr>
        <w:br/>
        <w:t>}</w:t>
      </w:r>
    </w:p>
    <w:p w14:paraId="323401FA" w14:textId="53561CC1" w:rsidR="00970FE4" w:rsidRDefault="00970FE4" w:rsidP="00970FE4">
      <w:pPr>
        <w:pStyle w:val="af1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ch \c </w:instrText>
      </w:r>
      <w:r>
        <w:rPr>
          <w:lang w:val="en-US"/>
        </w:rPr>
        <w:fldChar w:fldCharType="separate"/>
      </w:r>
      <w:bookmarkStart w:id="12" w:name="_Toc101441373"/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subch \n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pnt \r 0 \h </w:instrTex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t>Запуск приложения</w:t>
      </w:r>
      <w:bookmarkEnd w:id="12"/>
    </w:p>
    <w:p w14:paraId="2B18655A" w14:textId="77777777" w:rsidR="00145EF0" w:rsidRDefault="00145EF0" w:rsidP="00145EF0">
      <w:pPr>
        <w:pStyle w:val="afc"/>
        <w:rPr>
          <w:lang w:val="en-US"/>
        </w:rPr>
      </w:pPr>
      <w:r w:rsidRPr="00145EF0">
        <w:rPr>
          <w:noProof/>
          <w:lang w:val="en-US"/>
        </w:rPr>
        <w:drawing>
          <wp:inline distT="0" distB="0" distL="0" distR="0" wp14:anchorId="2B99FFBE" wp14:editId="3ADC09F3">
            <wp:extent cx="5940425" cy="1692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194A" w14:textId="6D31266B" w:rsidR="00D81853" w:rsidRPr="00145EF0" w:rsidRDefault="00145EF0" w:rsidP="00145EF0">
      <w:pPr>
        <w:pStyle w:val="afd"/>
      </w:pPr>
      <w:r w:rsidRPr="002B39BD">
        <w:t xml:space="preserve">Рисунок </w:t>
      </w:r>
      <w:r>
        <w:rPr>
          <w:lang w:val="en-US"/>
        </w:rPr>
        <w:fldChar w:fldCharType="begin"/>
      </w:r>
      <w:r w:rsidRPr="002B39BD">
        <w:instrText xml:space="preserve"> </w:instrText>
      </w:r>
      <w:r>
        <w:rPr>
          <w:lang w:val="en-US"/>
        </w:rPr>
        <w:instrText>seq</w:instrText>
      </w:r>
      <w:r w:rsidRPr="002B39BD">
        <w:instrText xml:space="preserve"> </w:instrText>
      </w:r>
      <w:r>
        <w:rPr>
          <w:lang w:val="en-US"/>
        </w:rPr>
        <w:instrText>ch</w:instrText>
      </w:r>
      <w:r w:rsidRPr="002B39BD">
        <w:instrText xml:space="preserve"> \</w:instrText>
      </w:r>
      <w:r>
        <w:rPr>
          <w:lang w:val="en-US"/>
        </w:rPr>
        <w:instrText>c</w:instrText>
      </w:r>
      <w:r w:rsidRPr="002B39BD">
        <w:instrText xml:space="preserve"> </w:instrText>
      </w:r>
      <w:r>
        <w:rPr>
          <w:lang w:val="en-US"/>
        </w:rPr>
        <w:fldChar w:fldCharType="separate"/>
      </w:r>
      <w:r w:rsidRPr="002B39BD">
        <w:rPr>
          <w:noProof/>
        </w:rPr>
        <w:t>2</w:t>
      </w:r>
      <w:r>
        <w:rPr>
          <w:lang w:val="en-US"/>
        </w:rPr>
        <w:fldChar w:fldCharType="end"/>
      </w:r>
      <w:r w:rsidRPr="002B39BD">
        <w:t>.</w:t>
      </w:r>
      <w:r>
        <w:rPr>
          <w:lang w:val="en-US"/>
        </w:rPr>
        <w:fldChar w:fldCharType="begin"/>
      </w:r>
      <w:r w:rsidRPr="002B39BD">
        <w:instrText xml:space="preserve"> </w:instrText>
      </w:r>
      <w:r>
        <w:rPr>
          <w:lang w:val="en-US"/>
        </w:rPr>
        <w:instrText>seq</w:instrText>
      </w:r>
      <w:r w:rsidRPr="002B39BD">
        <w:instrText xml:space="preserve"> </w:instrText>
      </w:r>
      <w:r>
        <w:rPr>
          <w:lang w:val="en-US"/>
        </w:rPr>
        <w:instrText>fig</w:instrText>
      </w:r>
      <w:r w:rsidRPr="002B39BD">
        <w:instrText xml:space="preserve"> \</w:instrText>
      </w:r>
      <w:r>
        <w:rPr>
          <w:lang w:val="en-US"/>
        </w:rPr>
        <w:instrText>n</w:instrText>
      </w:r>
      <w:r w:rsidRPr="002B39BD">
        <w:instrText xml:space="preserve"> </w:instrText>
      </w:r>
      <w:r>
        <w:rPr>
          <w:lang w:val="en-US"/>
        </w:rPr>
        <w:fldChar w:fldCharType="separate"/>
      </w:r>
      <w:r w:rsidRPr="002B39BD"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2B39BD">
        <w:instrText xml:space="preserve"> </w:instrText>
      </w:r>
      <w:r>
        <w:rPr>
          <w:lang w:val="en-US"/>
        </w:rPr>
        <w:instrText>seq</w:instrText>
      </w:r>
      <w:r w:rsidRPr="002B39BD">
        <w:instrText xml:space="preserve"> </w:instrText>
      </w:r>
      <w:r>
        <w:rPr>
          <w:lang w:val="en-US"/>
        </w:rPr>
        <w:instrText>cfig</w:instrText>
      </w:r>
      <w:r w:rsidRPr="002B39BD">
        <w:instrText xml:space="preserve"> \</w:instrText>
      </w:r>
      <w:r>
        <w:rPr>
          <w:lang w:val="en-US"/>
        </w:rPr>
        <w:instrText>n</w:instrText>
      </w:r>
      <w:r w:rsidRPr="002B39BD">
        <w:instrText xml:space="preserve"> \</w:instrText>
      </w:r>
      <w:r>
        <w:rPr>
          <w:lang w:val="en-US"/>
        </w:rPr>
        <w:instrText>h</w:instrText>
      </w:r>
      <w:r w:rsidRPr="002B39BD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2B39BD">
        <w:instrText xml:space="preserve"> </w:instrText>
      </w:r>
      <w:r>
        <w:rPr>
          <w:lang w:val="en-US"/>
        </w:rPr>
        <w:instrText>set</w:instrText>
      </w:r>
      <w:r w:rsidRPr="002B39BD">
        <w:instrText xml:space="preserve">  "</w:instrText>
      </w:r>
      <w:r>
        <w:rPr>
          <w:lang w:val="en-US"/>
        </w:rPr>
        <w:fldChar w:fldCharType="begin"/>
      </w:r>
      <w:r w:rsidRPr="002B39BD">
        <w:instrText xml:space="preserve"> </w:instrText>
      </w:r>
      <w:r>
        <w:rPr>
          <w:lang w:val="en-US"/>
        </w:rPr>
        <w:instrText>seq</w:instrText>
      </w:r>
      <w:r w:rsidRPr="002B39BD">
        <w:instrText xml:space="preserve"> </w:instrText>
      </w:r>
      <w:r>
        <w:rPr>
          <w:lang w:val="en-US"/>
        </w:rPr>
        <w:instrText>ch</w:instrText>
      </w:r>
      <w:r w:rsidRPr="002B39BD">
        <w:instrText xml:space="preserve"> \</w:instrText>
      </w:r>
      <w:r>
        <w:rPr>
          <w:lang w:val="en-US"/>
        </w:rPr>
        <w:instrText>c</w:instrText>
      </w:r>
      <w:r w:rsidRPr="002B39BD">
        <w:instrText xml:space="preserve"> </w:instrText>
      </w:r>
      <w:r>
        <w:rPr>
          <w:lang w:val="en-US"/>
        </w:rPr>
        <w:fldChar w:fldCharType="separate"/>
      </w:r>
      <w:r w:rsidRPr="002B39BD">
        <w:rPr>
          <w:noProof/>
        </w:rPr>
        <w:instrText>2</w:instrText>
      </w:r>
      <w:r>
        <w:rPr>
          <w:lang w:val="en-US"/>
        </w:rPr>
        <w:fldChar w:fldCharType="end"/>
      </w:r>
      <w:r w:rsidRPr="002B39BD">
        <w:instrText>.</w:instrText>
      </w:r>
      <w:r>
        <w:rPr>
          <w:lang w:val="en-US"/>
        </w:rPr>
        <w:fldChar w:fldCharType="begin"/>
      </w:r>
      <w:r w:rsidRPr="002B39BD">
        <w:instrText xml:space="preserve"> </w:instrText>
      </w:r>
      <w:r>
        <w:rPr>
          <w:lang w:val="en-US"/>
        </w:rPr>
        <w:instrText>seq</w:instrText>
      </w:r>
      <w:r w:rsidRPr="002B39BD">
        <w:instrText xml:space="preserve"> </w:instrText>
      </w:r>
      <w:r>
        <w:rPr>
          <w:lang w:val="en-US"/>
        </w:rPr>
        <w:instrText>fig</w:instrText>
      </w:r>
      <w:r w:rsidRPr="002B39BD">
        <w:instrText xml:space="preserve"> \</w:instrText>
      </w:r>
      <w:r>
        <w:rPr>
          <w:lang w:val="en-US"/>
        </w:rPr>
        <w:instrText>c</w:instrText>
      </w:r>
      <w:r w:rsidRPr="002B39BD">
        <w:instrText xml:space="preserve"> </w:instrText>
      </w:r>
      <w:r>
        <w:rPr>
          <w:lang w:val="en-US"/>
        </w:rPr>
        <w:fldChar w:fldCharType="separate"/>
      </w:r>
      <w:r w:rsidRPr="002B39BD">
        <w:rPr>
          <w:noProof/>
        </w:rPr>
        <w:instrText>1</w:instrText>
      </w:r>
      <w:r>
        <w:rPr>
          <w:lang w:val="en-US"/>
        </w:rPr>
        <w:fldChar w:fldCharType="end"/>
      </w:r>
      <w:r w:rsidRPr="002B39BD">
        <w:instrText xml:space="preserve">" </w:instrText>
      </w:r>
      <w:r>
        <w:rPr>
          <w:lang w:val="en-US"/>
        </w:rPr>
        <w:fldChar w:fldCharType="end"/>
      </w:r>
      <w:r w:rsidRPr="002B39BD">
        <w:t xml:space="preserve"> — </w:t>
      </w:r>
      <w:r>
        <w:t>Скриншот запущенного приложения</w:t>
      </w:r>
    </w:p>
    <w:p w14:paraId="3C19C1F2" w14:textId="77777777" w:rsidR="00E13807" w:rsidRDefault="00E13807" w:rsidP="00E13807">
      <w:pPr>
        <w:pStyle w:val="ab"/>
      </w:pPr>
      <w:bookmarkStart w:id="13" w:name="_Toc101441374"/>
      <w:r>
        <w:lastRenderedPageBreak/>
        <w:t>Вывод</w:t>
      </w:r>
      <w:bookmarkEnd w:id="13"/>
    </w:p>
    <w:p w14:paraId="43322553" w14:textId="18A6D5A9" w:rsidR="00E13807" w:rsidRPr="00E13807" w:rsidRDefault="00C1091A" w:rsidP="00E13807">
      <w:sdt>
        <w:sdtPr>
          <w:alias w:val="Вывод"/>
          <w:id w:val="-429972472"/>
          <w:placeholder>
            <w:docPart w:val="18D1FEAC3E19488AA941B5D1EE519B32"/>
          </w:placeholder>
          <w:showingPlcHdr/>
        </w:sdtPr>
        <w:sdtEndPr/>
        <w:sdtContent>
          <w:r w:rsidR="00145EF0" w:rsidRPr="00145EF0">
            <w:rPr>
              <w:rStyle w:val="aff"/>
              <w:color w:val="auto"/>
            </w:rPr>
            <w:t xml:space="preserve">В ходе выполнения лабораторной работы было произведено знакомство </w:t>
          </w:r>
          <w:r w:rsidR="00145EF0">
            <w:t>с технологией создания и использования веб-сервисов</w:t>
          </w:r>
        </w:sdtContent>
      </w:sdt>
      <w:r w:rsidR="00145EF0">
        <w:t>.</w:t>
      </w:r>
    </w:p>
    <w:sectPr w:rsidR="00E13807" w:rsidRPr="00E13807" w:rsidSect="00B775DB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A9E2" w14:textId="77777777" w:rsidR="00C1091A" w:rsidRDefault="00C1091A" w:rsidP="00AB4703">
      <w:pPr>
        <w:spacing w:line="240" w:lineRule="auto"/>
      </w:pPr>
      <w:r>
        <w:separator/>
      </w:r>
    </w:p>
  </w:endnote>
  <w:endnote w:type="continuationSeparator" w:id="0">
    <w:p w14:paraId="06DA5FD0" w14:textId="77777777" w:rsidR="00C1091A" w:rsidRDefault="00C1091A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  <w:embedRegular r:id="rId1" w:fontKey="{21BC57AE-C1CD-4F56-AB23-081A20CAADA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266411"/>
      <w:docPartObj>
        <w:docPartGallery w:val="Page Numbers (Bottom of Page)"/>
        <w:docPartUnique/>
      </w:docPartObj>
    </w:sdtPr>
    <w:sdtEndPr/>
    <w:sdtContent>
      <w:p w14:paraId="734CD43C" w14:textId="77777777" w:rsidR="004C788F" w:rsidRDefault="004C788F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EF6">
          <w:rPr>
            <w:noProof/>
          </w:rPr>
          <w:t>20</w:t>
        </w:r>
        <w:r>
          <w:fldChar w:fldCharType="end"/>
        </w:r>
      </w:p>
    </w:sdtContent>
  </w:sdt>
  <w:p w14:paraId="6577012C" w14:textId="77777777" w:rsidR="004C788F" w:rsidRDefault="004C788F">
    <w:pPr>
      <w:pStyle w:val="af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CF264" w14:textId="1FC59ADE" w:rsidR="00C10A11" w:rsidRPr="000A1AAC" w:rsidRDefault="00C10A11" w:rsidP="00C10A11">
    <w:pPr>
      <w:jc w:val="center"/>
    </w:pPr>
    <w:r>
      <w:t xml:space="preserve">Владимир </w:t>
    </w:r>
    <w:r>
      <w:fldChar w:fldCharType="begin"/>
    </w:r>
    <w:r>
      <w:instrText xml:space="preserve"> DATE  \@ "YYYY" \* MERGEFORMAT </w:instrText>
    </w:r>
    <w:r>
      <w:fldChar w:fldCharType="separate"/>
    </w:r>
    <w:r w:rsidR="002B39BD">
      <w:rPr>
        <w:noProof/>
      </w:rPr>
      <w:t>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00C7" w14:textId="77777777" w:rsidR="00C1091A" w:rsidRDefault="00C1091A" w:rsidP="00AB4703">
      <w:pPr>
        <w:spacing w:line="240" w:lineRule="auto"/>
      </w:pPr>
      <w:r>
        <w:separator/>
      </w:r>
    </w:p>
  </w:footnote>
  <w:footnote w:type="continuationSeparator" w:id="0">
    <w:p w14:paraId="4A9764FD" w14:textId="77777777" w:rsidR="00C1091A" w:rsidRDefault="00C1091A" w:rsidP="00AB4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9214" w14:textId="77777777" w:rsidR="00C10A11" w:rsidRPr="00B91DB6" w:rsidRDefault="00C10A11" w:rsidP="00C10A11">
    <w:pPr>
      <w:jc w:val="center"/>
    </w:pPr>
    <w:r w:rsidRPr="00B91DB6">
      <w:t>Министерство науки и высшего образования</w:t>
    </w:r>
  </w:p>
  <w:p w14:paraId="4CC8D35F" w14:textId="77777777" w:rsidR="00C10A11" w:rsidRPr="00B91DB6" w:rsidRDefault="00C10A11" w:rsidP="00C10A11">
    <w:pPr>
      <w:jc w:val="center"/>
    </w:pPr>
    <w:r w:rsidRPr="00B91DB6">
      <w:t>Российской Федерации</w:t>
    </w:r>
  </w:p>
  <w:p w14:paraId="4F61AFA3" w14:textId="77777777" w:rsidR="00C10A11" w:rsidRPr="00B91DB6" w:rsidRDefault="00C10A11" w:rsidP="00C10A11">
    <w:pPr>
      <w:jc w:val="center"/>
    </w:pPr>
    <w:r w:rsidRPr="00B91DB6">
      <w:t>Федеральное государственное бюджетное</w:t>
    </w:r>
  </w:p>
  <w:p w14:paraId="719BEF08" w14:textId="77777777" w:rsidR="00C10A11" w:rsidRPr="00B91DB6" w:rsidRDefault="00C10A11" w:rsidP="00C10A11">
    <w:pPr>
      <w:jc w:val="center"/>
    </w:pPr>
    <w:r w:rsidRPr="00B91DB6">
      <w:t>образовательное</w:t>
    </w:r>
  </w:p>
  <w:p w14:paraId="062DF88D" w14:textId="77777777" w:rsidR="00C10A11" w:rsidRPr="00B91DB6" w:rsidRDefault="00C10A11" w:rsidP="00C10A11">
    <w:pPr>
      <w:jc w:val="center"/>
    </w:pPr>
    <w:r w:rsidRPr="00B91DB6">
      <w:t>учреждение высшего образования</w:t>
    </w:r>
  </w:p>
  <w:p w14:paraId="2CA4E967" w14:textId="77777777" w:rsidR="00C10A11" w:rsidRPr="00B91DB6" w:rsidRDefault="00C10A11" w:rsidP="00C10A11">
    <w:pPr>
      <w:jc w:val="center"/>
    </w:pPr>
    <w:r w:rsidRPr="00B91DB6">
      <w:t>«Владимирский государственный</w:t>
    </w:r>
  </w:p>
  <w:p w14:paraId="4D9AE664" w14:textId="77777777" w:rsidR="00C10A11" w:rsidRPr="00B91DB6" w:rsidRDefault="00C10A11" w:rsidP="00C10A11">
    <w:pPr>
      <w:jc w:val="center"/>
    </w:pPr>
    <w:r w:rsidRPr="00B91DB6">
      <w:t>университет</w:t>
    </w:r>
  </w:p>
  <w:p w14:paraId="4A85593A" w14:textId="77777777" w:rsidR="00C10A11" w:rsidRPr="00B91DB6" w:rsidRDefault="00C10A11" w:rsidP="00C10A11">
    <w:pPr>
      <w:jc w:val="center"/>
    </w:pPr>
    <w:r w:rsidRPr="00B91DB6">
      <w:t>имени Александра Григорьевича и Николая</w:t>
    </w:r>
  </w:p>
  <w:p w14:paraId="78BCEA2C" w14:textId="77777777" w:rsidR="00C10A11" w:rsidRPr="00B91DB6" w:rsidRDefault="00C10A11" w:rsidP="00C10A11">
    <w:pPr>
      <w:jc w:val="center"/>
    </w:pPr>
    <w:r w:rsidRPr="00B91DB6">
      <w:t>Григорьевича Столетовых»</w:t>
    </w:r>
  </w:p>
  <w:p w14:paraId="02708D9A" w14:textId="77777777" w:rsidR="00C10A11" w:rsidRPr="00B91DB6" w:rsidRDefault="00C10A11" w:rsidP="00C10A11">
    <w:pPr>
      <w:jc w:val="center"/>
    </w:pPr>
    <w:r w:rsidRPr="00B91DB6">
      <w:t>(</w:t>
    </w:r>
    <w:proofErr w:type="spellStart"/>
    <w:r w:rsidRPr="00B91DB6">
      <w:t>ВлГУ</w:t>
    </w:r>
    <w:proofErr w:type="spellEnd"/>
    <w:r w:rsidRPr="00B91DB6">
      <w:t>)</w:t>
    </w:r>
  </w:p>
  <w:p w14:paraId="32F50AEA" w14:textId="77777777" w:rsidR="00C10A11" w:rsidRPr="00B91DB6" w:rsidRDefault="00C10A11" w:rsidP="00C10A11">
    <w:pPr>
      <w:jc w:val="center"/>
    </w:pPr>
    <w:r w:rsidRPr="00B91DB6">
      <w:t>Кафедра информационных систем</w:t>
    </w:r>
  </w:p>
  <w:p w14:paraId="7DB06ECD" w14:textId="77777777" w:rsidR="00C10A11" w:rsidRPr="00B91DB6" w:rsidRDefault="00C10A11" w:rsidP="00C10A11">
    <w:pPr>
      <w:jc w:val="center"/>
    </w:pPr>
    <w:r w:rsidRPr="00B91DB6">
      <w:t>и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22810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8770E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48680187">
    <w:abstractNumId w:val="28"/>
  </w:num>
  <w:num w:numId="2" w16cid:durableId="676538142">
    <w:abstractNumId w:val="14"/>
  </w:num>
  <w:num w:numId="3" w16cid:durableId="1633708094">
    <w:abstractNumId w:val="9"/>
  </w:num>
  <w:num w:numId="4" w16cid:durableId="1554580745">
    <w:abstractNumId w:val="7"/>
  </w:num>
  <w:num w:numId="5" w16cid:durableId="324209969">
    <w:abstractNumId w:val="6"/>
  </w:num>
  <w:num w:numId="6" w16cid:durableId="437331419">
    <w:abstractNumId w:val="5"/>
  </w:num>
  <w:num w:numId="7" w16cid:durableId="1090080683">
    <w:abstractNumId w:val="4"/>
  </w:num>
  <w:num w:numId="8" w16cid:durableId="708803790">
    <w:abstractNumId w:val="8"/>
  </w:num>
  <w:num w:numId="9" w16cid:durableId="315189645">
    <w:abstractNumId w:val="3"/>
  </w:num>
  <w:num w:numId="10" w16cid:durableId="1389764683">
    <w:abstractNumId w:val="2"/>
  </w:num>
  <w:num w:numId="11" w16cid:durableId="1115363977">
    <w:abstractNumId w:val="1"/>
  </w:num>
  <w:num w:numId="12" w16cid:durableId="1644314984">
    <w:abstractNumId w:val="0"/>
  </w:num>
  <w:num w:numId="13" w16cid:durableId="767432655">
    <w:abstractNumId w:val="22"/>
  </w:num>
  <w:num w:numId="14" w16cid:durableId="873230483">
    <w:abstractNumId w:val="29"/>
  </w:num>
  <w:num w:numId="15" w16cid:durableId="275600510">
    <w:abstractNumId w:val="17"/>
  </w:num>
  <w:num w:numId="16" w16cid:durableId="996685566">
    <w:abstractNumId w:val="19"/>
  </w:num>
  <w:num w:numId="17" w16cid:durableId="1336807387">
    <w:abstractNumId w:val="24"/>
  </w:num>
  <w:num w:numId="18" w16cid:durableId="1677459741">
    <w:abstractNumId w:val="12"/>
  </w:num>
  <w:num w:numId="19" w16cid:durableId="847207809">
    <w:abstractNumId w:val="18"/>
  </w:num>
  <w:num w:numId="20" w16cid:durableId="843980203">
    <w:abstractNumId w:val="25"/>
  </w:num>
  <w:num w:numId="21" w16cid:durableId="605189075">
    <w:abstractNumId w:val="20"/>
  </w:num>
  <w:num w:numId="22" w16cid:durableId="1668166211">
    <w:abstractNumId w:val="21"/>
  </w:num>
  <w:num w:numId="23" w16cid:durableId="1486048474">
    <w:abstractNumId w:val="15"/>
  </w:num>
  <w:num w:numId="24" w16cid:durableId="336268484">
    <w:abstractNumId w:val="11"/>
  </w:num>
  <w:num w:numId="25" w16cid:durableId="1761752369">
    <w:abstractNumId w:val="16"/>
  </w:num>
  <w:num w:numId="26" w16cid:durableId="186721994">
    <w:abstractNumId w:val="10"/>
  </w:num>
  <w:num w:numId="27" w16cid:durableId="1225721844">
    <w:abstractNumId w:val="23"/>
  </w:num>
  <w:num w:numId="28" w16cid:durableId="674842713">
    <w:abstractNumId w:val="13"/>
  </w:num>
  <w:num w:numId="29" w16cid:durableId="2143837617">
    <w:abstractNumId w:val="26"/>
  </w:num>
  <w:num w:numId="30" w16cid:durableId="6443149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hideSpellingErrors/>
  <w:hideGrammaticalErrors/>
  <w:proofState w:spelling="clean" w:grammar="clean"/>
  <w:formsDesign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D38"/>
    <w:rsid w:val="0000522A"/>
    <w:rsid w:val="00011DD4"/>
    <w:rsid w:val="00014578"/>
    <w:rsid w:val="00020774"/>
    <w:rsid w:val="000238C1"/>
    <w:rsid w:val="000362C5"/>
    <w:rsid w:val="00037E21"/>
    <w:rsid w:val="00041184"/>
    <w:rsid w:val="00050729"/>
    <w:rsid w:val="0006110F"/>
    <w:rsid w:val="00066BC5"/>
    <w:rsid w:val="00071F3A"/>
    <w:rsid w:val="00080222"/>
    <w:rsid w:val="000815F7"/>
    <w:rsid w:val="00083828"/>
    <w:rsid w:val="00095709"/>
    <w:rsid w:val="000A1AAC"/>
    <w:rsid w:val="000A6F50"/>
    <w:rsid w:val="000B1B5A"/>
    <w:rsid w:val="000C4FD9"/>
    <w:rsid w:val="000C51B7"/>
    <w:rsid w:val="000D1876"/>
    <w:rsid w:val="000D6FEE"/>
    <w:rsid w:val="000E09D3"/>
    <w:rsid w:val="000E360C"/>
    <w:rsid w:val="000F0B87"/>
    <w:rsid w:val="000F5726"/>
    <w:rsid w:val="000F5D43"/>
    <w:rsid w:val="000F64CF"/>
    <w:rsid w:val="00101D85"/>
    <w:rsid w:val="00106000"/>
    <w:rsid w:val="00110E33"/>
    <w:rsid w:val="00114C73"/>
    <w:rsid w:val="0012556B"/>
    <w:rsid w:val="001266F2"/>
    <w:rsid w:val="001267CE"/>
    <w:rsid w:val="00130D10"/>
    <w:rsid w:val="00145EF0"/>
    <w:rsid w:val="00162F8B"/>
    <w:rsid w:val="00180383"/>
    <w:rsid w:val="00195D6A"/>
    <w:rsid w:val="001B03F7"/>
    <w:rsid w:val="001B7E53"/>
    <w:rsid w:val="001D1A2E"/>
    <w:rsid w:val="001D1BE8"/>
    <w:rsid w:val="001D2801"/>
    <w:rsid w:val="001D45DC"/>
    <w:rsid w:val="001F2E76"/>
    <w:rsid w:val="00204507"/>
    <w:rsid w:val="002159EA"/>
    <w:rsid w:val="00215E7A"/>
    <w:rsid w:val="002240E2"/>
    <w:rsid w:val="00226E92"/>
    <w:rsid w:val="00235EBC"/>
    <w:rsid w:val="00236AB1"/>
    <w:rsid w:val="00247B1B"/>
    <w:rsid w:val="00256F05"/>
    <w:rsid w:val="002601AD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3AE"/>
    <w:rsid w:val="002A6AF1"/>
    <w:rsid w:val="002B39BD"/>
    <w:rsid w:val="002B4611"/>
    <w:rsid w:val="002C02B2"/>
    <w:rsid w:val="002C2049"/>
    <w:rsid w:val="002C43EC"/>
    <w:rsid w:val="002D149E"/>
    <w:rsid w:val="002D7A4C"/>
    <w:rsid w:val="002F5FA6"/>
    <w:rsid w:val="002F7361"/>
    <w:rsid w:val="003053CD"/>
    <w:rsid w:val="00306D63"/>
    <w:rsid w:val="003078BE"/>
    <w:rsid w:val="00321506"/>
    <w:rsid w:val="003227E2"/>
    <w:rsid w:val="00327A20"/>
    <w:rsid w:val="0033741A"/>
    <w:rsid w:val="0034767C"/>
    <w:rsid w:val="00347BEA"/>
    <w:rsid w:val="0035019D"/>
    <w:rsid w:val="00362C77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C5D7C"/>
    <w:rsid w:val="003C71FB"/>
    <w:rsid w:val="003E3431"/>
    <w:rsid w:val="003E3BC6"/>
    <w:rsid w:val="003F13FA"/>
    <w:rsid w:val="003F15F9"/>
    <w:rsid w:val="003F19C5"/>
    <w:rsid w:val="003F4ACE"/>
    <w:rsid w:val="00402398"/>
    <w:rsid w:val="00405CD8"/>
    <w:rsid w:val="004152E4"/>
    <w:rsid w:val="00415AAF"/>
    <w:rsid w:val="00416ADD"/>
    <w:rsid w:val="00425C23"/>
    <w:rsid w:val="00434872"/>
    <w:rsid w:val="0043696A"/>
    <w:rsid w:val="00443646"/>
    <w:rsid w:val="00445770"/>
    <w:rsid w:val="00446014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B7D7E"/>
    <w:rsid w:val="004C15C0"/>
    <w:rsid w:val="004C3127"/>
    <w:rsid w:val="004C59A4"/>
    <w:rsid w:val="004C63B9"/>
    <w:rsid w:val="004C788F"/>
    <w:rsid w:val="004C7B6F"/>
    <w:rsid w:val="004D27F5"/>
    <w:rsid w:val="004D4A96"/>
    <w:rsid w:val="004F01F4"/>
    <w:rsid w:val="004F0BE9"/>
    <w:rsid w:val="00500937"/>
    <w:rsid w:val="005016FA"/>
    <w:rsid w:val="005131E8"/>
    <w:rsid w:val="00514BB2"/>
    <w:rsid w:val="00520E54"/>
    <w:rsid w:val="00521662"/>
    <w:rsid w:val="00531C60"/>
    <w:rsid w:val="0053536A"/>
    <w:rsid w:val="00540E92"/>
    <w:rsid w:val="00544AB4"/>
    <w:rsid w:val="00557B09"/>
    <w:rsid w:val="00560936"/>
    <w:rsid w:val="00561FA4"/>
    <w:rsid w:val="00564FD5"/>
    <w:rsid w:val="0058391D"/>
    <w:rsid w:val="0059328F"/>
    <w:rsid w:val="005A3114"/>
    <w:rsid w:val="005A5320"/>
    <w:rsid w:val="005A6635"/>
    <w:rsid w:val="005C13BB"/>
    <w:rsid w:val="005C24BD"/>
    <w:rsid w:val="005C4B5E"/>
    <w:rsid w:val="005C7A46"/>
    <w:rsid w:val="005E11A0"/>
    <w:rsid w:val="005E5EF6"/>
    <w:rsid w:val="005F3E5A"/>
    <w:rsid w:val="00600377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73E74"/>
    <w:rsid w:val="00675535"/>
    <w:rsid w:val="006769A9"/>
    <w:rsid w:val="0068221C"/>
    <w:rsid w:val="0068428C"/>
    <w:rsid w:val="006858E8"/>
    <w:rsid w:val="006936A8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3717"/>
    <w:rsid w:val="006D787E"/>
    <w:rsid w:val="006E72D3"/>
    <w:rsid w:val="006F1FF7"/>
    <w:rsid w:val="006F4D1E"/>
    <w:rsid w:val="007032A3"/>
    <w:rsid w:val="00705548"/>
    <w:rsid w:val="007239F4"/>
    <w:rsid w:val="00725DFB"/>
    <w:rsid w:val="00730D43"/>
    <w:rsid w:val="00734AB1"/>
    <w:rsid w:val="00737074"/>
    <w:rsid w:val="007372DB"/>
    <w:rsid w:val="00745761"/>
    <w:rsid w:val="0074777C"/>
    <w:rsid w:val="00754D0F"/>
    <w:rsid w:val="00754D6C"/>
    <w:rsid w:val="0075580B"/>
    <w:rsid w:val="00757AB8"/>
    <w:rsid w:val="00765086"/>
    <w:rsid w:val="0076633E"/>
    <w:rsid w:val="00771F10"/>
    <w:rsid w:val="00784B3A"/>
    <w:rsid w:val="00785417"/>
    <w:rsid w:val="00786192"/>
    <w:rsid w:val="007A1DDA"/>
    <w:rsid w:val="007A2EBE"/>
    <w:rsid w:val="007A6421"/>
    <w:rsid w:val="007B240D"/>
    <w:rsid w:val="007B3780"/>
    <w:rsid w:val="007C5678"/>
    <w:rsid w:val="007C5DB9"/>
    <w:rsid w:val="007D226D"/>
    <w:rsid w:val="007D5B9D"/>
    <w:rsid w:val="007D5F66"/>
    <w:rsid w:val="007E4F39"/>
    <w:rsid w:val="007F4A1E"/>
    <w:rsid w:val="007F7AA9"/>
    <w:rsid w:val="00806A9A"/>
    <w:rsid w:val="00812ECB"/>
    <w:rsid w:val="00816DF2"/>
    <w:rsid w:val="00820A1D"/>
    <w:rsid w:val="0082121B"/>
    <w:rsid w:val="00821302"/>
    <w:rsid w:val="00823F66"/>
    <w:rsid w:val="00832658"/>
    <w:rsid w:val="00847236"/>
    <w:rsid w:val="0085008A"/>
    <w:rsid w:val="00852675"/>
    <w:rsid w:val="00854817"/>
    <w:rsid w:val="0086520F"/>
    <w:rsid w:val="008669A6"/>
    <w:rsid w:val="008867B5"/>
    <w:rsid w:val="00892B39"/>
    <w:rsid w:val="00892CA2"/>
    <w:rsid w:val="008B0FC2"/>
    <w:rsid w:val="008B75EC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13318"/>
    <w:rsid w:val="009237C3"/>
    <w:rsid w:val="00930915"/>
    <w:rsid w:val="00931F97"/>
    <w:rsid w:val="0094540B"/>
    <w:rsid w:val="00945B10"/>
    <w:rsid w:val="0094657B"/>
    <w:rsid w:val="00970FE4"/>
    <w:rsid w:val="00984CE7"/>
    <w:rsid w:val="00987437"/>
    <w:rsid w:val="0099186D"/>
    <w:rsid w:val="009A7F21"/>
    <w:rsid w:val="009C03B4"/>
    <w:rsid w:val="009C1105"/>
    <w:rsid w:val="009C64D5"/>
    <w:rsid w:val="009D2D16"/>
    <w:rsid w:val="009F044E"/>
    <w:rsid w:val="009F14CD"/>
    <w:rsid w:val="009F41FE"/>
    <w:rsid w:val="00A00679"/>
    <w:rsid w:val="00A029E6"/>
    <w:rsid w:val="00A125A7"/>
    <w:rsid w:val="00A134B0"/>
    <w:rsid w:val="00A177BE"/>
    <w:rsid w:val="00A26E03"/>
    <w:rsid w:val="00A43041"/>
    <w:rsid w:val="00A47489"/>
    <w:rsid w:val="00A55262"/>
    <w:rsid w:val="00A6450A"/>
    <w:rsid w:val="00A71EEB"/>
    <w:rsid w:val="00A73A1C"/>
    <w:rsid w:val="00A76977"/>
    <w:rsid w:val="00A81B9A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E02B1"/>
    <w:rsid w:val="00AE1C10"/>
    <w:rsid w:val="00AE3CCA"/>
    <w:rsid w:val="00AF3423"/>
    <w:rsid w:val="00AF4018"/>
    <w:rsid w:val="00AF5C58"/>
    <w:rsid w:val="00B02F1F"/>
    <w:rsid w:val="00B12B45"/>
    <w:rsid w:val="00B307C8"/>
    <w:rsid w:val="00B331A2"/>
    <w:rsid w:val="00B43AE7"/>
    <w:rsid w:val="00B55653"/>
    <w:rsid w:val="00B6069B"/>
    <w:rsid w:val="00B6148B"/>
    <w:rsid w:val="00B658CF"/>
    <w:rsid w:val="00B73485"/>
    <w:rsid w:val="00B7523F"/>
    <w:rsid w:val="00B76812"/>
    <w:rsid w:val="00B775DB"/>
    <w:rsid w:val="00B8198F"/>
    <w:rsid w:val="00B824D5"/>
    <w:rsid w:val="00B84651"/>
    <w:rsid w:val="00B8608A"/>
    <w:rsid w:val="00B869F5"/>
    <w:rsid w:val="00B86AD1"/>
    <w:rsid w:val="00B87F59"/>
    <w:rsid w:val="00B91DB6"/>
    <w:rsid w:val="00B95C24"/>
    <w:rsid w:val="00BA08D3"/>
    <w:rsid w:val="00BA1534"/>
    <w:rsid w:val="00BA34CD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091A"/>
    <w:rsid w:val="00C10A11"/>
    <w:rsid w:val="00C1269D"/>
    <w:rsid w:val="00C13D81"/>
    <w:rsid w:val="00C13E4D"/>
    <w:rsid w:val="00C17422"/>
    <w:rsid w:val="00C17C99"/>
    <w:rsid w:val="00C25B57"/>
    <w:rsid w:val="00C3059C"/>
    <w:rsid w:val="00C30BFD"/>
    <w:rsid w:val="00C324E0"/>
    <w:rsid w:val="00C47CF4"/>
    <w:rsid w:val="00C50AF2"/>
    <w:rsid w:val="00C60B86"/>
    <w:rsid w:val="00C65001"/>
    <w:rsid w:val="00C65DC4"/>
    <w:rsid w:val="00C73AAF"/>
    <w:rsid w:val="00C74926"/>
    <w:rsid w:val="00C7765C"/>
    <w:rsid w:val="00C81B1F"/>
    <w:rsid w:val="00C86F3E"/>
    <w:rsid w:val="00CA01AE"/>
    <w:rsid w:val="00CA0401"/>
    <w:rsid w:val="00CA2D25"/>
    <w:rsid w:val="00CA657A"/>
    <w:rsid w:val="00CC253B"/>
    <w:rsid w:val="00CC3675"/>
    <w:rsid w:val="00CC664A"/>
    <w:rsid w:val="00CC7281"/>
    <w:rsid w:val="00CD203E"/>
    <w:rsid w:val="00CD301D"/>
    <w:rsid w:val="00CD5041"/>
    <w:rsid w:val="00CE1D3F"/>
    <w:rsid w:val="00CE7C5F"/>
    <w:rsid w:val="00CF2081"/>
    <w:rsid w:val="00D01D66"/>
    <w:rsid w:val="00D05444"/>
    <w:rsid w:val="00D11135"/>
    <w:rsid w:val="00D15A92"/>
    <w:rsid w:val="00D26E23"/>
    <w:rsid w:val="00D30864"/>
    <w:rsid w:val="00D32C08"/>
    <w:rsid w:val="00D374A9"/>
    <w:rsid w:val="00D40519"/>
    <w:rsid w:val="00D42F12"/>
    <w:rsid w:val="00D54699"/>
    <w:rsid w:val="00D56B02"/>
    <w:rsid w:val="00D64BCD"/>
    <w:rsid w:val="00D6634C"/>
    <w:rsid w:val="00D81853"/>
    <w:rsid w:val="00D82F03"/>
    <w:rsid w:val="00D850C3"/>
    <w:rsid w:val="00D91263"/>
    <w:rsid w:val="00D9718D"/>
    <w:rsid w:val="00DA4DB8"/>
    <w:rsid w:val="00DA7BB7"/>
    <w:rsid w:val="00DB06B0"/>
    <w:rsid w:val="00DB5C50"/>
    <w:rsid w:val="00DB788C"/>
    <w:rsid w:val="00DC3552"/>
    <w:rsid w:val="00DD0FE9"/>
    <w:rsid w:val="00DD1A81"/>
    <w:rsid w:val="00DD63E7"/>
    <w:rsid w:val="00DE155B"/>
    <w:rsid w:val="00DE160B"/>
    <w:rsid w:val="00DE5735"/>
    <w:rsid w:val="00DE5EFC"/>
    <w:rsid w:val="00DE6194"/>
    <w:rsid w:val="00DF0104"/>
    <w:rsid w:val="00DF46AD"/>
    <w:rsid w:val="00E13807"/>
    <w:rsid w:val="00E16DE6"/>
    <w:rsid w:val="00E206BC"/>
    <w:rsid w:val="00E219AE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C2E56"/>
    <w:rsid w:val="00EC5136"/>
    <w:rsid w:val="00EF1DD3"/>
    <w:rsid w:val="00EF3A74"/>
    <w:rsid w:val="00F0718C"/>
    <w:rsid w:val="00F07CB6"/>
    <w:rsid w:val="00F25846"/>
    <w:rsid w:val="00F2680D"/>
    <w:rsid w:val="00F331AC"/>
    <w:rsid w:val="00F41754"/>
    <w:rsid w:val="00F4426C"/>
    <w:rsid w:val="00F45C40"/>
    <w:rsid w:val="00F4736A"/>
    <w:rsid w:val="00F526F4"/>
    <w:rsid w:val="00F54BC3"/>
    <w:rsid w:val="00F559A4"/>
    <w:rsid w:val="00F5724E"/>
    <w:rsid w:val="00F5780A"/>
    <w:rsid w:val="00F61F69"/>
    <w:rsid w:val="00F66E41"/>
    <w:rsid w:val="00F72653"/>
    <w:rsid w:val="00F72D9D"/>
    <w:rsid w:val="00F870B5"/>
    <w:rsid w:val="00F87A0B"/>
    <w:rsid w:val="00F96D60"/>
    <w:rsid w:val="00F9795E"/>
    <w:rsid w:val="00FA3185"/>
    <w:rsid w:val="00FA6BCF"/>
    <w:rsid w:val="00FA70EE"/>
    <w:rsid w:val="00FA77C5"/>
    <w:rsid w:val="00FB784A"/>
    <w:rsid w:val="00FB784C"/>
    <w:rsid w:val="00FC5A21"/>
    <w:rsid w:val="00FD2A89"/>
    <w:rsid w:val="00FE0229"/>
    <w:rsid w:val="00FE0D38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11DE"/>
  <w15:chartTrackingRefBased/>
  <w15:docId w15:val="{6F03D62B-C967-40A4-AB71-6E95282B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0377"/>
    <w:pPr>
      <w:spacing w:after="0" w:line="360" w:lineRule="auto"/>
      <w:ind w:firstLine="709"/>
      <w:jc w:val="both"/>
    </w:pPr>
    <w:rPr>
      <w:rFonts w:ascii="PT Astra Serif" w:hAnsi="PT Astra Serif" w:cs="Times New Roman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2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7F4A1E"/>
    <w:pPr>
      <w:keepNext/>
      <w:spacing w:before="240" w:after="120"/>
      <w:jc w:val="center"/>
    </w:p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E13807"/>
    <w:pPr>
      <w:spacing w:line="259" w:lineRule="auto"/>
      <w:ind w:firstLine="0"/>
      <w:jc w:val="left"/>
      <w:outlineLvl w:val="9"/>
    </w:pPr>
    <w:rPr>
      <w:lang w:val="en-US"/>
    </w:rPr>
  </w:style>
  <w:style w:type="paragraph" w:styleId="2">
    <w:name w:val="List Number 2"/>
    <w:basedOn w:val="a0"/>
    <w:uiPriority w:val="99"/>
    <w:semiHidden/>
    <w:unhideWhenUsed/>
    <w:rsid w:val="000F5726"/>
    <w:pPr>
      <w:numPr>
        <w:numId w:val="9"/>
      </w:numPr>
      <w:contextualSpacing/>
    </w:pPr>
  </w:style>
  <w:style w:type="numbering" w:styleId="111111">
    <w:name w:val="Outline List 2"/>
    <w:basedOn w:val="a3"/>
    <w:uiPriority w:val="99"/>
    <w:semiHidden/>
    <w:unhideWhenUsed/>
    <w:rsid w:val="000F5726"/>
    <w:pPr>
      <w:numPr>
        <w:numId w:val="30"/>
      </w:numPr>
    </w:pPr>
  </w:style>
  <w:style w:type="paragraph" w:styleId="HTML">
    <w:name w:val="HTML Preformatted"/>
    <w:basedOn w:val="a0"/>
    <w:link w:val="HTML0"/>
    <w:uiPriority w:val="99"/>
    <w:unhideWhenUsed/>
    <w:rsid w:val="00066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066B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ya\GDrive\&#1059;&#1085;&#1080;&#1074;&#1077;&#1088;\&#1054;&#1090;&#1095;&#1105;&#1090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B748EFE7E945C68BEF94E0D0E13D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B16B0-72D4-4C23-B14F-EDD22D66C7A6}"/>
      </w:docPartPr>
      <w:docPartBody>
        <w:p w:rsidR="00EC689E" w:rsidRDefault="00AB7260">
          <w:pPr>
            <w:pStyle w:val="67B748EFE7E945C68BEF94E0D0E13D8D"/>
          </w:pPr>
          <w:r w:rsidRPr="008E1D2B">
            <w:rPr>
              <w:rStyle w:val="a3"/>
            </w:rPr>
            <w:t>Тип работы</w:t>
          </w:r>
        </w:p>
      </w:docPartBody>
    </w:docPart>
    <w:docPart>
      <w:docPartPr>
        <w:name w:val="0BDE08E200214995B392DDEF233391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2CF93F-987B-4905-BC37-843A87130FB3}"/>
      </w:docPartPr>
      <w:docPartBody>
        <w:p w:rsidR="00EC689E" w:rsidRDefault="00AB7260">
          <w:pPr>
            <w:pStyle w:val="0BDE08E200214995B392DDEF23339136"/>
          </w:pPr>
          <w:r w:rsidRPr="00104611">
            <w:rPr>
              <w:rStyle w:val="a3"/>
            </w:rPr>
            <w:t>[Тема]</w:t>
          </w:r>
        </w:p>
      </w:docPartBody>
    </w:docPart>
    <w:docPart>
      <w:docPartPr>
        <w:name w:val="1EB633772E834F94A6F989128CA7C9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348C9C-BE8C-496C-BE06-D3DE327A13C3}"/>
      </w:docPartPr>
      <w:docPartBody>
        <w:p w:rsidR="00EC689E" w:rsidRDefault="00AB7260">
          <w:pPr>
            <w:pStyle w:val="1EB633772E834F94A6F989128CA7C99C"/>
          </w:pPr>
          <w:r w:rsidRPr="005F010E">
            <w:rPr>
              <w:rStyle w:val="a3"/>
            </w:rPr>
            <w:t>[Группа]</w:t>
          </w:r>
        </w:p>
      </w:docPartBody>
    </w:docPart>
    <w:docPart>
      <w:docPartPr>
        <w:name w:val="52D451FAECB24F7185152A06866A3C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D40E72-ECE3-49B6-BB9D-8C84DCB2F649}"/>
      </w:docPartPr>
      <w:docPartBody>
        <w:p w:rsidR="00EC689E" w:rsidRDefault="00AB7260">
          <w:pPr>
            <w:pStyle w:val="52D451FAECB24F7185152A06866A3C4E"/>
          </w:pPr>
          <w:r w:rsidRPr="00727987">
            <w:rPr>
              <w:rStyle w:val="a3"/>
            </w:rPr>
            <w:t>[Выполнил]</w:t>
          </w:r>
        </w:p>
      </w:docPartBody>
    </w:docPart>
    <w:docPart>
      <w:docPartPr>
        <w:name w:val="6DC328275B824D3EA9AB8BD57A9031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DA0481-DE08-41B2-9128-16EF9C8E6348}"/>
      </w:docPartPr>
      <w:docPartBody>
        <w:p w:rsidR="00EC689E" w:rsidRDefault="00AB7260">
          <w:pPr>
            <w:pStyle w:val="6DC328275B824D3EA9AB8BD57A9031A3"/>
          </w:pPr>
          <w:r w:rsidRPr="00104611">
            <w:rPr>
              <w:rStyle w:val="a3"/>
            </w:rPr>
            <w:t>[Руководитель]</w:t>
          </w:r>
        </w:p>
      </w:docPartBody>
    </w:docPart>
    <w:docPart>
      <w:docPartPr>
        <w:name w:val="35440570F5824979960654ACF0F901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E554FA-A1E1-4D94-A78D-B39A63D5429D}"/>
      </w:docPartPr>
      <w:docPartBody>
        <w:p w:rsidR="00EC689E" w:rsidRDefault="00AB7260">
          <w:pPr>
            <w:pStyle w:val="35440570F5824979960654ACF0F901EF"/>
          </w:pPr>
          <w:r w:rsidRPr="005F010E">
            <w:rPr>
              <w:rStyle w:val="a3"/>
            </w:rPr>
            <w:t>[Цель работы]</w:t>
          </w:r>
        </w:p>
      </w:docPartBody>
    </w:docPart>
    <w:docPart>
      <w:docPartPr>
        <w:name w:val="18D1FEAC3E19488AA941B5D1EE519B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D0620-CF45-4D43-8476-7C49724B7C1A}"/>
      </w:docPartPr>
      <w:docPartBody>
        <w:p w:rsidR="00EC689E" w:rsidRDefault="001D1503" w:rsidP="001D1503">
          <w:pPr>
            <w:pStyle w:val="18D1FEAC3E19488AA941B5D1EE519B321"/>
          </w:pPr>
          <w:r w:rsidRPr="00145EF0">
            <w:rPr>
              <w:rStyle w:val="a3"/>
            </w:rPr>
            <w:t xml:space="preserve">В ходе выполнения лабораторной работы было произведено знакомство </w:t>
          </w:r>
          <w:r>
            <w:t>с технологией создания и использования веб-сервисов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60"/>
    <w:rsid w:val="001D1503"/>
    <w:rsid w:val="00950EDF"/>
    <w:rsid w:val="009A7647"/>
    <w:rsid w:val="00AB7260"/>
    <w:rsid w:val="00EC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1503"/>
    <w:rPr>
      <w:color w:val="808080"/>
    </w:rPr>
  </w:style>
  <w:style w:type="paragraph" w:customStyle="1" w:styleId="67B748EFE7E945C68BEF94E0D0E13D8D">
    <w:name w:val="67B748EFE7E945C68BEF94E0D0E13D8D"/>
  </w:style>
  <w:style w:type="paragraph" w:customStyle="1" w:styleId="0BDE08E200214995B392DDEF23339136">
    <w:name w:val="0BDE08E200214995B392DDEF23339136"/>
  </w:style>
  <w:style w:type="paragraph" w:customStyle="1" w:styleId="1EB633772E834F94A6F989128CA7C99C">
    <w:name w:val="1EB633772E834F94A6F989128CA7C99C"/>
  </w:style>
  <w:style w:type="paragraph" w:customStyle="1" w:styleId="52D451FAECB24F7185152A06866A3C4E">
    <w:name w:val="52D451FAECB24F7185152A06866A3C4E"/>
  </w:style>
  <w:style w:type="paragraph" w:customStyle="1" w:styleId="6DC328275B824D3EA9AB8BD57A9031A3">
    <w:name w:val="6DC328275B824D3EA9AB8BD57A9031A3"/>
  </w:style>
  <w:style w:type="paragraph" w:customStyle="1" w:styleId="35440570F5824979960654ACF0F901EF">
    <w:name w:val="35440570F5824979960654ACF0F901EF"/>
  </w:style>
  <w:style w:type="paragraph" w:customStyle="1" w:styleId="18D1FEAC3E19488AA941B5D1EE519B321">
    <w:name w:val="18D1FEAC3E19488AA941B5D1EE519B321"/>
    <w:rsid w:val="001D1503"/>
    <w:pPr>
      <w:spacing w:after="0" w:line="360" w:lineRule="auto"/>
      <w:ind w:firstLine="709"/>
      <w:jc w:val="both"/>
    </w:pPr>
    <w:rPr>
      <w:rFonts w:ascii="PT Astra Serif" w:eastAsiaTheme="minorHAnsi" w:hAnsi="PT Astra Serif" w:cs="Times New Roman"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Repor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4B183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Astra">
      <a:majorFont>
        <a:latin typeface="PT Astra Serif"/>
        <a:ea typeface=""/>
        <a:cs typeface=""/>
      </a:majorFont>
      <a:minorFont>
        <a:latin typeface="PT Astra Serif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 onLoad="OnLoad">
  <ribbon>
    <tabs>
      <tab id="TabReport" label="Отчёт" insertBeforeMso="TabHome">
        <group id="TabReportCommon" label="Общее" autoScale="true">
          <control idMso="MacroPlay" visible="true"/>
          <gallery idMso="BulletsGalleryWord" showInRibbon="false" visible="true"/>
          <gallery idMso="NumberingGalleryWord" showInRibbon="false" visible="true"/>
          <gallery idMso="ListLevelGallery" showInRibbon="false" visible="true"/>
          <control idMso="ParagraphMarks" visible="true"/>
        </group>
        <group id="TabReportStructure" label="Структура" autoScale="true">
          <gallery id="StructureGroup" label="Структурные элементы" imageMso="CreateModule" size="large" columns="5" rows="2" itemHeight="30" itemWidth="30" screentip="Вставка структурных элементов">
            <button id="CreateStructureElement" imageMso="AppointmentColor1" onAction="FormatAsStructureElementStyle" visible="true" label="Структурный элемент"/>
            <button id="CreateChapterElement" imageMso="AppointmentColor2" onAction="InsertChapter" visible="true" label="Раздел"/>
            <button id="CreateSubChapterElement" imageMso="AppointmentColor3" onAction="InsertSubChapter" visible="true" label="Подраздел"/>
            <button id="CreatePointElement" imageMso="AppointmentColor4" onAction="InsertPoint" visible="true" label="Пункт"/>
            <button id="CreateSubPointElement" imageMso="AppointmentColor5" onAction="InsertSubPoint" visible="true" label="Подпункт"/>
            <button id="ApplyDefaultStyle" imageMso="AppointmentColor0" onAction="FormatAsDefault" visible="true" label="Текст"/>
            <button id="HighlightElement" imageMso="TraceError" onAction="FormatAsHighlightedText" visible="true" label="Выделить шрифтом"/>
            <button id="CreateAppendix" imageMso="AppointmentColor10" onAction="InsertAppendix" visible="true" label="Приложение"/>
            <button id="CreateAbstract" imageMso="AppointmentColor6" onAction="InsertAbstract" visible="true" label="Аннотация"/>
          </gallery>
        </group>
        <group id="TabReportPictures" label="Рисунки" autoScale="true">
          <control idMso="PictureInsertFromFile" visible="true"/>
          <button id="FormatFigure" label="Стиль рисунка" imageMso="OutlineDemoteToBodyText" onAction="FormatAsFigure" visible="true"/>
          <button id="InsertFigureNameBtn" label="Подпись" imageMso="MailMergeResultsPreview" onAction="InsertFigureNameChapterNumber" visible="true"/>
          <button id="InsertFigureNameEndToEndBtn" label="Подпись (сквозной)" imageMso="MailMergeResultsPreview" onAction="InsertFigureNameEndToEndNumber" visible="true"/>
        </group>
        <group id="TabReportEquations" label="Формулы" autoScale="true">
          <button id="InsertEquationBtn" label="Уравнение" imageMso="OutlineDemoteToBodyText" onAction="InsertEquationChapterNumber" visible="true"/>
          <button id="InsertEquationEndToEndBtn" label="Уравнение (сквозной)" imageMso="OutlineDemoteToBodyText" onAction="InsertEquationEndToEndNumber" visible="true"/>
          <control idMso="EquationInsertNew" visible="true"/>
          <button id="EquationDescriptionBtn" label="Расшифровка уравнения" imageMso="OutlineDemoteToBodyText" onAction="InsertEquationDescription" visible="true"/>
          <button id="InsertLink" label="Вставить ярлык" imageMso="QueryUnionQuery" onAction="InsertEquationLink" visible="true"/>
        </group>
        <group id="TabReportTables" label="Таблицы" autoScale="true">
          <button id="InsertTableNameBtn" label="Вставить название таблицы" imageMso="MailMergeResultsPreview" onAction="InsertTableNameChapterNumber" visible="true"/>
          <button id="InsertTableNameEndToEndBtn" label="Вставить название таблицы (сквозной)" imageMso="MailMergeResultsPreview" onAction="InsertTableNameEndToEndNumber" visible="true"/>
          <gallery idMso="TableInsertGallery" showInRibbon="false" visible="true"/>
          <!-- <button id="FormatTable" label="Оформить таблицу" imageMso="ShapeFillColorPickerClassic" onAction="FormatAsTable" visible="true"/> -->
        </group>
        <group id="TabReportText" label="Текстовые поля" autoScale="true">
          <button id="ClearFields" label="Удалить текстовые поля в абзаце" imageMso="CancelRequest" onAction="ClearFields" visible="true"/>
          <button id="InputLink" label="Вставить ярлык" imageMso="QueryUnionQuery" onAction="InputLink" visible="true"/>
          <checkBox id="ToggleFontCheckBox" label="Включить новый шрифт" onAction="ToggleNewFont" visible="true"/>
        </group>
        <group id="TabReportBiblography" label="Библиография" autoScale="true">
          <button idQ="AddBibliographyBtn" label="Вставить пункт" imageMso="OutlineDemoteToBodyText" onAction="InsertBibliographyItem" visible="tru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report xmlns="http://schemas.microsoft.com/vsto/samples">
  <Тип_работы/>
</report>
</file>

<file path=customXml/item3.xml><?xml version="1.0" encoding="utf-8"?>
<report xmlns="http://schemas.microsoft.com/vsto/samples">
  <Тип_работы>[Тип работы]</Тип_работы>
</report>
</file>

<file path=customXml/item4.xml><?xml version="1.0" encoding="utf-8"?>
<report xmlns="http://schemas.microsoft.com/vsto/report?v=3">
  <Тип_работы title="[Тип работы]"/>
</report>
</file>

<file path=customXml/itemProps1.xml><?xml version="1.0" encoding="utf-8"?>
<ds:datastoreItem xmlns:ds="http://schemas.openxmlformats.org/officeDocument/2006/customXml" ds:itemID="{0118506F-0074-44CB-9FCB-D0AAF8923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82D077-6B1E-4075-9662-AA4463AB0793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8C084F5E-6016-4F38-9002-6335AF110A3C}">
  <ds:schemaRefs>
    <ds:schemaRef ds:uri="http://schemas.microsoft.com/vsto/samples"/>
  </ds:schemaRefs>
</ds:datastoreItem>
</file>

<file path=customXml/itemProps4.xml><?xml version="1.0" encoding="utf-8"?>
<ds:datastoreItem xmlns:ds="http://schemas.openxmlformats.org/officeDocument/2006/customXml" ds:itemID="{8C74DA3B-1B9C-411E-BD1E-FF0E83EAF7D7}">
  <ds:schemaRefs>
    <ds:schemaRef ds:uri="http://schemas.microsoft.com/vsto/report?v=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Отчёт.dotm</Template>
  <TotalTime>57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Данилов В. В.</Manager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Веб-сервисы</dc:subject>
  <dc:creator>Даниил Голубев</dc:creator>
  <cp:keywords/>
  <dc:description/>
  <cp:lastModifiedBy>Даниил Голубев</cp:lastModifiedBy>
  <cp:revision>9</cp:revision>
  <dcterms:created xsi:type="dcterms:W3CDTF">2022-04-21T08:35:00Z</dcterms:created>
  <dcterms:modified xsi:type="dcterms:W3CDTF">2022-04-21T10:49:00Z</dcterms:modified>
  <cp:category>ИСТ-120</cp:category>
</cp:coreProperties>
</file>