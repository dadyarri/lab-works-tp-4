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1126135895334787" Type="http://schemas.microsoft.com/office/2007/relationships/ui/extensibility" Target="customUI/customUI14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17527933"/>
        <w:docPartObj>
          <w:docPartGallery w:val="Cover Pages"/>
          <w:docPartUnique/>
        </w:docPartObj>
      </w:sdtPr>
      <w:sdtEndPr/>
      <w:sdtContent>
        <w:p w14:paraId="706F7060" w14:textId="77777777" w:rsidR="00B775DB" w:rsidRPr="00E13807" w:rsidRDefault="00B775DB" w:rsidP="00C10A11">
          <w:pPr>
            <w:ind w:firstLine="0"/>
          </w:pPr>
        </w:p>
        <w:p w14:paraId="7E37153F" w14:textId="2C9F0EBA" w:rsidR="00B775DB" w:rsidRPr="00E13807" w:rsidRDefault="00B775DB" w:rsidP="00041EA0">
          <w:pPr>
            <w:jc w:val="center"/>
          </w:pPr>
          <w:r>
            <w:t>Отчёт</w:t>
          </w:r>
          <w:r w:rsidRPr="00E13807">
            <w:t xml:space="preserve"> </w:t>
          </w:r>
          <w:r>
            <w:t xml:space="preserve">по </w:t>
          </w:r>
          <w:sdt>
            <w:sdtPr>
              <w:alias w:val="Тип работы"/>
              <w:id w:val="-524784527"/>
              <w:placeholder>
                <w:docPart w:val="B0178BC0E0D64A00A1C22A40F0D3A90E"/>
              </w:placeholder>
              <w:text/>
            </w:sdtPr>
            <w:sdtEndPr/>
            <w:sdtContent>
              <w:r w:rsidR="00FE571E">
                <w:t>лабораторной работе №2</w:t>
              </w:r>
            </w:sdtContent>
          </w:sdt>
        </w:p>
        <w:p w14:paraId="22371430" w14:textId="18DA247E" w:rsidR="00B775DB" w:rsidRPr="000A1AAC" w:rsidRDefault="00B775DB" w:rsidP="00041EA0">
          <w:pPr>
            <w:jc w:val="center"/>
          </w:pPr>
          <w:r>
            <w:t>Тема: «</w:t>
          </w:r>
          <w:sdt>
            <w:sdtPr>
              <w:alias w:val="Тема"/>
              <w:tag w:val=""/>
              <w:id w:val="1506628984"/>
              <w:placeholder>
                <w:docPart w:val="98B03D8E595A4F89AD8A757ED54024F7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E571E" w:rsidRPr="00FE571E">
                <w:t>Работа с данными в ASP.NET 6.0</w:t>
              </w:r>
            </w:sdtContent>
          </w:sdt>
          <w:r>
            <w:t>»</w:t>
          </w:r>
        </w:p>
        <w:p w14:paraId="360E4A7B" w14:textId="77777777" w:rsidR="00B775DB" w:rsidRPr="00D423A8" w:rsidRDefault="00B775DB" w:rsidP="00041EA0">
          <w:pPr>
            <w:jc w:val="center"/>
          </w:pPr>
        </w:p>
        <w:p w14:paraId="5D4C30BD" w14:textId="77777777" w:rsidR="00B775DB" w:rsidRDefault="00B775DB" w:rsidP="00041EA0">
          <w:pPr>
            <w:jc w:val="right"/>
          </w:pPr>
          <w:r>
            <w:t>Выполнил</w:t>
          </w:r>
        </w:p>
        <w:p w14:paraId="4EF6BD9E" w14:textId="32B1E30A" w:rsidR="00B775DB" w:rsidRDefault="00B775DB" w:rsidP="00041EA0">
          <w:pPr>
            <w:jc w:val="right"/>
          </w:pPr>
          <w:r>
            <w:t xml:space="preserve">студент </w:t>
          </w:r>
          <w:sdt>
            <w:sdtPr>
              <w:alias w:val="Группа"/>
              <w:tag w:val=""/>
              <w:id w:val="1771039477"/>
              <w:placeholder>
                <w:docPart w:val="3FCADAA8625C47F6B56AD06F6A4FFE77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FE571E">
                <w:t>ИСТ-120</w:t>
              </w:r>
            </w:sdtContent>
          </w:sdt>
        </w:p>
        <w:sdt>
          <w:sdtPr>
            <w:alias w:val="Выполнил"/>
            <w:id w:val="866951722"/>
            <w:placeholder>
              <w:docPart w:val="EE2399B007D943B89518F52CABA574B1"/>
            </w:placeholder>
            <w:text/>
          </w:sdtPr>
          <w:sdtEndPr/>
          <w:sdtContent>
            <w:p w14:paraId="6AD53302" w14:textId="09A82CCF" w:rsidR="00B775DB" w:rsidRDefault="00A20ADE" w:rsidP="004C59A4">
              <w:pPr>
                <w:ind w:firstLine="0"/>
                <w:jc w:val="right"/>
              </w:pPr>
              <w:r>
                <w:t>Голубев Д. О.</w:t>
              </w:r>
            </w:p>
          </w:sdtContent>
        </w:sdt>
        <w:p w14:paraId="1012C10D" w14:textId="77777777" w:rsidR="00B775DB" w:rsidRDefault="00B775DB" w:rsidP="00041EA0">
          <w:pPr>
            <w:jc w:val="right"/>
          </w:pPr>
          <w:r>
            <w:t>Проверил</w:t>
          </w:r>
        </w:p>
        <w:sdt>
          <w:sdtPr>
            <w:alias w:val="Руководитель"/>
            <w:tag w:val=""/>
            <w:id w:val="1827706133"/>
            <w:placeholder>
              <w:docPart w:val="6DFB928458A846EBA46A49326765DBB5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14:paraId="3A84C3CC" w14:textId="40E92B71" w:rsidR="00B775DB" w:rsidRDefault="00FE571E" w:rsidP="00041EA0">
              <w:pPr>
                <w:jc w:val="right"/>
              </w:pPr>
              <w:r>
                <w:t>Данилов В. В.</w:t>
              </w:r>
            </w:p>
          </w:sdtContent>
        </w:sdt>
        <w:p w14:paraId="12584C2B" w14:textId="77777777" w:rsidR="00B775DB" w:rsidRDefault="00B775DB">
          <w:pPr>
            <w:spacing w:after="160" w:line="259" w:lineRule="auto"/>
            <w:ind w:firstLine="0"/>
            <w:jc w:val="left"/>
          </w:pPr>
          <w:r>
            <w:br w:type="page"/>
          </w:r>
        </w:p>
      </w:sdtContent>
    </w:sdt>
    <w:sdt>
      <w:sdtPr>
        <w:id w:val="18414234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6EC60A" w14:textId="77777777" w:rsidR="002601AD" w:rsidRPr="002601AD" w:rsidRDefault="002601AD" w:rsidP="002601AD">
          <w:pPr>
            <w:spacing w:after="160" w:line="259" w:lineRule="auto"/>
            <w:ind w:firstLine="0"/>
            <w:jc w:val="center"/>
            <w:rPr>
              <w:caps/>
            </w:rPr>
          </w:pPr>
          <w:r w:rsidRPr="002601AD">
            <w:rPr>
              <w:caps/>
            </w:rPr>
            <w:t>Содержание</w:t>
          </w:r>
        </w:p>
        <w:p w14:paraId="14B06539" w14:textId="77777777" w:rsidR="004C59A4" w:rsidRDefault="00E13807">
          <w:pPr>
            <w:pStyle w:val="11"/>
            <w:rPr>
              <w:rFonts w:asciiTheme="minorHAnsi" w:eastAsiaTheme="minorEastAsia" w:hAnsiTheme="minorHAnsi"/>
              <w:caps w:val="0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486375" w:history="1">
            <w:r w:rsidR="004C59A4" w:rsidRPr="00337FB9">
              <w:rPr>
                <w:rStyle w:val="aff3"/>
              </w:rPr>
              <w:t>Цель работы</w:t>
            </w:r>
            <w:r w:rsidR="004C59A4">
              <w:rPr>
                <w:webHidden/>
              </w:rPr>
              <w:tab/>
            </w:r>
            <w:r w:rsidR="004C59A4">
              <w:rPr>
                <w:webHidden/>
              </w:rPr>
              <w:fldChar w:fldCharType="begin"/>
            </w:r>
            <w:r w:rsidR="004C59A4">
              <w:rPr>
                <w:webHidden/>
              </w:rPr>
              <w:instrText xml:space="preserve"> PAGEREF _Toc91486375 \h </w:instrText>
            </w:r>
            <w:r w:rsidR="004C59A4">
              <w:rPr>
                <w:webHidden/>
              </w:rPr>
            </w:r>
            <w:r w:rsidR="004C59A4">
              <w:rPr>
                <w:webHidden/>
              </w:rPr>
              <w:fldChar w:fldCharType="separate"/>
            </w:r>
            <w:r w:rsidR="004C59A4">
              <w:rPr>
                <w:webHidden/>
              </w:rPr>
              <w:t>2</w:t>
            </w:r>
            <w:r w:rsidR="004C59A4">
              <w:rPr>
                <w:webHidden/>
              </w:rPr>
              <w:fldChar w:fldCharType="end"/>
            </w:r>
          </w:hyperlink>
        </w:p>
        <w:p w14:paraId="4E27EB49" w14:textId="77777777" w:rsidR="004C59A4" w:rsidRDefault="00DD5B49">
          <w:pPr>
            <w:pStyle w:val="11"/>
            <w:rPr>
              <w:rFonts w:asciiTheme="minorHAnsi" w:eastAsiaTheme="minorEastAsia" w:hAnsiTheme="minorHAnsi"/>
              <w:caps w:val="0"/>
              <w:sz w:val="22"/>
              <w:lang w:val="en-US"/>
            </w:rPr>
          </w:pPr>
          <w:hyperlink w:anchor="_Toc91486376" w:history="1">
            <w:r w:rsidR="004C59A4" w:rsidRPr="00337FB9">
              <w:rPr>
                <w:rStyle w:val="aff3"/>
              </w:rPr>
              <w:t>Выполнение работы</w:t>
            </w:r>
            <w:r w:rsidR="004C59A4">
              <w:rPr>
                <w:webHidden/>
              </w:rPr>
              <w:tab/>
            </w:r>
            <w:r w:rsidR="004C59A4">
              <w:rPr>
                <w:webHidden/>
              </w:rPr>
              <w:fldChar w:fldCharType="begin"/>
            </w:r>
            <w:r w:rsidR="004C59A4">
              <w:rPr>
                <w:webHidden/>
              </w:rPr>
              <w:instrText xml:space="preserve"> PAGEREF _Toc91486376 \h </w:instrText>
            </w:r>
            <w:r w:rsidR="004C59A4">
              <w:rPr>
                <w:webHidden/>
              </w:rPr>
            </w:r>
            <w:r w:rsidR="004C59A4">
              <w:rPr>
                <w:webHidden/>
              </w:rPr>
              <w:fldChar w:fldCharType="separate"/>
            </w:r>
            <w:r w:rsidR="004C59A4">
              <w:rPr>
                <w:webHidden/>
              </w:rPr>
              <w:t>3</w:t>
            </w:r>
            <w:r w:rsidR="004C59A4">
              <w:rPr>
                <w:webHidden/>
              </w:rPr>
              <w:fldChar w:fldCharType="end"/>
            </w:r>
          </w:hyperlink>
        </w:p>
        <w:p w14:paraId="6C7A3678" w14:textId="77777777" w:rsidR="004C59A4" w:rsidRDefault="00DD5B49">
          <w:pPr>
            <w:pStyle w:val="11"/>
            <w:rPr>
              <w:rFonts w:asciiTheme="minorHAnsi" w:eastAsiaTheme="minorEastAsia" w:hAnsiTheme="minorHAnsi"/>
              <w:caps w:val="0"/>
              <w:sz w:val="22"/>
              <w:lang w:val="en-US"/>
            </w:rPr>
          </w:pPr>
          <w:hyperlink w:anchor="_Toc91486377" w:history="1">
            <w:r w:rsidR="004C59A4" w:rsidRPr="00337FB9">
              <w:rPr>
                <w:rStyle w:val="aff3"/>
              </w:rPr>
              <w:t>Вывод</w:t>
            </w:r>
            <w:r w:rsidR="004C59A4">
              <w:rPr>
                <w:webHidden/>
              </w:rPr>
              <w:tab/>
            </w:r>
            <w:r w:rsidR="004C59A4">
              <w:rPr>
                <w:webHidden/>
              </w:rPr>
              <w:fldChar w:fldCharType="begin"/>
            </w:r>
            <w:r w:rsidR="004C59A4">
              <w:rPr>
                <w:webHidden/>
              </w:rPr>
              <w:instrText xml:space="preserve"> PAGEREF _Toc91486377 \h </w:instrText>
            </w:r>
            <w:r w:rsidR="004C59A4">
              <w:rPr>
                <w:webHidden/>
              </w:rPr>
            </w:r>
            <w:r w:rsidR="004C59A4">
              <w:rPr>
                <w:webHidden/>
              </w:rPr>
              <w:fldChar w:fldCharType="separate"/>
            </w:r>
            <w:r w:rsidR="004C59A4">
              <w:rPr>
                <w:webHidden/>
              </w:rPr>
              <w:t>4</w:t>
            </w:r>
            <w:r w:rsidR="004C59A4">
              <w:rPr>
                <w:webHidden/>
              </w:rPr>
              <w:fldChar w:fldCharType="end"/>
            </w:r>
          </w:hyperlink>
        </w:p>
        <w:p w14:paraId="27888977" w14:textId="77777777" w:rsidR="00E13807" w:rsidRDefault="00E13807" w:rsidP="00416ADD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0E550D" w14:textId="77777777" w:rsidR="00CA657A" w:rsidRDefault="00011DD4" w:rsidP="00011DD4">
      <w:pPr>
        <w:pStyle w:val="ab"/>
      </w:pPr>
      <w:bookmarkStart w:id="0" w:name="_Toc91486375"/>
      <w:r>
        <w:lastRenderedPageBreak/>
        <w:t>Цель работы</w:t>
      </w:r>
      <w:bookmarkEnd w:id="0"/>
    </w:p>
    <w:p w14:paraId="0CE19DC1" w14:textId="1A775D37" w:rsidR="00E13807" w:rsidRPr="00FE571E" w:rsidRDefault="00DD5B49" w:rsidP="006936A8">
      <w:sdt>
        <w:sdtPr>
          <w:alias w:val="Цель работы"/>
          <w:id w:val="1035700824"/>
          <w:placeholder>
            <w:docPart w:val="58D1649F554F4479A6FBF6F99D3812AD"/>
          </w:placeholder>
        </w:sdtPr>
        <w:sdtEndPr/>
        <w:sdtContent>
          <w:r w:rsidR="00FE571E">
            <w:t xml:space="preserve">Познакомиться с рядом средств ASP.NET </w:t>
          </w:r>
          <w:r w:rsidR="004006B1">
            <w:t>6</w:t>
          </w:r>
          <w:r w:rsidR="00FE571E">
            <w:t>.0 для представления и отображения данных.</w:t>
          </w:r>
        </w:sdtContent>
      </w:sdt>
    </w:p>
    <w:p w14:paraId="466DBA46" w14:textId="77777777" w:rsidR="00E13807" w:rsidRDefault="00E13807" w:rsidP="00E13807">
      <w:pPr>
        <w:pStyle w:val="ab"/>
      </w:pPr>
      <w:bookmarkStart w:id="1" w:name="_Toc91486376"/>
      <w:r>
        <w:lastRenderedPageBreak/>
        <w:t>Выполнение работы</w:t>
      </w:r>
      <w:bookmarkEnd w:id="1"/>
    </w:p>
    <w:p w14:paraId="26547EA7" w14:textId="4E5E7A0D" w:rsidR="00954FCB" w:rsidRDefault="00946D5F" w:rsidP="00954FCB">
      <w:pPr>
        <w:pStyle w:val="afd"/>
      </w:pPr>
      <w:r w:rsidRPr="00946D5F">
        <w:drawing>
          <wp:inline distT="0" distB="0" distL="0" distR="0" wp14:anchorId="197D2277" wp14:editId="709FDC42">
            <wp:extent cx="3810330" cy="23243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DC01" w14:textId="458F085C" w:rsidR="00B775DB" w:rsidRDefault="00954FCB" w:rsidP="00954FCB">
      <w:pPr>
        <w:pStyle w:val="afd"/>
        <w:rPr>
          <w:lang w:val="en-US"/>
        </w:rPr>
      </w:pPr>
      <w:r>
        <w:t xml:space="preserve">Рисунок </w:t>
      </w:r>
      <w:r w:rsidR="00DD5B49">
        <w:fldChar w:fldCharType="begin"/>
      </w:r>
      <w:r w:rsidR="00DD5B49">
        <w:instrText xml:space="preserve"> seq wfig \n </w:instrText>
      </w:r>
      <w:r w:rsidR="00DD5B49">
        <w:fldChar w:fldCharType="separate"/>
      </w:r>
      <w:r>
        <w:rPr>
          <w:noProof/>
        </w:rPr>
        <w:t>1</w:t>
      </w:r>
      <w:r w:rsidR="00DD5B49">
        <w:rPr>
          <w:noProof/>
        </w:rPr>
        <w:fldChar w:fldCharType="end"/>
      </w:r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r w:rsidR="00DD5B49">
        <w:fldChar w:fldCharType="begin"/>
      </w:r>
      <w:r w:rsidR="00DD5B49">
        <w:instrText xml:space="preserve"> seq wfig \c </w:instrText>
      </w:r>
      <w:r w:rsidR="00DD5B49">
        <w:fldChar w:fldCharType="separate"/>
      </w:r>
      <w:r>
        <w:rPr>
          <w:noProof/>
        </w:rPr>
        <w:instrText>1</w:instrText>
      </w:r>
      <w:r w:rsidR="00DD5B49">
        <w:rPr>
          <w:noProof/>
        </w:rPr>
        <w:fldChar w:fldCharType="end"/>
      </w:r>
      <w:r>
        <w:instrText xml:space="preserve">" </w:instrText>
      </w:r>
      <w:r>
        <w:fldChar w:fldCharType="end"/>
      </w:r>
      <w:r>
        <w:t xml:space="preserve"> — Модель </w:t>
      </w:r>
      <w:r w:rsidR="00946D5F">
        <w:rPr>
          <w:lang w:val="en-US"/>
        </w:rPr>
        <w:t>Game</w:t>
      </w:r>
    </w:p>
    <w:p w14:paraId="152102F5" w14:textId="539BF56B" w:rsidR="00292E69" w:rsidRDefault="00946D5F" w:rsidP="00292E69">
      <w:pPr>
        <w:pStyle w:val="afd"/>
        <w:rPr>
          <w:lang w:val="en-US"/>
        </w:rPr>
      </w:pPr>
      <w:r w:rsidRPr="00946D5F">
        <w:rPr>
          <w:lang w:val="en-US"/>
        </w:rPr>
        <w:drawing>
          <wp:inline distT="0" distB="0" distL="0" distR="0" wp14:anchorId="2122DC4B" wp14:editId="5169FB97">
            <wp:extent cx="4488569" cy="868755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3D14" w14:textId="260A8CC3" w:rsidR="00954FCB" w:rsidRDefault="00292E69" w:rsidP="00292E69">
      <w:pPr>
        <w:pStyle w:val="afd"/>
      </w:pPr>
      <w:r w:rsidRPr="00292E69">
        <w:t xml:space="preserve">Рисунок </w:t>
      </w:r>
      <w:r>
        <w:rPr>
          <w:lang w:val="en-US"/>
        </w:rPr>
        <w:fldChar w:fldCharType="begin"/>
      </w:r>
      <w:r w:rsidRPr="00292E69">
        <w:instrText xml:space="preserve"> </w:instrText>
      </w:r>
      <w:r>
        <w:rPr>
          <w:lang w:val="en-US"/>
        </w:rPr>
        <w:instrText>seq</w:instrText>
      </w:r>
      <w:r w:rsidRPr="00292E69">
        <w:instrText xml:space="preserve"> </w:instrText>
      </w:r>
      <w:r>
        <w:rPr>
          <w:lang w:val="en-US"/>
        </w:rPr>
        <w:instrText>wfig</w:instrText>
      </w:r>
      <w:r w:rsidRPr="00292E69">
        <w:instrText xml:space="preserve"> \</w:instrText>
      </w:r>
      <w:r>
        <w:rPr>
          <w:lang w:val="en-US"/>
        </w:rPr>
        <w:instrText>n</w:instrText>
      </w:r>
      <w:r w:rsidRPr="00292E69">
        <w:instrText xml:space="preserve"> </w:instrText>
      </w:r>
      <w:r>
        <w:rPr>
          <w:lang w:val="en-US"/>
        </w:rPr>
        <w:fldChar w:fldCharType="separate"/>
      </w:r>
      <w:r w:rsidRPr="00292E69">
        <w:rPr>
          <w:noProof/>
        </w:rPr>
        <w:t>2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292E69">
        <w:instrText xml:space="preserve"> </w:instrText>
      </w:r>
      <w:r>
        <w:rPr>
          <w:lang w:val="en-US"/>
        </w:rPr>
        <w:instrText>seq</w:instrText>
      </w:r>
      <w:r w:rsidRPr="00292E69">
        <w:instrText xml:space="preserve"> </w:instrText>
      </w:r>
      <w:r>
        <w:rPr>
          <w:lang w:val="en-US"/>
        </w:rPr>
        <w:instrText>cfig</w:instrText>
      </w:r>
      <w:r w:rsidRPr="00292E69">
        <w:instrText xml:space="preserve"> \</w:instrText>
      </w:r>
      <w:r>
        <w:rPr>
          <w:lang w:val="en-US"/>
        </w:rPr>
        <w:instrText>n</w:instrText>
      </w:r>
      <w:r w:rsidRPr="00292E69">
        <w:instrText xml:space="preserve"> \</w:instrText>
      </w:r>
      <w:r>
        <w:rPr>
          <w:lang w:val="en-US"/>
        </w:rPr>
        <w:instrText>h</w:instrText>
      </w:r>
      <w:r w:rsidRPr="00292E69"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292E69">
        <w:instrText xml:space="preserve"> </w:instrText>
      </w:r>
      <w:r>
        <w:rPr>
          <w:lang w:val="en-US"/>
        </w:rPr>
        <w:instrText>set</w:instrText>
      </w:r>
      <w:r w:rsidRPr="00292E69">
        <w:instrText xml:space="preserve">  "</w:instrText>
      </w:r>
      <w:r>
        <w:rPr>
          <w:lang w:val="en-US"/>
        </w:rPr>
        <w:fldChar w:fldCharType="begin"/>
      </w:r>
      <w:r w:rsidRPr="00292E69">
        <w:instrText xml:space="preserve"> </w:instrText>
      </w:r>
      <w:r>
        <w:rPr>
          <w:lang w:val="en-US"/>
        </w:rPr>
        <w:instrText>seq</w:instrText>
      </w:r>
      <w:r w:rsidRPr="00292E69">
        <w:instrText xml:space="preserve"> </w:instrText>
      </w:r>
      <w:r>
        <w:rPr>
          <w:lang w:val="en-US"/>
        </w:rPr>
        <w:instrText>wfig</w:instrText>
      </w:r>
      <w:r w:rsidRPr="00292E69">
        <w:instrText xml:space="preserve"> \</w:instrText>
      </w:r>
      <w:r>
        <w:rPr>
          <w:lang w:val="en-US"/>
        </w:rPr>
        <w:instrText>c</w:instrText>
      </w:r>
      <w:r w:rsidRPr="00292E69">
        <w:instrText xml:space="preserve"> </w:instrText>
      </w:r>
      <w:r>
        <w:rPr>
          <w:lang w:val="en-US"/>
        </w:rPr>
        <w:fldChar w:fldCharType="separate"/>
      </w:r>
      <w:r w:rsidRPr="00292E69">
        <w:rPr>
          <w:noProof/>
        </w:rPr>
        <w:instrText>2</w:instrText>
      </w:r>
      <w:r>
        <w:rPr>
          <w:lang w:val="en-US"/>
        </w:rPr>
        <w:fldChar w:fldCharType="end"/>
      </w:r>
      <w:r w:rsidRPr="00292E69">
        <w:instrText xml:space="preserve">" </w:instrText>
      </w:r>
      <w:r>
        <w:rPr>
          <w:lang w:val="en-US"/>
        </w:rPr>
        <w:fldChar w:fldCharType="end"/>
      </w:r>
      <w:r w:rsidRPr="00292E69">
        <w:t xml:space="preserve"> — </w:t>
      </w:r>
      <w:r>
        <w:t xml:space="preserve">Модель </w:t>
      </w:r>
      <w:r>
        <w:rPr>
          <w:lang w:val="en-US"/>
        </w:rPr>
        <w:t>Shelf</w:t>
      </w:r>
      <w:r w:rsidRPr="00292E69">
        <w:t xml:space="preserve"> </w:t>
      </w:r>
      <w:r>
        <w:t xml:space="preserve">(коллекция </w:t>
      </w:r>
      <w:r w:rsidR="00946D5F">
        <w:t>игр</w:t>
      </w:r>
      <w:r>
        <w:t>)</w:t>
      </w:r>
    </w:p>
    <w:p w14:paraId="568319A0" w14:textId="68EBC731" w:rsidR="0032522E" w:rsidRDefault="00946D5F" w:rsidP="0032522E">
      <w:pPr>
        <w:pStyle w:val="afc"/>
      </w:pPr>
      <w:r w:rsidRPr="00946D5F">
        <w:lastRenderedPageBreak/>
        <w:drawing>
          <wp:inline distT="0" distB="0" distL="0" distR="0" wp14:anchorId="38458555" wp14:editId="5E18E23F">
            <wp:extent cx="3886537" cy="48619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73A2" w14:textId="619D1D49" w:rsidR="00292E69" w:rsidRDefault="0032522E" w:rsidP="0032522E">
      <w:pPr>
        <w:pStyle w:val="afd"/>
      </w:pPr>
      <w:r>
        <w:t xml:space="preserve">Рисунок </w:t>
      </w:r>
      <w:r w:rsidR="00DD5B49">
        <w:fldChar w:fldCharType="begin"/>
      </w:r>
      <w:r w:rsidR="00DD5B49">
        <w:instrText xml:space="preserve"> seq wfig \n </w:instrText>
      </w:r>
      <w:r w:rsidR="00DD5B49">
        <w:fldChar w:fldCharType="separate"/>
      </w:r>
      <w:r>
        <w:rPr>
          <w:noProof/>
        </w:rPr>
        <w:t>3</w:t>
      </w:r>
      <w:r w:rsidR="00DD5B49">
        <w:rPr>
          <w:noProof/>
        </w:rPr>
        <w:fldChar w:fldCharType="end"/>
      </w:r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r w:rsidR="00DD5B49">
        <w:fldChar w:fldCharType="begin"/>
      </w:r>
      <w:r w:rsidR="00DD5B49">
        <w:instrText xml:space="preserve"> seq wfig \c </w:instrText>
      </w:r>
      <w:r w:rsidR="00DD5B49">
        <w:fldChar w:fldCharType="separate"/>
      </w:r>
      <w:r>
        <w:rPr>
          <w:noProof/>
        </w:rPr>
        <w:instrText>3</w:instrText>
      </w:r>
      <w:r w:rsidR="00DD5B49">
        <w:rPr>
          <w:noProof/>
        </w:rPr>
        <w:fldChar w:fldCharType="end"/>
      </w:r>
      <w:r>
        <w:instrText xml:space="preserve">" </w:instrText>
      </w:r>
      <w:r>
        <w:fldChar w:fldCharType="end"/>
      </w:r>
      <w:r>
        <w:t xml:space="preserve"> — Главная страница с формой и выводом сохранённых записей</w:t>
      </w:r>
    </w:p>
    <w:p w14:paraId="2D007E56" w14:textId="671781D1" w:rsidR="00993900" w:rsidRDefault="00946D5F" w:rsidP="00993900">
      <w:pPr>
        <w:pStyle w:val="afc"/>
      </w:pPr>
      <w:r w:rsidRPr="00946D5F">
        <w:drawing>
          <wp:inline distT="0" distB="0" distL="0" distR="0" wp14:anchorId="0BDC1428" wp14:editId="14FE0538">
            <wp:extent cx="2667231" cy="330736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6916" w14:textId="7B67C57C" w:rsidR="0032522E" w:rsidRDefault="00993900" w:rsidP="00993900">
      <w:pPr>
        <w:pStyle w:val="afd"/>
      </w:pPr>
      <w:r>
        <w:t xml:space="preserve">Рисунок </w:t>
      </w:r>
      <w:r w:rsidR="00DD5B49">
        <w:fldChar w:fldCharType="begin"/>
      </w:r>
      <w:r w:rsidR="00DD5B49">
        <w:instrText xml:space="preserve"> seq wfig \n </w:instrText>
      </w:r>
      <w:r w:rsidR="00DD5B49">
        <w:fldChar w:fldCharType="separate"/>
      </w:r>
      <w:r>
        <w:rPr>
          <w:noProof/>
        </w:rPr>
        <w:t>4</w:t>
      </w:r>
      <w:r w:rsidR="00DD5B49">
        <w:rPr>
          <w:noProof/>
        </w:rPr>
        <w:fldChar w:fldCharType="end"/>
      </w:r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r w:rsidR="00DD5B49">
        <w:fldChar w:fldCharType="begin"/>
      </w:r>
      <w:r w:rsidR="00DD5B49">
        <w:instrText xml:space="preserve"> seq wfig \c </w:instrText>
      </w:r>
      <w:r w:rsidR="00DD5B49">
        <w:fldChar w:fldCharType="separate"/>
      </w:r>
      <w:r>
        <w:rPr>
          <w:noProof/>
        </w:rPr>
        <w:instrText>4</w:instrText>
      </w:r>
      <w:r w:rsidR="00DD5B49">
        <w:rPr>
          <w:noProof/>
        </w:rPr>
        <w:fldChar w:fldCharType="end"/>
      </w:r>
      <w:r>
        <w:instrText xml:space="preserve">" </w:instrText>
      </w:r>
      <w:r>
        <w:fldChar w:fldCharType="end"/>
      </w:r>
      <w:r>
        <w:t xml:space="preserve"> — Логика сохранения данных</w:t>
      </w:r>
    </w:p>
    <w:p w14:paraId="0AD31FA1" w14:textId="1E38ABFB" w:rsidR="00E273B3" w:rsidRDefault="00946D5F" w:rsidP="00E273B3">
      <w:pPr>
        <w:pStyle w:val="afc"/>
      </w:pPr>
      <w:r w:rsidRPr="00946D5F">
        <w:lastRenderedPageBreak/>
        <w:drawing>
          <wp:inline distT="0" distB="0" distL="0" distR="0" wp14:anchorId="7F2A82EA" wp14:editId="3C451665">
            <wp:extent cx="5940425" cy="12414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1012" w14:textId="7A6AF7DD" w:rsidR="00E273B3" w:rsidRPr="00E273B3" w:rsidRDefault="00E273B3" w:rsidP="00E273B3">
      <w:pPr>
        <w:pStyle w:val="afd"/>
      </w:pPr>
      <w:r>
        <w:t xml:space="preserve">Рисунок </w:t>
      </w:r>
      <w:r w:rsidR="00DD5B49">
        <w:fldChar w:fldCharType="begin"/>
      </w:r>
      <w:r w:rsidR="00DD5B49">
        <w:instrText xml:space="preserve"> seq wfig \n </w:instrText>
      </w:r>
      <w:r w:rsidR="00DD5B49">
        <w:fldChar w:fldCharType="separate"/>
      </w:r>
      <w:r>
        <w:rPr>
          <w:noProof/>
        </w:rPr>
        <w:t>5</w:t>
      </w:r>
      <w:r w:rsidR="00DD5B49">
        <w:rPr>
          <w:noProof/>
        </w:rPr>
        <w:fldChar w:fldCharType="end"/>
      </w:r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r w:rsidR="00DD5B49">
        <w:fldChar w:fldCharType="begin"/>
      </w:r>
      <w:r w:rsidR="00DD5B49">
        <w:instrText xml:space="preserve"> seq wfig \c </w:instrText>
      </w:r>
      <w:r w:rsidR="00DD5B49">
        <w:fldChar w:fldCharType="separate"/>
      </w:r>
      <w:r>
        <w:rPr>
          <w:noProof/>
        </w:rPr>
        <w:instrText>5</w:instrText>
      </w:r>
      <w:r w:rsidR="00DD5B49">
        <w:rPr>
          <w:noProof/>
        </w:rPr>
        <w:fldChar w:fldCharType="end"/>
      </w:r>
      <w:r>
        <w:instrText xml:space="preserve">" </w:instrText>
      </w:r>
      <w:r>
        <w:fldChar w:fldCharType="end"/>
      </w:r>
      <w:r>
        <w:t xml:space="preserve"> — Результат</w:t>
      </w:r>
    </w:p>
    <w:p w14:paraId="7BF804A0" w14:textId="77777777" w:rsidR="00E13807" w:rsidRDefault="00E13807" w:rsidP="00E13807">
      <w:pPr>
        <w:pStyle w:val="ab"/>
      </w:pPr>
      <w:bookmarkStart w:id="2" w:name="_Toc91486377"/>
      <w:r>
        <w:lastRenderedPageBreak/>
        <w:t>Вывод</w:t>
      </w:r>
      <w:bookmarkEnd w:id="2"/>
    </w:p>
    <w:sdt>
      <w:sdtPr>
        <w:alias w:val="Вывод"/>
        <w:id w:val="-429972472"/>
        <w:placeholder>
          <w:docPart w:val="B002C2AF753349F3ACB9C187532AB980"/>
        </w:placeholder>
      </w:sdtPr>
      <w:sdtEndPr/>
      <w:sdtContent>
        <w:p w14:paraId="74D66E79" w14:textId="77937E34" w:rsidR="00E13807" w:rsidRPr="00E13807" w:rsidRDefault="00256BCA" w:rsidP="00E13807">
          <w:r>
            <w:t>В ходе выполнения работы было выполнено знакомство с рядом средств ASP.NET 6.0 для представления и отображения данных.</w:t>
          </w:r>
        </w:p>
      </w:sdtContent>
    </w:sdt>
    <w:sectPr w:rsidR="00E13807" w:rsidRPr="00E13807" w:rsidSect="00B775DB"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7CBC5" w14:textId="77777777" w:rsidR="00DD5B49" w:rsidRDefault="00DD5B49" w:rsidP="00AB4703">
      <w:pPr>
        <w:spacing w:line="240" w:lineRule="auto"/>
      </w:pPr>
      <w:r>
        <w:separator/>
      </w:r>
    </w:p>
  </w:endnote>
  <w:endnote w:type="continuationSeparator" w:id="0">
    <w:p w14:paraId="47CEC163" w14:textId="77777777" w:rsidR="00DD5B49" w:rsidRDefault="00DD5B49" w:rsidP="00AB4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  <w:embedRegular r:id="rId1" w:fontKey="{8E90B7F3-D000-4EC6-BC10-A588531FBBD6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4266411"/>
      <w:docPartObj>
        <w:docPartGallery w:val="Page Numbers (Bottom of Page)"/>
        <w:docPartUnique/>
      </w:docPartObj>
    </w:sdtPr>
    <w:sdtEndPr/>
    <w:sdtContent>
      <w:p w14:paraId="3ACE9A5A" w14:textId="77777777" w:rsidR="004C788F" w:rsidRDefault="004C788F">
        <w:pPr>
          <w:pStyle w:val="a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5EF6">
          <w:rPr>
            <w:noProof/>
          </w:rPr>
          <w:t>20</w:t>
        </w:r>
        <w:r>
          <w:fldChar w:fldCharType="end"/>
        </w:r>
      </w:p>
    </w:sdtContent>
  </w:sdt>
  <w:p w14:paraId="230444B7" w14:textId="77777777" w:rsidR="004C788F" w:rsidRDefault="004C788F">
    <w:pPr>
      <w:pStyle w:val="af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0173" w14:textId="766A8D4D" w:rsidR="00C10A11" w:rsidRPr="000A1AAC" w:rsidRDefault="00C10A11" w:rsidP="00C10A11">
    <w:pPr>
      <w:jc w:val="center"/>
    </w:pPr>
    <w:r>
      <w:t xml:space="preserve">Владимир </w:t>
    </w:r>
    <w:r>
      <w:fldChar w:fldCharType="begin"/>
    </w:r>
    <w:r>
      <w:instrText xml:space="preserve"> DATE  \@ "YYYY" \* MERGEFORMAT </w:instrText>
    </w:r>
    <w:r>
      <w:fldChar w:fldCharType="separate"/>
    </w:r>
    <w:r w:rsidR="00A20ADE">
      <w:rPr>
        <w:noProof/>
      </w:rPr>
      <w:t>2022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8A0DE" w14:textId="77777777" w:rsidR="00DD5B49" w:rsidRDefault="00DD5B49" w:rsidP="00AB4703">
      <w:pPr>
        <w:spacing w:line="240" w:lineRule="auto"/>
      </w:pPr>
      <w:r>
        <w:separator/>
      </w:r>
    </w:p>
  </w:footnote>
  <w:footnote w:type="continuationSeparator" w:id="0">
    <w:p w14:paraId="3DDADC14" w14:textId="77777777" w:rsidR="00DD5B49" w:rsidRDefault="00DD5B49" w:rsidP="00AB47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E8D04" w14:textId="77777777" w:rsidR="00C10A11" w:rsidRPr="00B91DB6" w:rsidRDefault="00C10A11" w:rsidP="00C10A11">
    <w:pPr>
      <w:jc w:val="center"/>
    </w:pPr>
    <w:r w:rsidRPr="00B91DB6">
      <w:t>Министерство науки и высшего образования</w:t>
    </w:r>
  </w:p>
  <w:p w14:paraId="6AA4B415" w14:textId="77777777" w:rsidR="00C10A11" w:rsidRPr="00B91DB6" w:rsidRDefault="00C10A11" w:rsidP="00C10A11">
    <w:pPr>
      <w:jc w:val="center"/>
    </w:pPr>
    <w:r w:rsidRPr="00B91DB6">
      <w:t>Российской Федерации</w:t>
    </w:r>
  </w:p>
  <w:p w14:paraId="4B9D7D78" w14:textId="77777777" w:rsidR="00C10A11" w:rsidRPr="00B91DB6" w:rsidRDefault="00C10A11" w:rsidP="00C10A11">
    <w:pPr>
      <w:jc w:val="center"/>
    </w:pPr>
    <w:r w:rsidRPr="00B91DB6">
      <w:t>Федеральное государственное бюджетное</w:t>
    </w:r>
  </w:p>
  <w:p w14:paraId="73E33763" w14:textId="77777777" w:rsidR="00C10A11" w:rsidRPr="00B91DB6" w:rsidRDefault="00C10A11" w:rsidP="00C10A11">
    <w:pPr>
      <w:jc w:val="center"/>
    </w:pPr>
    <w:r w:rsidRPr="00B91DB6">
      <w:t>образовательное</w:t>
    </w:r>
  </w:p>
  <w:p w14:paraId="6ED0C626" w14:textId="77777777" w:rsidR="00C10A11" w:rsidRPr="00B91DB6" w:rsidRDefault="00C10A11" w:rsidP="00C10A11">
    <w:pPr>
      <w:jc w:val="center"/>
    </w:pPr>
    <w:r w:rsidRPr="00B91DB6">
      <w:t>учреждение высшего образования</w:t>
    </w:r>
  </w:p>
  <w:p w14:paraId="5A4EA34D" w14:textId="77777777" w:rsidR="00C10A11" w:rsidRPr="00B91DB6" w:rsidRDefault="00C10A11" w:rsidP="00C10A11">
    <w:pPr>
      <w:jc w:val="center"/>
    </w:pPr>
    <w:r w:rsidRPr="00B91DB6">
      <w:t>«Владимирский государственный</w:t>
    </w:r>
  </w:p>
  <w:p w14:paraId="15DBB8C9" w14:textId="77777777" w:rsidR="00C10A11" w:rsidRPr="00B91DB6" w:rsidRDefault="00C10A11" w:rsidP="00C10A11">
    <w:pPr>
      <w:jc w:val="center"/>
    </w:pPr>
    <w:r w:rsidRPr="00B91DB6">
      <w:t>университет</w:t>
    </w:r>
  </w:p>
  <w:p w14:paraId="294CBB81" w14:textId="77777777" w:rsidR="00C10A11" w:rsidRPr="00B91DB6" w:rsidRDefault="00C10A11" w:rsidP="00C10A11">
    <w:pPr>
      <w:jc w:val="center"/>
    </w:pPr>
    <w:r w:rsidRPr="00B91DB6">
      <w:t>имени Александра Григорьевича и Николая</w:t>
    </w:r>
  </w:p>
  <w:p w14:paraId="7FC21E73" w14:textId="77777777" w:rsidR="00C10A11" w:rsidRPr="00B91DB6" w:rsidRDefault="00C10A11" w:rsidP="00C10A11">
    <w:pPr>
      <w:jc w:val="center"/>
    </w:pPr>
    <w:r w:rsidRPr="00B91DB6">
      <w:t>Григорьевича Столетовых»</w:t>
    </w:r>
  </w:p>
  <w:p w14:paraId="551712C5" w14:textId="77777777" w:rsidR="00C10A11" w:rsidRPr="00B91DB6" w:rsidRDefault="00C10A11" w:rsidP="00C10A11">
    <w:pPr>
      <w:jc w:val="center"/>
    </w:pPr>
    <w:r w:rsidRPr="00B91DB6">
      <w:t>(ВлГУ)</w:t>
    </w:r>
  </w:p>
  <w:p w14:paraId="7137E61B" w14:textId="77777777" w:rsidR="00C10A11" w:rsidRPr="00B91DB6" w:rsidRDefault="00C10A11" w:rsidP="00C10A11">
    <w:pPr>
      <w:jc w:val="center"/>
    </w:pPr>
    <w:r w:rsidRPr="00B91DB6">
      <w:t>Кафедра информационных систем</w:t>
    </w:r>
  </w:p>
  <w:p w14:paraId="08839226" w14:textId="77777777" w:rsidR="00C10A11" w:rsidRPr="00B91DB6" w:rsidRDefault="00C10A11" w:rsidP="00C10A11">
    <w:pPr>
      <w:jc w:val="center"/>
    </w:pPr>
    <w:r w:rsidRPr="00B91DB6">
      <w:t>и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CA88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3A90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9666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22810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9C77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44E2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D85E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B42E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825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12F3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52A63"/>
    <w:multiLevelType w:val="hybridMultilevel"/>
    <w:tmpl w:val="85385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2EF42DC"/>
    <w:multiLevelType w:val="hybridMultilevel"/>
    <w:tmpl w:val="57B2D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59A21DA"/>
    <w:multiLevelType w:val="hybridMultilevel"/>
    <w:tmpl w:val="D4FA2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F0D1724"/>
    <w:multiLevelType w:val="hybridMultilevel"/>
    <w:tmpl w:val="E0888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0CD2965"/>
    <w:multiLevelType w:val="multilevel"/>
    <w:tmpl w:val="3EBE480E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5" w15:restartNumberingAfterBreak="0">
    <w:nsid w:val="1AA9012F"/>
    <w:multiLevelType w:val="hybridMultilevel"/>
    <w:tmpl w:val="9094F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D0A3CEB"/>
    <w:multiLevelType w:val="hybridMultilevel"/>
    <w:tmpl w:val="98E61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E375AA5"/>
    <w:multiLevelType w:val="hybridMultilevel"/>
    <w:tmpl w:val="8CF87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03E3500"/>
    <w:multiLevelType w:val="hybridMultilevel"/>
    <w:tmpl w:val="D8A02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4162928"/>
    <w:multiLevelType w:val="hybridMultilevel"/>
    <w:tmpl w:val="22CAF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45A18A5"/>
    <w:multiLevelType w:val="hybridMultilevel"/>
    <w:tmpl w:val="A52C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BC3134"/>
    <w:multiLevelType w:val="hybridMultilevel"/>
    <w:tmpl w:val="AE8CA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A22957"/>
    <w:multiLevelType w:val="hybridMultilevel"/>
    <w:tmpl w:val="75967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7D6CA1"/>
    <w:multiLevelType w:val="hybridMultilevel"/>
    <w:tmpl w:val="6A2ED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5513A7"/>
    <w:multiLevelType w:val="hybridMultilevel"/>
    <w:tmpl w:val="2B1C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461DE8"/>
    <w:multiLevelType w:val="hybridMultilevel"/>
    <w:tmpl w:val="2408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CFD746B"/>
    <w:multiLevelType w:val="hybridMultilevel"/>
    <w:tmpl w:val="11EAB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E8770E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22400C"/>
    <w:multiLevelType w:val="multilevel"/>
    <w:tmpl w:val="8AE87E9A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ECE01C6"/>
    <w:multiLevelType w:val="hybridMultilevel"/>
    <w:tmpl w:val="1AFA5122"/>
    <w:lvl w:ilvl="0" w:tplc="679E8BEA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8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2"/>
  </w:num>
  <w:num w:numId="14">
    <w:abstractNumId w:val="29"/>
  </w:num>
  <w:num w:numId="15">
    <w:abstractNumId w:val="17"/>
  </w:num>
  <w:num w:numId="16">
    <w:abstractNumId w:val="19"/>
  </w:num>
  <w:num w:numId="17">
    <w:abstractNumId w:val="24"/>
  </w:num>
  <w:num w:numId="18">
    <w:abstractNumId w:val="12"/>
  </w:num>
  <w:num w:numId="19">
    <w:abstractNumId w:val="18"/>
  </w:num>
  <w:num w:numId="20">
    <w:abstractNumId w:val="25"/>
  </w:num>
  <w:num w:numId="21">
    <w:abstractNumId w:val="20"/>
  </w:num>
  <w:num w:numId="22">
    <w:abstractNumId w:val="21"/>
  </w:num>
  <w:num w:numId="23">
    <w:abstractNumId w:val="15"/>
  </w:num>
  <w:num w:numId="24">
    <w:abstractNumId w:val="11"/>
  </w:num>
  <w:num w:numId="25">
    <w:abstractNumId w:val="16"/>
  </w:num>
  <w:num w:numId="26">
    <w:abstractNumId w:val="10"/>
  </w:num>
  <w:num w:numId="27">
    <w:abstractNumId w:val="23"/>
  </w:num>
  <w:num w:numId="28">
    <w:abstractNumId w:val="13"/>
  </w:num>
  <w:num w:numId="29">
    <w:abstractNumId w:val="2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formsDesign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71E"/>
    <w:rsid w:val="0000522A"/>
    <w:rsid w:val="00011DD4"/>
    <w:rsid w:val="00014578"/>
    <w:rsid w:val="00020774"/>
    <w:rsid w:val="000238C1"/>
    <w:rsid w:val="000362C5"/>
    <w:rsid w:val="00037E21"/>
    <w:rsid w:val="00041184"/>
    <w:rsid w:val="00050729"/>
    <w:rsid w:val="0006110F"/>
    <w:rsid w:val="00071F3A"/>
    <w:rsid w:val="00080222"/>
    <w:rsid w:val="000815F7"/>
    <w:rsid w:val="00083828"/>
    <w:rsid w:val="00095709"/>
    <w:rsid w:val="000A1AAC"/>
    <w:rsid w:val="000A6F50"/>
    <w:rsid w:val="000B1B5A"/>
    <w:rsid w:val="000C4FD9"/>
    <w:rsid w:val="000C51B7"/>
    <w:rsid w:val="000D1876"/>
    <w:rsid w:val="000D6FEE"/>
    <w:rsid w:val="000E09D3"/>
    <w:rsid w:val="000E360C"/>
    <w:rsid w:val="000F0B87"/>
    <w:rsid w:val="000F5726"/>
    <w:rsid w:val="000F5D43"/>
    <w:rsid w:val="000F64CF"/>
    <w:rsid w:val="00101D85"/>
    <w:rsid w:val="00106000"/>
    <w:rsid w:val="00110E33"/>
    <w:rsid w:val="00114C73"/>
    <w:rsid w:val="0012556B"/>
    <w:rsid w:val="001266F2"/>
    <w:rsid w:val="001267CE"/>
    <w:rsid w:val="00130D10"/>
    <w:rsid w:val="00151149"/>
    <w:rsid w:val="00162F8B"/>
    <w:rsid w:val="00180383"/>
    <w:rsid w:val="00195D6A"/>
    <w:rsid w:val="001B03F7"/>
    <w:rsid w:val="001B7E53"/>
    <w:rsid w:val="001D1A2E"/>
    <w:rsid w:val="001D1BE8"/>
    <w:rsid w:val="001D2801"/>
    <w:rsid w:val="001D45DC"/>
    <w:rsid w:val="001F2E76"/>
    <w:rsid w:val="00204507"/>
    <w:rsid w:val="002159EA"/>
    <w:rsid w:val="00215E7A"/>
    <w:rsid w:val="002240E2"/>
    <w:rsid w:val="00226E92"/>
    <w:rsid w:val="00235EBC"/>
    <w:rsid w:val="00236AB1"/>
    <w:rsid w:val="00247B1B"/>
    <w:rsid w:val="00256BCA"/>
    <w:rsid w:val="00256F05"/>
    <w:rsid w:val="002601AD"/>
    <w:rsid w:val="00265CD7"/>
    <w:rsid w:val="00270BDE"/>
    <w:rsid w:val="0027786B"/>
    <w:rsid w:val="0028271B"/>
    <w:rsid w:val="00283448"/>
    <w:rsid w:val="00284B3C"/>
    <w:rsid w:val="00290E49"/>
    <w:rsid w:val="00291E01"/>
    <w:rsid w:val="00292E69"/>
    <w:rsid w:val="002A4929"/>
    <w:rsid w:val="002A63AE"/>
    <w:rsid w:val="002A6AF1"/>
    <w:rsid w:val="002B4611"/>
    <w:rsid w:val="002C02B2"/>
    <w:rsid w:val="002C2049"/>
    <w:rsid w:val="002C43EC"/>
    <w:rsid w:val="002D149E"/>
    <w:rsid w:val="002D7A4C"/>
    <w:rsid w:val="002F5FA6"/>
    <w:rsid w:val="002F7361"/>
    <w:rsid w:val="003053CD"/>
    <w:rsid w:val="00306D63"/>
    <w:rsid w:val="003078BE"/>
    <w:rsid w:val="00321506"/>
    <w:rsid w:val="003227E2"/>
    <w:rsid w:val="0032522E"/>
    <w:rsid w:val="00327A20"/>
    <w:rsid w:val="003322A7"/>
    <w:rsid w:val="0033741A"/>
    <w:rsid w:val="0034767C"/>
    <w:rsid w:val="00347BEA"/>
    <w:rsid w:val="0035019D"/>
    <w:rsid w:val="00362C77"/>
    <w:rsid w:val="0037568A"/>
    <w:rsid w:val="00376B00"/>
    <w:rsid w:val="0038566E"/>
    <w:rsid w:val="00386E94"/>
    <w:rsid w:val="003876BC"/>
    <w:rsid w:val="003909DA"/>
    <w:rsid w:val="00390E6E"/>
    <w:rsid w:val="00393BBE"/>
    <w:rsid w:val="00396D32"/>
    <w:rsid w:val="00397B4C"/>
    <w:rsid w:val="003A5D41"/>
    <w:rsid w:val="003A635A"/>
    <w:rsid w:val="003B233E"/>
    <w:rsid w:val="003B4AAA"/>
    <w:rsid w:val="003B7EBF"/>
    <w:rsid w:val="003C0A3C"/>
    <w:rsid w:val="003C5D7C"/>
    <w:rsid w:val="003E3BC6"/>
    <w:rsid w:val="003F13FA"/>
    <w:rsid w:val="003F15F9"/>
    <w:rsid w:val="003F19C5"/>
    <w:rsid w:val="003F4ACE"/>
    <w:rsid w:val="004006B1"/>
    <w:rsid w:val="00402398"/>
    <w:rsid w:val="00405CD8"/>
    <w:rsid w:val="004152E4"/>
    <w:rsid w:val="00415AAF"/>
    <w:rsid w:val="00416ADD"/>
    <w:rsid w:val="00425C23"/>
    <w:rsid w:val="00434872"/>
    <w:rsid w:val="0043696A"/>
    <w:rsid w:val="00443646"/>
    <w:rsid w:val="00445770"/>
    <w:rsid w:val="00446014"/>
    <w:rsid w:val="00446537"/>
    <w:rsid w:val="0045125F"/>
    <w:rsid w:val="00456357"/>
    <w:rsid w:val="00456518"/>
    <w:rsid w:val="00462B2B"/>
    <w:rsid w:val="0046363F"/>
    <w:rsid w:val="004706E7"/>
    <w:rsid w:val="00471FFF"/>
    <w:rsid w:val="00472844"/>
    <w:rsid w:val="0047482F"/>
    <w:rsid w:val="00475411"/>
    <w:rsid w:val="004755BB"/>
    <w:rsid w:val="00483861"/>
    <w:rsid w:val="0048448D"/>
    <w:rsid w:val="00487167"/>
    <w:rsid w:val="00491C14"/>
    <w:rsid w:val="00492776"/>
    <w:rsid w:val="00495DBC"/>
    <w:rsid w:val="00496CEF"/>
    <w:rsid w:val="004B512C"/>
    <w:rsid w:val="004B7D7E"/>
    <w:rsid w:val="004C15C0"/>
    <w:rsid w:val="004C3127"/>
    <w:rsid w:val="004C59A4"/>
    <w:rsid w:val="004C63B9"/>
    <w:rsid w:val="004C788F"/>
    <w:rsid w:val="004C7B6F"/>
    <w:rsid w:val="004D27F5"/>
    <w:rsid w:val="004D4A96"/>
    <w:rsid w:val="004F01F4"/>
    <w:rsid w:val="004F0BE9"/>
    <w:rsid w:val="00500937"/>
    <w:rsid w:val="005016FA"/>
    <w:rsid w:val="00514BB2"/>
    <w:rsid w:val="00520E54"/>
    <w:rsid w:val="00521662"/>
    <w:rsid w:val="00531C60"/>
    <w:rsid w:val="0053536A"/>
    <w:rsid w:val="00540E92"/>
    <w:rsid w:val="00544AB4"/>
    <w:rsid w:val="00557B09"/>
    <w:rsid w:val="00560936"/>
    <w:rsid w:val="00561FA4"/>
    <w:rsid w:val="00564FD5"/>
    <w:rsid w:val="0058391D"/>
    <w:rsid w:val="0059328F"/>
    <w:rsid w:val="005A3114"/>
    <w:rsid w:val="005A5320"/>
    <w:rsid w:val="005A6635"/>
    <w:rsid w:val="005C13BB"/>
    <w:rsid w:val="005C24BD"/>
    <w:rsid w:val="005C4B5E"/>
    <w:rsid w:val="005C7A46"/>
    <w:rsid w:val="005E11A0"/>
    <w:rsid w:val="005E5EF6"/>
    <w:rsid w:val="005F3E5A"/>
    <w:rsid w:val="00600377"/>
    <w:rsid w:val="00600634"/>
    <w:rsid w:val="00605526"/>
    <w:rsid w:val="0060740B"/>
    <w:rsid w:val="00622FBB"/>
    <w:rsid w:val="00626693"/>
    <w:rsid w:val="00633634"/>
    <w:rsid w:val="00641F23"/>
    <w:rsid w:val="00642DE2"/>
    <w:rsid w:val="006556B3"/>
    <w:rsid w:val="00657071"/>
    <w:rsid w:val="00660ED3"/>
    <w:rsid w:val="00673E74"/>
    <w:rsid w:val="00675535"/>
    <w:rsid w:val="006769A9"/>
    <w:rsid w:val="0068221C"/>
    <w:rsid w:val="0068428C"/>
    <w:rsid w:val="006858E8"/>
    <w:rsid w:val="006936A8"/>
    <w:rsid w:val="0069371C"/>
    <w:rsid w:val="0069516E"/>
    <w:rsid w:val="006A1E38"/>
    <w:rsid w:val="006A5FAE"/>
    <w:rsid w:val="006A7D20"/>
    <w:rsid w:val="006B221A"/>
    <w:rsid w:val="006B724C"/>
    <w:rsid w:val="006C1333"/>
    <w:rsid w:val="006C233D"/>
    <w:rsid w:val="006D2222"/>
    <w:rsid w:val="006D3717"/>
    <w:rsid w:val="006D787E"/>
    <w:rsid w:val="006E72D3"/>
    <w:rsid w:val="006F1FF7"/>
    <w:rsid w:val="006F4D1E"/>
    <w:rsid w:val="007032A3"/>
    <w:rsid w:val="00705548"/>
    <w:rsid w:val="007239F4"/>
    <w:rsid w:val="00725DFB"/>
    <w:rsid w:val="00730D43"/>
    <w:rsid w:val="00734AB1"/>
    <w:rsid w:val="00737074"/>
    <w:rsid w:val="007372DB"/>
    <w:rsid w:val="00745761"/>
    <w:rsid w:val="0074777C"/>
    <w:rsid w:val="00754D0F"/>
    <w:rsid w:val="00754D6C"/>
    <w:rsid w:val="0075580B"/>
    <w:rsid w:val="00757AB8"/>
    <w:rsid w:val="00765086"/>
    <w:rsid w:val="0076633E"/>
    <w:rsid w:val="00771F10"/>
    <w:rsid w:val="00784B3A"/>
    <w:rsid w:val="00785417"/>
    <w:rsid w:val="00786192"/>
    <w:rsid w:val="007A1DDA"/>
    <w:rsid w:val="007A2EBE"/>
    <w:rsid w:val="007A6421"/>
    <w:rsid w:val="007B240D"/>
    <w:rsid w:val="007B3780"/>
    <w:rsid w:val="007C5678"/>
    <w:rsid w:val="007C5DB9"/>
    <w:rsid w:val="007D226D"/>
    <w:rsid w:val="007D5B9D"/>
    <w:rsid w:val="007D5F66"/>
    <w:rsid w:val="007E4F39"/>
    <w:rsid w:val="007F4A1E"/>
    <w:rsid w:val="007F7AA9"/>
    <w:rsid w:val="00806A9A"/>
    <w:rsid w:val="00812ECB"/>
    <w:rsid w:val="00816DF2"/>
    <w:rsid w:val="00820A1D"/>
    <w:rsid w:val="0082121B"/>
    <w:rsid w:val="00821302"/>
    <w:rsid w:val="00823F66"/>
    <w:rsid w:val="00832658"/>
    <w:rsid w:val="00847236"/>
    <w:rsid w:val="00852675"/>
    <w:rsid w:val="00854817"/>
    <w:rsid w:val="0086520F"/>
    <w:rsid w:val="008669A6"/>
    <w:rsid w:val="008867B5"/>
    <w:rsid w:val="00892B39"/>
    <w:rsid w:val="00892CA2"/>
    <w:rsid w:val="008B0FC2"/>
    <w:rsid w:val="008B75EC"/>
    <w:rsid w:val="008D1B35"/>
    <w:rsid w:val="008D43F8"/>
    <w:rsid w:val="008D4F12"/>
    <w:rsid w:val="008D7843"/>
    <w:rsid w:val="008E5E2A"/>
    <w:rsid w:val="008F1CB0"/>
    <w:rsid w:val="008F5AFA"/>
    <w:rsid w:val="009011AB"/>
    <w:rsid w:val="0090691F"/>
    <w:rsid w:val="00913318"/>
    <w:rsid w:val="009237C3"/>
    <w:rsid w:val="00930915"/>
    <w:rsid w:val="00931F97"/>
    <w:rsid w:val="0094540B"/>
    <w:rsid w:val="00945B10"/>
    <w:rsid w:val="0094657B"/>
    <w:rsid w:val="00946D5F"/>
    <w:rsid w:val="00954FCB"/>
    <w:rsid w:val="00984CE7"/>
    <w:rsid w:val="00987437"/>
    <w:rsid w:val="0099186D"/>
    <w:rsid w:val="00993900"/>
    <w:rsid w:val="009A7F21"/>
    <w:rsid w:val="009C03B4"/>
    <w:rsid w:val="009C1105"/>
    <w:rsid w:val="009C64D5"/>
    <w:rsid w:val="009D2D16"/>
    <w:rsid w:val="009F044E"/>
    <w:rsid w:val="009F14CD"/>
    <w:rsid w:val="009F41FE"/>
    <w:rsid w:val="00A00679"/>
    <w:rsid w:val="00A029E6"/>
    <w:rsid w:val="00A125A7"/>
    <w:rsid w:val="00A134B0"/>
    <w:rsid w:val="00A177BE"/>
    <w:rsid w:val="00A20ADE"/>
    <w:rsid w:val="00A26E03"/>
    <w:rsid w:val="00A43041"/>
    <w:rsid w:val="00A47489"/>
    <w:rsid w:val="00A55262"/>
    <w:rsid w:val="00A6450A"/>
    <w:rsid w:val="00A71EEB"/>
    <w:rsid w:val="00A73A1C"/>
    <w:rsid w:val="00A76977"/>
    <w:rsid w:val="00A81B9A"/>
    <w:rsid w:val="00A93A58"/>
    <w:rsid w:val="00A945A2"/>
    <w:rsid w:val="00A945B7"/>
    <w:rsid w:val="00A9738D"/>
    <w:rsid w:val="00A97FCA"/>
    <w:rsid w:val="00AB1603"/>
    <w:rsid w:val="00AB23BB"/>
    <w:rsid w:val="00AB31CD"/>
    <w:rsid w:val="00AB4496"/>
    <w:rsid w:val="00AB4703"/>
    <w:rsid w:val="00AD2E1A"/>
    <w:rsid w:val="00AE02B1"/>
    <w:rsid w:val="00AE1C10"/>
    <w:rsid w:val="00AE3CCA"/>
    <w:rsid w:val="00AF3423"/>
    <w:rsid w:val="00AF4018"/>
    <w:rsid w:val="00AF5C58"/>
    <w:rsid w:val="00B02F1F"/>
    <w:rsid w:val="00B12B45"/>
    <w:rsid w:val="00B307C8"/>
    <w:rsid w:val="00B331A2"/>
    <w:rsid w:val="00B43AE7"/>
    <w:rsid w:val="00B55653"/>
    <w:rsid w:val="00B6069B"/>
    <w:rsid w:val="00B6148B"/>
    <w:rsid w:val="00B658CF"/>
    <w:rsid w:val="00B73485"/>
    <w:rsid w:val="00B7523F"/>
    <w:rsid w:val="00B76812"/>
    <w:rsid w:val="00B775DB"/>
    <w:rsid w:val="00B8198F"/>
    <w:rsid w:val="00B824D5"/>
    <w:rsid w:val="00B84651"/>
    <w:rsid w:val="00B8608A"/>
    <w:rsid w:val="00B869F5"/>
    <w:rsid w:val="00B86AD1"/>
    <w:rsid w:val="00B87F59"/>
    <w:rsid w:val="00B91DB6"/>
    <w:rsid w:val="00B95C24"/>
    <w:rsid w:val="00BA08D3"/>
    <w:rsid w:val="00BA1534"/>
    <w:rsid w:val="00BA34CD"/>
    <w:rsid w:val="00BB264C"/>
    <w:rsid w:val="00BB4104"/>
    <w:rsid w:val="00BB4783"/>
    <w:rsid w:val="00BB4860"/>
    <w:rsid w:val="00BB7B45"/>
    <w:rsid w:val="00BC5980"/>
    <w:rsid w:val="00BD6789"/>
    <w:rsid w:val="00BD7EFF"/>
    <w:rsid w:val="00BE1A9D"/>
    <w:rsid w:val="00BE1BB3"/>
    <w:rsid w:val="00BE231B"/>
    <w:rsid w:val="00C01B96"/>
    <w:rsid w:val="00C05E6F"/>
    <w:rsid w:val="00C060B8"/>
    <w:rsid w:val="00C10A11"/>
    <w:rsid w:val="00C1269D"/>
    <w:rsid w:val="00C13D81"/>
    <w:rsid w:val="00C13E4D"/>
    <w:rsid w:val="00C17422"/>
    <w:rsid w:val="00C17C99"/>
    <w:rsid w:val="00C25B57"/>
    <w:rsid w:val="00C3059C"/>
    <w:rsid w:val="00C30BFD"/>
    <w:rsid w:val="00C324E0"/>
    <w:rsid w:val="00C47CF4"/>
    <w:rsid w:val="00C50AF2"/>
    <w:rsid w:val="00C60B86"/>
    <w:rsid w:val="00C65001"/>
    <w:rsid w:val="00C65DC4"/>
    <w:rsid w:val="00C73AAF"/>
    <w:rsid w:val="00C74926"/>
    <w:rsid w:val="00C7765C"/>
    <w:rsid w:val="00C81B1F"/>
    <w:rsid w:val="00C86F3E"/>
    <w:rsid w:val="00CA01AE"/>
    <w:rsid w:val="00CA0401"/>
    <w:rsid w:val="00CA2D25"/>
    <w:rsid w:val="00CA657A"/>
    <w:rsid w:val="00CC253B"/>
    <w:rsid w:val="00CC3675"/>
    <w:rsid w:val="00CC664A"/>
    <w:rsid w:val="00CC7281"/>
    <w:rsid w:val="00CD203E"/>
    <w:rsid w:val="00CD301D"/>
    <w:rsid w:val="00CD5041"/>
    <w:rsid w:val="00CE1D3F"/>
    <w:rsid w:val="00CF2081"/>
    <w:rsid w:val="00D01D66"/>
    <w:rsid w:val="00D05444"/>
    <w:rsid w:val="00D11135"/>
    <w:rsid w:val="00D15A92"/>
    <w:rsid w:val="00D26E23"/>
    <w:rsid w:val="00D30864"/>
    <w:rsid w:val="00D32C08"/>
    <w:rsid w:val="00D374A9"/>
    <w:rsid w:val="00D40519"/>
    <w:rsid w:val="00D42F12"/>
    <w:rsid w:val="00D54699"/>
    <w:rsid w:val="00D56B02"/>
    <w:rsid w:val="00D64BCD"/>
    <w:rsid w:val="00D6634C"/>
    <w:rsid w:val="00D82F03"/>
    <w:rsid w:val="00D850C3"/>
    <w:rsid w:val="00D91263"/>
    <w:rsid w:val="00DA4DB8"/>
    <w:rsid w:val="00DA7BB7"/>
    <w:rsid w:val="00DB06B0"/>
    <w:rsid w:val="00DB5C50"/>
    <w:rsid w:val="00DB788C"/>
    <w:rsid w:val="00DC3552"/>
    <w:rsid w:val="00DD0FE9"/>
    <w:rsid w:val="00DD1A81"/>
    <w:rsid w:val="00DD5B49"/>
    <w:rsid w:val="00DD63E7"/>
    <w:rsid w:val="00DE155B"/>
    <w:rsid w:val="00DE160B"/>
    <w:rsid w:val="00DE5735"/>
    <w:rsid w:val="00DE5EFC"/>
    <w:rsid w:val="00DE6194"/>
    <w:rsid w:val="00DF0104"/>
    <w:rsid w:val="00DF46AD"/>
    <w:rsid w:val="00E13807"/>
    <w:rsid w:val="00E16DE6"/>
    <w:rsid w:val="00E206BC"/>
    <w:rsid w:val="00E219AE"/>
    <w:rsid w:val="00E273B3"/>
    <w:rsid w:val="00E47735"/>
    <w:rsid w:val="00E61AA6"/>
    <w:rsid w:val="00E61FF5"/>
    <w:rsid w:val="00E66481"/>
    <w:rsid w:val="00E71000"/>
    <w:rsid w:val="00E736E2"/>
    <w:rsid w:val="00E839F8"/>
    <w:rsid w:val="00E856D3"/>
    <w:rsid w:val="00E9067E"/>
    <w:rsid w:val="00E9434E"/>
    <w:rsid w:val="00E974D8"/>
    <w:rsid w:val="00EA745D"/>
    <w:rsid w:val="00EA7B23"/>
    <w:rsid w:val="00EC2E56"/>
    <w:rsid w:val="00EC5136"/>
    <w:rsid w:val="00EF1DD3"/>
    <w:rsid w:val="00EF3A74"/>
    <w:rsid w:val="00F07CB6"/>
    <w:rsid w:val="00F25846"/>
    <w:rsid w:val="00F2680D"/>
    <w:rsid w:val="00F331AC"/>
    <w:rsid w:val="00F41754"/>
    <w:rsid w:val="00F4426C"/>
    <w:rsid w:val="00F45C40"/>
    <w:rsid w:val="00F4736A"/>
    <w:rsid w:val="00F526F4"/>
    <w:rsid w:val="00F54BC3"/>
    <w:rsid w:val="00F559A4"/>
    <w:rsid w:val="00F5724E"/>
    <w:rsid w:val="00F5780A"/>
    <w:rsid w:val="00F61F69"/>
    <w:rsid w:val="00F66E41"/>
    <w:rsid w:val="00F72653"/>
    <w:rsid w:val="00F72D9D"/>
    <w:rsid w:val="00F870B5"/>
    <w:rsid w:val="00F87A0B"/>
    <w:rsid w:val="00F96D60"/>
    <w:rsid w:val="00F9795E"/>
    <w:rsid w:val="00FA3185"/>
    <w:rsid w:val="00FA6BCF"/>
    <w:rsid w:val="00FA70EE"/>
    <w:rsid w:val="00FA77C5"/>
    <w:rsid w:val="00FB784A"/>
    <w:rsid w:val="00FB784C"/>
    <w:rsid w:val="00FC5A21"/>
    <w:rsid w:val="00FD2A89"/>
    <w:rsid w:val="00FE0229"/>
    <w:rsid w:val="00FE4667"/>
    <w:rsid w:val="00FE571E"/>
    <w:rsid w:val="00FF3871"/>
    <w:rsid w:val="00FF569A"/>
    <w:rsid w:val="00FF6A25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3822"/>
  <w15:chartTrackingRefBased/>
  <w15:docId w15:val="{7AE5E50F-12D4-42C5-BC0C-A0166294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00377"/>
    <w:pPr>
      <w:spacing w:after="0" w:line="360" w:lineRule="auto"/>
      <w:ind w:firstLine="709"/>
      <w:jc w:val="both"/>
    </w:pPr>
    <w:rPr>
      <w:rFonts w:cs="Times New Roman"/>
    </w:rPr>
  </w:style>
  <w:style w:type="paragraph" w:styleId="1">
    <w:name w:val="heading 1"/>
    <w:basedOn w:val="a0"/>
    <w:next w:val="a0"/>
    <w:link w:val="10"/>
    <w:uiPriority w:val="9"/>
    <w:qFormat/>
    <w:rsid w:val="00730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30D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30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61F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0D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5E11A0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5E11A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5E11A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E11A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E11A0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5E11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5E11A0"/>
    <w:rPr>
      <w:rFonts w:ascii="Segoe UI" w:hAnsi="Segoe UI" w:cs="Segoe UI"/>
      <w:sz w:val="18"/>
      <w:szCs w:val="18"/>
    </w:rPr>
  </w:style>
  <w:style w:type="paragraph" w:customStyle="1" w:styleId="ab">
    <w:name w:val="Заголовок структурного элемента"/>
    <w:basedOn w:val="ac"/>
    <w:next w:val="a0"/>
    <w:link w:val="ad"/>
    <w:qFormat/>
    <w:rsid w:val="004F0BE9"/>
    <w:pPr>
      <w:pageBreakBefore/>
      <w:jc w:val="center"/>
      <w:outlineLvl w:val="0"/>
    </w:pPr>
    <w:rPr>
      <w:caps/>
    </w:rPr>
  </w:style>
  <w:style w:type="character" w:customStyle="1" w:styleId="ad">
    <w:name w:val="Заголовок структурного элемента Знак"/>
    <w:basedOn w:val="a1"/>
    <w:link w:val="ab"/>
    <w:rsid w:val="004F0BE9"/>
    <w:rPr>
      <w:rFonts w:ascii="Times New Roman" w:hAnsi="Times New Roman"/>
      <w:caps/>
      <w:sz w:val="28"/>
    </w:rPr>
  </w:style>
  <w:style w:type="paragraph" w:customStyle="1" w:styleId="ae">
    <w:name w:val="Раздел"/>
    <w:basedOn w:val="af"/>
    <w:next w:val="a0"/>
    <w:link w:val="af0"/>
    <w:qFormat/>
    <w:rsid w:val="00106000"/>
    <w:pPr>
      <w:outlineLvl w:val="1"/>
    </w:pPr>
  </w:style>
  <w:style w:type="paragraph" w:customStyle="1" w:styleId="af1">
    <w:name w:val="Подраздел"/>
    <w:basedOn w:val="af"/>
    <w:next w:val="a0"/>
    <w:link w:val="af2"/>
    <w:qFormat/>
    <w:rsid w:val="00E66481"/>
    <w:pPr>
      <w:numPr>
        <w:ilvl w:val="1"/>
      </w:numPr>
      <w:outlineLvl w:val="2"/>
    </w:pPr>
  </w:style>
  <w:style w:type="character" w:customStyle="1" w:styleId="af0">
    <w:name w:val="Раздел Знак"/>
    <w:basedOn w:val="ad"/>
    <w:link w:val="ae"/>
    <w:rsid w:val="0012556B"/>
    <w:rPr>
      <w:rFonts w:ascii="Times New Roman" w:hAnsi="Times New Roman"/>
      <w:caps w:val="0"/>
      <w:sz w:val="28"/>
    </w:rPr>
  </w:style>
  <w:style w:type="paragraph" w:customStyle="1" w:styleId="af3">
    <w:name w:val="Пункт"/>
    <w:basedOn w:val="af"/>
    <w:next w:val="a0"/>
    <w:link w:val="af4"/>
    <w:qFormat/>
    <w:rsid w:val="00E66481"/>
    <w:pPr>
      <w:numPr>
        <w:ilvl w:val="2"/>
      </w:numPr>
      <w:outlineLvl w:val="3"/>
    </w:pPr>
  </w:style>
  <w:style w:type="character" w:customStyle="1" w:styleId="af2">
    <w:name w:val="Подраздел Знак"/>
    <w:basedOn w:val="a1"/>
    <w:link w:val="af1"/>
    <w:rsid w:val="0012556B"/>
    <w:rPr>
      <w:rFonts w:ascii="Times New Roman" w:hAnsi="Times New Roman"/>
      <w:sz w:val="28"/>
    </w:rPr>
  </w:style>
  <w:style w:type="paragraph" w:customStyle="1" w:styleId="af5">
    <w:name w:val="Подпункт"/>
    <w:basedOn w:val="af"/>
    <w:next w:val="a0"/>
    <w:link w:val="af6"/>
    <w:qFormat/>
    <w:rsid w:val="00E66481"/>
    <w:pPr>
      <w:numPr>
        <w:ilvl w:val="3"/>
      </w:numPr>
      <w:outlineLvl w:val="4"/>
    </w:pPr>
  </w:style>
  <w:style w:type="character" w:customStyle="1" w:styleId="af4">
    <w:name w:val="Пункт Знак"/>
    <w:basedOn w:val="af0"/>
    <w:link w:val="af3"/>
    <w:rsid w:val="0012556B"/>
    <w:rPr>
      <w:rFonts w:ascii="Times New Roman" w:hAnsi="Times New Roman"/>
      <w:caps w:val="0"/>
      <w:sz w:val="28"/>
    </w:rPr>
  </w:style>
  <w:style w:type="paragraph" w:customStyle="1" w:styleId="af7">
    <w:name w:val="Пункт (одиночный без номера)"/>
    <w:basedOn w:val="af3"/>
    <w:next w:val="a0"/>
    <w:link w:val="af8"/>
    <w:qFormat/>
    <w:rsid w:val="00F96D60"/>
    <w:pPr>
      <w:numPr>
        <w:ilvl w:val="0"/>
      </w:numPr>
    </w:pPr>
  </w:style>
  <w:style w:type="character" w:customStyle="1" w:styleId="af6">
    <w:name w:val="Подпункт Знак"/>
    <w:basedOn w:val="af4"/>
    <w:link w:val="af5"/>
    <w:rsid w:val="0012556B"/>
    <w:rPr>
      <w:rFonts w:ascii="Times New Roman" w:hAnsi="Times New Roman"/>
      <w:caps w:val="0"/>
      <w:sz w:val="28"/>
    </w:rPr>
  </w:style>
  <w:style w:type="paragraph" w:customStyle="1" w:styleId="af9">
    <w:name w:val="Подпункт (одиночный без номера)"/>
    <w:basedOn w:val="af5"/>
    <w:link w:val="afa"/>
    <w:qFormat/>
    <w:rsid w:val="00F96D60"/>
    <w:pPr>
      <w:numPr>
        <w:ilvl w:val="0"/>
      </w:numPr>
    </w:pPr>
  </w:style>
  <w:style w:type="character" w:customStyle="1" w:styleId="af8">
    <w:name w:val="Пункт (одиночный без номера) Знак"/>
    <w:basedOn w:val="af4"/>
    <w:link w:val="af7"/>
    <w:rsid w:val="00F96D60"/>
    <w:rPr>
      <w:rFonts w:ascii="Times New Roman" w:hAnsi="Times New Roman"/>
      <w:caps w:val="0"/>
      <w:sz w:val="24"/>
    </w:rPr>
  </w:style>
  <w:style w:type="character" w:customStyle="1" w:styleId="afa">
    <w:name w:val="Подпункт (одиночный без номера) Знак"/>
    <w:basedOn w:val="af6"/>
    <w:link w:val="af9"/>
    <w:rsid w:val="00F96D60"/>
    <w:rPr>
      <w:rFonts w:ascii="Times New Roman" w:hAnsi="Times New Roman"/>
      <w:caps w:val="0"/>
      <w:sz w:val="24"/>
    </w:rPr>
  </w:style>
  <w:style w:type="paragraph" w:customStyle="1" w:styleId="ac">
    <w:name w:val="Без отступа"/>
    <w:basedOn w:val="a0"/>
    <w:qFormat/>
    <w:rsid w:val="00E66481"/>
    <w:pPr>
      <w:ind w:firstLine="0"/>
    </w:pPr>
  </w:style>
  <w:style w:type="paragraph" w:customStyle="1" w:styleId="afb">
    <w:name w:val="Рисунок с подписью"/>
    <w:basedOn w:val="ac"/>
    <w:qFormat/>
    <w:rsid w:val="00F72D9D"/>
    <w:pPr>
      <w:jc w:val="center"/>
    </w:pPr>
  </w:style>
  <w:style w:type="paragraph" w:customStyle="1" w:styleId="afc">
    <w:name w:val="Изображение рисунка"/>
    <w:basedOn w:val="afb"/>
    <w:qFormat/>
    <w:rsid w:val="00626693"/>
    <w:pPr>
      <w:keepNext/>
      <w:spacing w:before="240"/>
    </w:pPr>
  </w:style>
  <w:style w:type="paragraph" w:customStyle="1" w:styleId="afd">
    <w:name w:val="Название рисунка"/>
    <w:basedOn w:val="afb"/>
    <w:next w:val="a0"/>
    <w:qFormat/>
    <w:rsid w:val="00626693"/>
    <w:pPr>
      <w:spacing w:after="240"/>
    </w:pPr>
  </w:style>
  <w:style w:type="character" w:customStyle="1" w:styleId="40">
    <w:name w:val="Заголовок 4 Знак"/>
    <w:basedOn w:val="a1"/>
    <w:link w:val="4"/>
    <w:uiPriority w:val="9"/>
    <w:rsid w:val="00561FA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fe">
    <w:name w:val="Уравнение"/>
    <w:basedOn w:val="ac"/>
    <w:next w:val="a0"/>
    <w:qFormat/>
    <w:rsid w:val="00626693"/>
    <w:pPr>
      <w:keepNext/>
      <w:tabs>
        <w:tab w:val="center" w:pos="4536"/>
        <w:tab w:val="right" w:pos="9356"/>
      </w:tabs>
      <w:spacing w:before="120" w:after="120"/>
    </w:pPr>
  </w:style>
  <w:style w:type="character" w:styleId="aff">
    <w:name w:val="Placeholder Text"/>
    <w:basedOn w:val="a1"/>
    <w:uiPriority w:val="99"/>
    <w:semiHidden/>
    <w:rsid w:val="00101D85"/>
    <w:rPr>
      <w:color w:val="808080"/>
    </w:rPr>
  </w:style>
  <w:style w:type="paragraph" w:customStyle="1" w:styleId="aff0">
    <w:name w:val="Подпись уравнения"/>
    <w:basedOn w:val="afe"/>
    <w:next w:val="a0"/>
    <w:qFormat/>
    <w:rsid w:val="0047482F"/>
    <w:pPr>
      <w:tabs>
        <w:tab w:val="clear" w:pos="4536"/>
        <w:tab w:val="clear" w:pos="9356"/>
        <w:tab w:val="right" w:pos="1134"/>
        <w:tab w:val="center" w:pos="1418"/>
        <w:tab w:val="left" w:pos="1701"/>
      </w:tabs>
      <w:ind w:left="1701" w:hanging="1701"/>
    </w:pPr>
  </w:style>
  <w:style w:type="paragraph" w:customStyle="1" w:styleId="aff1">
    <w:name w:val="Название таблицы"/>
    <w:basedOn w:val="ac"/>
    <w:next w:val="a0"/>
    <w:qFormat/>
    <w:rsid w:val="00626693"/>
    <w:pPr>
      <w:keepNext/>
      <w:spacing w:before="240" w:after="12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730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730D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11">
    <w:name w:val="toc 1"/>
    <w:basedOn w:val="aff2"/>
    <w:next w:val="a0"/>
    <w:autoRedefine/>
    <w:uiPriority w:val="39"/>
    <w:unhideWhenUsed/>
    <w:rsid w:val="0068221C"/>
    <w:pPr>
      <w:tabs>
        <w:tab w:val="right" w:leader="dot" w:pos="9345"/>
      </w:tabs>
    </w:pPr>
    <w:rPr>
      <w:caps/>
      <w:noProof/>
    </w:rPr>
  </w:style>
  <w:style w:type="paragraph" w:styleId="22">
    <w:name w:val="toc 2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278"/>
    </w:pPr>
  </w:style>
  <w:style w:type="paragraph" w:styleId="31">
    <w:name w:val="toc 3"/>
    <w:basedOn w:val="aff2"/>
    <w:next w:val="a0"/>
    <w:autoRedefine/>
    <w:uiPriority w:val="39"/>
    <w:unhideWhenUsed/>
    <w:rsid w:val="00730D43"/>
    <w:pPr>
      <w:ind w:left="561"/>
    </w:pPr>
  </w:style>
  <w:style w:type="paragraph" w:styleId="41">
    <w:name w:val="toc 4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839"/>
    </w:pPr>
  </w:style>
  <w:style w:type="paragraph" w:styleId="51">
    <w:name w:val="toc 5"/>
    <w:basedOn w:val="aff2"/>
    <w:next w:val="a0"/>
    <w:autoRedefine/>
    <w:uiPriority w:val="39"/>
    <w:unhideWhenUsed/>
    <w:rsid w:val="00730D43"/>
    <w:pPr>
      <w:ind w:left="1123"/>
    </w:pPr>
  </w:style>
  <w:style w:type="character" w:styleId="aff3">
    <w:name w:val="Hyperlink"/>
    <w:basedOn w:val="a1"/>
    <w:uiPriority w:val="99"/>
    <w:unhideWhenUsed/>
    <w:rsid w:val="00730D43"/>
    <w:rPr>
      <w:color w:val="0563C1" w:themeColor="hyperlink"/>
      <w:u w:val="single"/>
    </w:rPr>
  </w:style>
  <w:style w:type="paragraph" w:customStyle="1" w:styleId="aff2">
    <w:name w:val="Оглавление общий стиль"/>
    <w:basedOn w:val="ac"/>
    <w:qFormat/>
    <w:rsid w:val="00730D43"/>
    <w:pPr>
      <w:spacing w:line="240" w:lineRule="auto"/>
    </w:pPr>
  </w:style>
  <w:style w:type="paragraph" w:styleId="aff4">
    <w:name w:val="header"/>
    <w:basedOn w:val="a0"/>
    <w:link w:val="aff5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Верхний колонтитул Знак"/>
    <w:basedOn w:val="a1"/>
    <w:link w:val="aff4"/>
    <w:uiPriority w:val="99"/>
    <w:rsid w:val="00AB4703"/>
    <w:rPr>
      <w:rFonts w:ascii="Times New Roman" w:hAnsi="Times New Roman"/>
      <w:sz w:val="28"/>
    </w:rPr>
  </w:style>
  <w:style w:type="paragraph" w:styleId="aff6">
    <w:name w:val="footer"/>
    <w:basedOn w:val="a0"/>
    <w:link w:val="aff7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Нижний колонтитул Знак"/>
    <w:basedOn w:val="a1"/>
    <w:link w:val="aff6"/>
    <w:uiPriority w:val="99"/>
    <w:rsid w:val="00AB4703"/>
    <w:rPr>
      <w:rFonts w:ascii="Times New Roman" w:hAnsi="Times New Roman"/>
      <w:sz w:val="28"/>
    </w:rPr>
  </w:style>
  <w:style w:type="character" w:customStyle="1" w:styleId="aff8">
    <w:name w:val="Выделить текст шрифтом"/>
    <w:basedOn w:val="a1"/>
    <w:uiPriority w:val="1"/>
    <w:qFormat/>
    <w:rsid w:val="0038566E"/>
    <w:rPr>
      <w:i/>
    </w:rPr>
  </w:style>
  <w:style w:type="paragraph" w:styleId="aff9">
    <w:name w:val="List Paragraph"/>
    <w:basedOn w:val="a0"/>
    <w:uiPriority w:val="34"/>
    <w:qFormat/>
    <w:rsid w:val="00660ED3"/>
    <w:pPr>
      <w:ind w:left="720"/>
      <w:contextualSpacing/>
    </w:pPr>
  </w:style>
  <w:style w:type="paragraph" w:customStyle="1" w:styleId="affa">
    <w:name w:val="Заголовок графы"/>
    <w:basedOn w:val="affb"/>
    <w:qFormat/>
    <w:rsid w:val="00675535"/>
  </w:style>
  <w:style w:type="table" w:styleId="affc">
    <w:name w:val="Table Grid"/>
    <w:basedOn w:val="a2"/>
    <w:uiPriority w:val="39"/>
    <w:rsid w:val="00C0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Боковик таблицы"/>
    <w:basedOn w:val="affb"/>
    <w:rsid w:val="00D64BCD"/>
    <w:pPr>
      <w:jc w:val="left"/>
    </w:pPr>
  </w:style>
  <w:style w:type="paragraph" w:customStyle="1" w:styleId="affb">
    <w:name w:val="Текст таблицы"/>
    <w:basedOn w:val="ac"/>
    <w:qFormat/>
    <w:rsid w:val="00D64BCD"/>
    <w:pPr>
      <w:jc w:val="center"/>
    </w:pPr>
    <w:rPr>
      <w:sz w:val="24"/>
    </w:rPr>
  </w:style>
  <w:style w:type="paragraph" w:customStyle="1" w:styleId="affe">
    <w:name w:val="Список исполнителей"/>
    <w:basedOn w:val="affb"/>
    <w:qFormat/>
    <w:rsid w:val="006B724C"/>
    <w:pPr>
      <w:spacing w:line="240" w:lineRule="auto"/>
    </w:pPr>
  </w:style>
  <w:style w:type="paragraph" w:customStyle="1" w:styleId="afff">
    <w:name w:val="Приложение"/>
    <w:basedOn w:val="ae"/>
    <w:next w:val="a0"/>
    <w:qFormat/>
    <w:rsid w:val="0068221C"/>
    <w:pPr>
      <w:outlineLvl w:val="9"/>
    </w:pPr>
  </w:style>
  <w:style w:type="paragraph" w:customStyle="1" w:styleId="af">
    <w:name w:val="Заголовки основной части"/>
    <w:basedOn w:val="ac"/>
    <w:next w:val="a0"/>
    <w:qFormat/>
    <w:rsid w:val="007F4A1E"/>
    <w:pPr>
      <w:keepNext/>
      <w:spacing w:before="240" w:after="120"/>
      <w:jc w:val="center"/>
    </w:pPr>
  </w:style>
  <w:style w:type="paragraph" w:styleId="a">
    <w:name w:val="List Bullet"/>
    <w:basedOn w:val="a0"/>
    <w:uiPriority w:val="99"/>
    <w:unhideWhenUsed/>
    <w:rsid w:val="00823F66"/>
    <w:pPr>
      <w:numPr>
        <w:numId w:val="3"/>
      </w:numPr>
      <w:contextualSpacing/>
    </w:pPr>
  </w:style>
  <w:style w:type="paragraph" w:styleId="afff0">
    <w:name w:val="TOC Heading"/>
    <w:basedOn w:val="1"/>
    <w:next w:val="a0"/>
    <w:uiPriority w:val="39"/>
    <w:unhideWhenUsed/>
    <w:qFormat/>
    <w:rsid w:val="00E13807"/>
    <w:pPr>
      <w:spacing w:line="259" w:lineRule="auto"/>
      <w:ind w:firstLine="0"/>
      <w:jc w:val="left"/>
      <w:outlineLvl w:val="9"/>
    </w:pPr>
    <w:rPr>
      <w:lang w:val="en-US"/>
    </w:rPr>
  </w:style>
  <w:style w:type="paragraph" w:styleId="2">
    <w:name w:val="List Number 2"/>
    <w:basedOn w:val="a0"/>
    <w:uiPriority w:val="99"/>
    <w:semiHidden/>
    <w:unhideWhenUsed/>
    <w:rsid w:val="000F5726"/>
    <w:pPr>
      <w:numPr>
        <w:numId w:val="9"/>
      </w:numPr>
      <w:contextualSpacing/>
    </w:pPr>
  </w:style>
  <w:style w:type="numbering" w:styleId="111111">
    <w:name w:val="Outline List 2"/>
    <w:basedOn w:val="a3"/>
    <w:uiPriority w:val="99"/>
    <w:semiHidden/>
    <w:unhideWhenUsed/>
    <w:rsid w:val="000F572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ya\GDrive\&#1059;&#1085;&#1080;&#1074;&#1077;&#1088;\&#1054;&#1090;&#1095;&#1105;&#1090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178BC0E0D64A00A1C22A40F0D3A9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6B73D-C33F-483F-B0BD-D2331955ADCE}"/>
      </w:docPartPr>
      <w:docPartBody>
        <w:p w:rsidR="004211CD" w:rsidRDefault="00340566">
          <w:pPr>
            <w:pStyle w:val="B0178BC0E0D64A00A1C22A40F0D3A90E"/>
          </w:pPr>
          <w:r w:rsidRPr="008E1D2B">
            <w:rPr>
              <w:rStyle w:val="a3"/>
            </w:rPr>
            <w:t>Тип работы</w:t>
          </w:r>
        </w:p>
      </w:docPartBody>
    </w:docPart>
    <w:docPart>
      <w:docPartPr>
        <w:name w:val="98B03D8E595A4F89AD8A757ED54024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92B060-D712-4D04-BF8C-235EF4E6754D}"/>
      </w:docPartPr>
      <w:docPartBody>
        <w:p w:rsidR="004211CD" w:rsidRDefault="00340566">
          <w:pPr>
            <w:pStyle w:val="98B03D8E595A4F89AD8A757ED54024F7"/>
          </w:pPr>
          <w:r w:rsidRPr="00104611">
            <w:rPr>
              <w:rStyle w:val="a3"/>
            </w:rPr>
            <w:t>[Тема]</w:t>
          </w:r>
        </w:p>
      </w:docPartBody>
    </w:docPart>
    <w:docPart>
      <w:docPartPr>
        <w:name w:val="3FCADAA8625C47F6B56AD06F6A4FFE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6FEB60-E097-4D60-B435-EA4F7760576C}"/>
      </w:docPartPr>
      <w:docPartBody>
        <w:p w:rsidR="004211CD" w:rsidRDefault="00340566">
          <w:pPr>
            <w:pStyle w:val="3FCADAA8625C47F6B56AD06F6A4FFE77"/>
          </w:pPr>
          <w:r w:rsidRPr="005F010E">
            <w:rPr>
              <w:rStyle w:val="a3"/>
            </w:rPr>
            <w:t>[Группа]</w:t>
          </w:r>
        </w:p>
      </w:docPartBody>
    </w:docPart>
    <w:docPart>
      <w:docPartPr>
        <w:name w:val="EE2399B007D943B89518F52CABA574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E6927F-6881-415C-BE96-E62FC0560696}"/>
      </w:docPartPr>
      <w:docPartBody>
        <w:p w:rsidR="004211CD" w:rsidRDefault="00340566">
          <w:pPr>
            <w:pStyle w:val="EE2399B007D943B89518F52CABA574B1"/>
          </w:pPr>
          <w:r w:rsidRPr="00727987">
            <w:rPr>
              <w:rStyle w:val="a3"/>
            </w:rPr>
            <w:t>[Выполнил]</w:t>
          </w:r>
        </w:p>
      </w:docPartBody>
    </w:docPart>
    <w:docPart>
      <w:docPartPr>
        <w:name w:val="6DFB928458A846EBA46A49326765DB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A4098B-FA9B-4534-895D-E0518D032089}"/>
      </w:docPartPr>
      <w:docPartBody>
        <w:p w:rsidR="004211CD" w:rsidRDefault="00340566">
          <w:pPr>
            <w:pStyle w:val="6DFB928458A846EBA46A49326765DBB5"/>
          </w:pPr>
          <w:r w:rsidRPr="00104611">
            <w:rPr>
              <w:rStyle w:val="a3"/>
            </w:rPr>
            <w:t>[Руководитель]</w:t>
          </w:r>
        </w:p>
      </w:docPartBody>
    </w:docPart>
    <w:docPart>
      <w:docPartPr>
        <w:name w:val="58D1649F554F4479A6FBF6F99D3812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CC6771-21DD-497E-9198-062F67D42C1D}"/>
      </w:docPartPr>
      <w:docPartBody>
        <w:p w:rsidR="004211CD" w:rsidRDefault="00340566">
          <w:pPr>
            <w:pStyle w:val="58D1649F554F4479A6FBF6F99D3812AD"/>
          </w:pPr>
          <w:r w:rsidRPr="005F010E">
            <w:rPr>
              <w:rStyle w:val="a3"/>
            </w:rPr>
            <w:t>[Цель работы]</w:t>
          </w:r>
        </w:p>
      </w:docPartBody>
    </w:docPart>
    <w:docPart>
      <w:docPartPr>
        <w:name w:val="B002C2AF753349F3ACB9C187532AB9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28494F-08D2-4261-8D4F-7E09DB719FC4}"/>
      </w:docPartPr>
      <w:docPartBody>
        <w:p w:rsidR="004211CD" w:rsidRDefault="00340566">
          <w:pPr>
            <w:pStyle w:val="B002C2AF753349F3ACB9C187532AB980"/>
          </w:pPr>
          <w:r w:rsidRPr="00A559D4">
            <w:rPr>
              <w:rStyle w:val="a3"/>
            </w:rPr>
            <w:t>[Вывод]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66"/>
    <w:rsid w:val="00340566"/>
    <w:rsid w:val="004211CD"/>
    <w:rsid w:val="00DC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0178BC0E0D64A00A1C22A40F0D3A90E">
    <w:name w:val="B0178BC0E0D64A00A1C22A40F0D3A90E"/>
  </w:style>
  <w:style w:type="paragraph" w:customStyle="1" w:styleId="98B03D8E595A4F89AD8A757ED54024F7">
    <w:name w:val="98B03D8E595A4F89AD8A757ED54024F7"/>
  </w:style>
  <w:style w:type="paragraph" w:customStyle="1" w:styleId="3FCADAA8625C47F6B56AD06F6A4FFE77">
    <w:name w:val="3FCADAA8625C47F6B56AD06F6A4FFE77"/>
  </w:style>
  <w:style w:type="paragraph" w:customStyle="1" w:styleId="EE2399B007D943B89518F52CABA574B1">
    <w:name w:val="EE2399B007D943B89518F52CABA574B1"/>
  </w:style>
  <w:style w:type="paragraph" w:customStyle="1" w:styleId="6DFB928458A846EBA46A49326765DBB5">
    <w:name w:val="6DFB928458A846EBA46A49326765DBB5"/>
  </w:style>
  <w:style w:type="paragraph" w:customStyle="1" w:styleId="58D1649F554F4479A6FBF6F99D3812AD">
    <w:name w:val="58D1649F554F4479A6FBF6F99D3812AD"/>
  </w:style>
  <w:style w:type="paragraph" w:customStyle="1" w:styleId="B002C2AF753349F3ACB9C187532AB980">
    <w:name w:val="B002C2AF753349F3ACB9C187532AB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Repor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4B183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eportAstra">
      <a:majorFont>
        <a:latin typeface="PT Astra Serif"/>
        <a:ea typeface=""/>
        <a:cs typeface=""/>
      </a:majorFont>
      <a:minorFont>
        <a:latin typeface="PT Astra Serif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 onLoad="OnLoad">
  <ribbon>
    <tabs>
      <tab id="TabReport" label="Отчёт" insertBeforeMso="TabHome">
        <group id="TabReportCommon" label="Общее" autoScale="true">
          <control idMso="MacroPlay" visible="true"/>
          <gallery idMso="BulletsGalleryWord" showInRibbon="false" visible="true"/>
          <gallery idMso="NumberingGalleryWord" showInRibbon="false" visible="true"/>
          <gallery idMso="ListLevelGallery" showInRibbon="false" visible="true"/>
          <control idMso="ParagraphMarks" visible="true"/>
        </group>
        <group id="TabReportStructure" label="Структура" autoScale="true">
          <gallery id="StructureGroup" label="Структурные элементы" imageMso="CreateModule" size="large" columns="5" rows="2" itemHeight="30" itemWidth="30" screentip="Вставка структурных элементов">
            <button id="CreateStructureElement" imageMso="AppointmentColor1" onAction="FormatAsStructureElementStyle" visible="true" label="Структурный элемент"/>
            <button id="CreateChapterElement" imageMso="AppointmentColor2" onAction="InsertChapter" visible="true" label="Раздел"/>
            <button id="CreateSubChapterElement" imageMso="AppointmentColor3" onAction="InsertSubChapter" visible="true" label="Подраздел"/>
            <button id="CreatePointElement" imageMso="AppointmentColor4" onAction="InsertPoint" visible="true" label="Пункт"/>
            <button id="CreateSubPointElement" imageMso="AppointmentColor5" onAction="InsertSubPoint" visible="true" label="Подпункт"/>
            <button id="ApplyDefaultStyle" imageMso="AppointmentColor0" onAction="FormatAsDefault" visible="true" label="Текст"/>
            <button id="HighlightElement" imageMso="TraceError" onAction="FormatAsHighlightedText" visible="true" label="Выделить шрифтом"/>
            <button id="CreateAppendix" imageMso="AppointmentColor10" onAction="InsertAppendix" visible="true" label="Приложение"/>
            <button id="CreateAbstract" imageMso="AppointmentColor6" onAction="InsertAbstract" visible="true" label="Аннотация"/>
          </gallery>
        </group>
        <group id="TabReportPictures" label="Рисунки" autoScale="true">
          <control idMso="PictureInsertFromFile" visible="true"/>
          <button id="FormatFigure" label="Стиль рисунка" imageMso="OutlineDemoteToBodyText" onAction="FormatAsFigure" visible="true"/>
          <button id="InsertFigureNameBtn" label="Подпись" imageMso="MailMergeResultsPreview" onAction="InsertFigureNameChapterNumber" visible="true"/>
          <button id="InsertFigureNameEndToEndBtn" label="Подпись (сквозной)" imageMso="MailMergeResultsPreview" onAction="InsertFigureNameEndToEndNumber" visible="true"/>
        </group>
        <group id="TabReportEquations" label="Формулы" autoScale="true">
          <button id="InsertEquationBtn" label="Уравнение" imageMso="OutlineDemoteToBodyText" onAction="InsertEquationChapterNumber" visible="true"/>
          <button id="InsertEquationEndToEndBtn" label="Уравнение (сквозной)" imageMso="OutlineDemoteToBodyText" onAction="InsertEquationEndToEndNumber" visible="true"/>
          <control idMso="EquationInsertNew" visible="true"/>
          <button id="EquationDescriptionBtn" label="Расшифровка уравнения" imageMso="OutlineDemoteToBodyText" onAction="InsertEquationDescription" visible="true"/>
          <button id="InsertLink" label="Вставить ярлык" imageMso="QueryUnionQuery" onAction="InsertEquationLink" visible="true"/>
        </group>
        <group id="TabReportTables" label="Таблицы" autoScale="true">
          <button id="InsertTableNameBtn" label="Вставить название таблицы" imageMso="MailMergeResultsPreview" onAction="InsertTableNameChapterNumber" visible="true"/>
          <button id="InsertTableNameEndToEndBtn" label="Вставить название таблицы (сквозной)" imageMso="MailMergeResultsPreview" onAction="InsertTableNameEndToEndNumber" visible="true"/>
          <gallery idMso="TableInsertGallery" showInRibbon="false" visible="true"/>
          <!-- <button id="FormatTable" label="Оформить таблицу" imageMso="ShapeFillColorPickerClassic" onAction="FormatAsTable" visible="true"/> -->
        </group>
        <group id="TabReportText" label="Текстовые поля" autoScale="true">
          <button id="ClearFields" label="Удалить текстовые поля в абзаце" imageMso="CancelRequest" onAction="ClearFields" visible="true"/>
          <button id="InputLink" label="Вставить ярлык" imageMso="QueryUnionQuery" onAction="InputLink" visible="true"/>
          <checkBox id="ToggleFontCheckBox" label="Включить новый шрифт" onAction="ToggleNewFont" visible="true"/>
        </group>
        <group id="TabReportBiblography" label="Библиография" autoScale="true">
          <button idQ="AddBibliographyBtn" label="Вставить пункт" imageMso="OutlineDemoteToBodyText" onAction="InsertBibliographyItem" visible="tru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eport xmlns="http://schemas.microsoft.com/vsto/samples">
  <Тип_работы>[Тип работы]</Тип_работы>
</report>
</file>

<file path=customXml/item2.xml><?xml version="1.0" encoding="utf-8"?>
<report xmlns="http://schemas.microsoft.com/vsto/samples">
  <Тип_работы/>
</report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report xmlns="http://schemas.microsoft.com/vsto/report?v=3">
  <Тип_работы title="[Тип работы]"/>
</report>
</file>

<file path=customXml/itemProps1.xml><?xml version="1.0" encoding="utf-8"?>
<ds:datastoreItem xmlns:ds="http://schemas.openxmlformats.org/officeDocument/2006/customXml" ds:itemID="{8C084F5E-6016-4F38-9002-6335AF110A3C}">
  <ds:schemaRefs>
    <ds:schemaRef ds:uri="http://schemas.microsoft.com/vsto/samples"/>
  </ds:schemaRefs>
</ds:datastoreItem>
</file>

<file path=customXml/itemProps2.xml><?xml version="1.0" encoding="utf-8"?>
<ds:datastoreItem xmlns:ds="http://schemas.openxmlformats.org/officeDocument/2006/customXml" ds:itemID="{6382D077-6B1E-4075-9662-AA4463AB0793}">
  <ds:schemaRefs>
    <ds:schemaRef ds:uri="http://schemas.microsoft.com/vsto/samples"/>
  </ds:schemaRefs>
</ds:datastoreItem>
</file>

<file path=customXml/itemProps3.xml><?xml version="1.0" encoding="utf-8"?>
<ds:datastoreItem xmlns:ds="http://schemas.openxmlformats.org/officeDocument/2006/customXml" ds:itemID="{0118506F-0074-44CB-9FCB-D0AAF89233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74DA3B-1B9C-411E-BD1E-FF0E83EAF7D7}">
  <ds:schemaRefs>
    <ds:schemaRef ds:uri="http://schemas.microsoft.com/vsto/report?v=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Отчёт.dotm</Template>
  <TotalTime>23</TotalTime>
  <Pages>7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>Данилов В. В.</Manager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Работа с данными в ASP.NET 6.0</dc:subject>
  <dc:creator>Даниил Голубев</dc:creator>
  <cp:keywords/>
  <dc:description/>
  <cp:lastModifiedBy>Даниил Голубев</cp:lastModifiedBy>
  <cp:revision>11</cp:revision>
  <dcterms:created xsi:type="dcterms:W3CDTF">2022-03-24T08:30:00Z</dcterms:created>
  <dcterms:modified xsi:type="dcterms:W3CDTF">2022-03-24T09:28:00Z</dcterms:modified>
  <cp:category>ИСТ-120</cp:category>
</cp:coreProperties>
</file>