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1126135895334787" Type="http://schemas.microsoft.com/office/2007/relationships/ui/extensibility" Target="customUI/customUI14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17527933"/>
        <w:docPartObj>
          <w:docPartGallery w:val="Cover Pages"/>
          <w:docPartUnique/>
        </w:docPartObj>
      </w:sdtPr>
      <w:sdtEndPr/>
      <w:sdtContent>
        <w:p w14:paraId="3F6BCC82" w14:textId="77777777" w:rsidR="00B775DB" w:rsidRPr="00E13807" w:rsidRDefault="00B775DB" w:rsidP="00C10A11">
          <w:pPr>
            <w:ind w:firstLine="0"/>
          </w:pPr>
        </w:p>
        <w:p w14:paraId="25916681" w14:textId="4CD97FFB" w:rsidR="00B775DB" w:rsidRPr="00E13807" w:rsidRDefault="00B775DB" w:rsidP="00041EA0">
          <w:pPr>
            <w:jc w:val="center"/>
          </w:pPr>
          <w:r>
            <w:t>Отчёт</w:t>
          </w:r>
          <w:r w:rsidRPr="00E13807">
            <w:t xml:space="preserve"> </w:t>
          </w:r>
          <w:r>
            <w:t xml:space="preserve">по </w:t>
          </w:r>
          <w:sdt>
            <w:sdtPr>
              <w:alias w:val="Тип работы"/>
              <w:id w:val="-524784527"/>
              <w:placeholder>
                <w:docPart w:val="38AE500EC9E3463A98EACFE1AF910714"/>
              </w:placeholder>
              <w:text/>
            </w:sdtPr>
            <w:sdtEndPr/>
            <w:sdtContent>
              <w:r w:rsidR="00EA57BB">
                <w:t>лабораторной работе №1</w:t>
              </w:r>
            </w:sdtContent>
          </w:sdt>
        </w:p>
        <w:p w14:paraId="56161D15" w14:textId="02F06593" w:rsidR="00B775DB" w:rsidRPr="000A1AAC" w:rsidRDefault="00B775DB" w:rsidP="00041EA0">
          <w:pPr>
            <w:jc w:val="center"/>
          </w:pPr>
          <w:r>
            <w:t>Тема: «</w:t>
          </w:r>
          <w:sdt>
            <w:sdtPr>
              <w:alias w:val="Тема"/>
              <w:tag w:val=""/>
              <w:id w:val="1506628984"/>
              <w:placeholder>
                <w:docPart w:val="BF6D0FED56664DE4A08E884CAF8ABC35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EA57BB" w:rsidRPr="00EA57BB">
                <w:t>Начальное знакомство с простейшими web-приложениями (ASP.NET)</w:t>
              </w:r>
            </w:sdtContent>
          </w:sdt>
          <w:r>
            <w:t>»</w:t>
          </w:r>
        </w:p>
        <w:p w14:paraId="29668DA4" w14:textId="77777777" w:rsidR="00B775DB" w:rsidRPr="00D423A8" w:rsidRDefault="00B775DB" w:rsidP="00041EA0">
          <w:pPr>
            <w:jc w:val="center"/>
          </w:pPr>
        </w:p>
        <w:p w14:paraId="5E548C57" w14:textId="77777777" w:rsidR="00B775DB" w:rsidRDefault="00B775DB" w:rsidP="00041EA0">
          <w:pPr>
            <w:jc w:val="right"/>
          </w:pPr>
          <w:r>
            <w:t>Выполнил</w:t>
          </w:r>
        </w:p>
        <w:p w14:paraId="6C98D58C" w14:textId="4C984836" w:rsidR="00B775DB" w:rsidRDefault="00B775DB" w:rsidP="00041EA0">
          <w:pPr>
            <w:jc w:val="right"/>
          </w:pPr>
          <w:r>
            <w:t xml:space="preserve">студент </w:t>
          </w:r>
          <w:sdt>
            <w:sdtPr>
              <w:alias w:val="Группа"/>
              <w:tag w:val=""/>
              <w:id w:val="1771039477"/>
              <w:placeholder>
                <w:docPart w:val="CA597248D7824A9194ECAC9AB177FFAB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EA57BB">
                <w:t>ИСТ-120</w:t>
              </w:r>
            </w:sdtContent>
          </w:sdt>
        </w:p>
        <w:sdt>
          <w:sdtPr>
            <w:alias w:val="Выполнил"/>
            <w:id w:val="866951722"/>
            <w:placeholder>
              <w:docPart w:val="3CBD9D9649CC4A25863E39B9B1402BB4"/>
            </w:placeholder>
            <w:text/>
          </w:sdtPr>
          <w:sdtEndPr/>
          <w:sdtContent>
            <w:p w14:paraId="3E4543EF" w14:textId="08CA4D38" w:rsidR="00B775DB" w:rsidRDefault="00EA57BB" w:rsidP="004C59A4">
              <w:pPr>
                <w:ind w:firstLine="0"/>
                <w:jc w:val="right"/>
              </w:pPr>
              <w:r>
                <w:t>Голубев Д. О.</w:t>
              </w:r>
            </w:p>
          </w:sdtContent>
        </w:sdt>
        <w:p w14:paraId="024C0D35" w14:textId="77777777" w:rsidR="00B775DB" w:rsidRDefault="00B775DB" w:rsidP="00041EA0">
          <w:pPr>
            <w:jc w:val="right"/>
          </w:pPr>
          <w:r>
            <w:t>Проверил</w:t>
          </w:r>
        </w:p>
        <w:sdt>
          <w:sdtPr>
            <w:alias w:val="Руководитель"/>
            <w:tag w:val=""/>
            <w:id w:val="1827706133"/>
            <w:placeholder>
              <w:docPart w:val="71292930933B4559A2067EF9CD7619E1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14:paraId="3AA35484" w14:textId="769B476A" w:rsidR="00B775DB" w:rsidRDefault="00EA57BB" w:rsidP="00041EA0">
              <w:pPr>
                <w:jc w:val="right"/>
              </w:pPr>
              <w:r>
                <w:t>Данилов В. В.</w:t>
              </w:r>
            </w:p>
          </w:sdtContent>
        </w:sdt>
        <w:p w14:paraId="26EE1084" w14:textId="77777777" w:rsidR="00B775DB" w:rsidRDefault="00B775DB">
          <w:pPr>
            <w:spacing w:after="160" w:line="259" w:lineRule="auto"/>
            <w:ind w:firstLine="0"/>
            <w:jc w:val="left"/>
          </w:pPr>
          <w:r>
            <w:br w:type="page"/>
          </w:r>
        </w:p>
      </w:sdtContent>
    </w:sdt>
    <w:sdt>
      <w:sdtPr>
        <w:id w:val="18414234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FC6A27" w14:textId="77777777" w:rsidR="002601AD" w:rsidRPr="002601AD" w:rsidRDefault="002601AD" w:rsidP="002601AD">
          <w:pPr>
            <w:spacing w:after="160" w:line="259" w:lineRule="auto"/>
            <w:ind w:firstLine="0"/>
            <w:jc w:val="center"/>
            <w:rPr>
              <w:caps/>
            </w:rPr>
          </w:pPr>
          <w:r w:rsidRPr="002601AD">
            <w:rPr>
              <w:caps/>
            </w:rPr>
            <w:t>Содержание</w:t>
          </w:r>
        </w:p>
        <w:p w14:paraId="0F81179D" w14:textId="77777777" w:rsidR="004C59A4" w:rsidRDefault="00E13807">
          <w:pPr>
            <w:pStyle w:val="11"/>
            <w:rPr>
              <w:rFonts w:asciiTheme="minorHAnsi" w:eastAsiaTheme="minorEastAsia" w:hAnsiTheme="minorHAnsi"/>
              <w:caps w:val="0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486375" w:history="1">
            <w:r w:rsidR="004C59A4" w:rsidRPr="00337FB9">
              <w:rPr>
                <w:rStyle w:val="aff3"/>
              </w:rPr>
              <w:t>Цель работы</w:t>
            </w:r>
            <w:r w:rsidR="004C59A4">
              <w:rPr>
                <w:webHidden/>
              </w:rPr>
              <w:tab/>
            </w:r>
            <w:r w:rsidR="004C59A4">
              <w:rPr>
                <w:webHidden/>
              </w:rPr>
              <w:fldChar w:fldCharType="begin"/>
            </w:r>
            <w:r w:rsidR="004C59A4">
              <w:rPr>
                <w:webHidden/>
              </w:rPr>
              <w:instrText xml:space="preserve"> PAGEREF _Toc91486375 \h </w:instrText>
            </w:r>
            <w:r w:rsidR="004C59A4">
              <w:rPr>
                <w:webHidden/>
              </w:rPr>
            </w:r>
            <w:r w:rsidR="004C59A4">
              <w:rPr>
                <w:webHidden/>
              </w:rPr>
              <w:fldChar w:fldCharType="separate"/>
            </w:r>
            <w:r w:rsidR="004C59A4">
              <w:rPr>
                <w:webHidden/>
              </w:rPr>
              <w:t>2</w:t>
            </w:r>
            <w:r w:rsidR="004C59A4">
              <w:rPr>
                <w:webHidden/>
              </w:rPr>
              <w:fldChar w:fldCharType="end"/>
            </w:r>
          </w:hyperlink>
        </w:p>
        <w:p w14:paraId="66739369" w14:textId="77777777" w:rsidR="004C59A4" w:rsidRDefault="004968E9">
          <w:pPr>
            <w:pStyle w:val="11"/>
            <w:rPr>
              <w:rFonts w:asciiTheme="minorHAnsi" w:eastAsiaTheme="minorEastAsia" w:hAnsiTheme="minorHAnsi"/>
              <w:caps w:val="0"/>
              <w:sz w:val="22"/>
              <w:lang w:val="en-US"/>
            </w:rPr>
          </w:pPr>
          <w:hyperlink w:anchor="_Toc91486376" w:history="1">
            <w:r w:rsidR="004C59A4" w:rsidRPr="00337FB9">
              <w:rPr>
                <w:rStyle w:val="aff3"/>
              </w:rPr>
              <w:t>Выполнение работы</w:t>
            </w:r>
            <w:r w:rsidR="004C59A4">
              <w:rPr>
                <w:webHidden/>
              </w:rPr>
              <w:tab/>
            </w:r>
            <w:r w:rsidR="004C59A4">
              <w:rPr>
                <w:webHidden/>
              </w:rPr>
              <w:fldChar w:fldCharType="begin"/>
            </w:r>
            <w:r w:rsidR="004C59A4">
              <w:rPr>
                <w:webHidden/>
              </w:rPr>
              <w:instrText xml:space="preserve"> PAGEREF _Toc91486376 \h </w:instrText>
            </w:r>
            <w:r w:rsidR="004C59A4">
              <w:rPr>
                <w:webHidden/>
              </w:rPr>
            </w:r>
            <w:r w:rsidR="004C59A4">
              <w:rPr>
                <w:webHidden/>
              </w:rPr>
              <w:fldChar w:fldCharType="separate"/>
            </w:r>
            <w:r w:rsidR="004C59A4">
              <w:rPr>
                <w:webHidden/>
              </w:rPr>
              <w:t>3</w:t>
            </w:r>
            <w:r w:rsidR="004C59A4">
              <w:rPr>
                <w:webHidden/>
              </w:rPr>
              <w:fldChar w:fldCharType="end"/>
            </w:r>
          </w:hyperlink>
        </w:p>
        <w:p w14:paraId="7AEB17E1" w14:textId="77777777" w:rsidR="004C59A4" w:rsidRDefault="004968E9">
          <w:pPr>
            <w:pStyle w:val="11"/>
            <w:rPr>
              <w:rFonts w:asciiTheme="minorHAnsi" w:eastAsiaTheme="minorEastAsia" w:hAnsiTheme="minorHAnsi"/>
              <w:caps w:val="0"/>
              <w:sz w:val="22"/>
              <w:lang w:val="en-US"/>
            </w:rPr>
          </w:pPr>
          <w:hyperlink w:anchor="_Toc91486377" w:history="1">
            <w:r w:rsidR="004C59A4" w:rsidRPr="00337FB9">
              <w:rPr>
                <w:rStyle w:val="aff3"/>
              </w:rPr>
              <w:t>Вывод</w:t>
            </w:r>
            <w:r w:rsidR="004C59A4">
              <w:rPr>
                <w:webHidden/>
              </w:rPr>
              <w:tab/>
            </w:r>
            <w:r w:rsidR="004C59A4">
              <w:rPr>
                <w:webHidden/>
              </w:rPr>
              <w:fldChar w:fldCharType="begin"/>
            </w:r>
            <w:r w:rsidR="004C59A4">
              <w:rPr>
                <w:webHidden/>
              </w:rPr>
              <w:instrText xml:space="preserve"> PAGEREF _Toc91486377 \h </w:instrText>
            </w:r>
            <w:r w:rsidR="004C59A4">
              <w:rPr>
                <w:webHidden/>
              </w:rPr>
            </w:r>
            <w:r w:rsidR="004C59A4">
              <w:rPr>
                <w:webHidden/>
              </w:rPr>
              <w:fldChar w:fldCharType="separate"/>
            </w:r>
            <w:r w:rsidR="004C59A4">
              <w:rPr>
                <w:webHidden/>
              </w:rPr>
              <w:t>4</w:t>
            </w:r>
            <w:r w:rsidR="004C59A4">
              <w:rPr>
                <w:webHidden/>
              </w:rPr>
              <w:fldChar w:fldCharType="end"/>
            </w:r>
          </w:hyperlink>
        </w:p>
        <w:p w14:paraId="280012CB" w14:textId="77777777" w:rsidR="00E13807" w:rsidRDefault="00E13807" w:rsidP="00416ADD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5DDB98F" w14:textId="77777777" w:rsidR="00CA657A" w:rsidRDefault="00011DD4" w:rsidP="00011DD4">
      <w:pPr>
        <w:pStyle w:val="ab"/>
      </w:pPr>
      <w:bookmarkStart w:id="0" w:name="_Toc91486375"/>
      <w:r>
        <w:lastRenderedPageBreak/>
        <w:t>Цель работы</w:t>
      </w:r>
      <w:bookmarkEnd w:id="0"/>
    </w:p>
    <w:p w14:paraId="46246530" w14:textId="09D8D21E" w:rsidR="00E13807" w:rsidRPr="00EA57BB" w:rsidRDefault="004968E9" w:rsidP="006936A8">
      <w:sdt>
        <w:sdtPr>
          <w:alias w:val="Цель работы"/>
          <w:id w:val="1035700824"/>
          <w:placeholder>
            <w:docPart w:val="1563C215555F4B498C39DC0268B8D1D1"/>
          </w:placeholder>
        </w:sdtPr>
        <w:sdtEndPr/>
        <w:sdtContent>
          <w:r w:rsidR="00EA57BB">
            <w:t>Изучить базовые принципы построения и функционирования простейших веб-приложений на платформе</w:t>
          </w:r>
          <w:r w:rsidR="00EA57BB">
            <w:t xml:space="preserve"> </w:t>
          </w:r>
          <w:r w:rsidR="00EA57BB">
            <w:rPr>
              <w:lang w:val="en-US"/>
            </w:rPr>
            <w:t>ASP</w:t>
          </w:r>
          <w:r w:rsidR="00EA57BB" w:rsidRPr="00EA57BB">
            <w:t>.</w:t>
          </w:r>
          <w:r w:rsidR="00EA57BB">
            <w:rPr>
              <w:lang w:val="en-US"/>
            </w:rPr>
            <w:t>NET</w:t>
          </w:r>
          <w:r w:rsidR="00EA57BB" w:rsidRPr="00EA57BB">
            <w:t xml:space="preserve"> 6.0</w:t>
          </w:r>
        </w:sdtContent>
      </w:sdt>
      <w:r w:rsidR="00E13807" w:rsidRPr="00EA57BB">
        <w:br w:type="page"/>
      </w:r>
    </w:p>
    <w:p w14:paraId="7D4AABCA" w14:textId="6D8D72BE" w:rsidR="00E13807" w:rsidRDefault="00E13807" w:rsidP="00E13807">
      <w:pPr>
        <w:pStyle w:val="ab"/>
      </w:pPr>
      <w:bookmarkStart w:id="1" w:name="_Toc91486376"/>
      <w:r>
        <w:lastRenderedPageBreak/>
        <w:t>Выполнение работы</w:t>
      </w:r>
      <w:bookmarkEnd w:id="1"/>
    </w:p>
    <w:p w14:paraId="6677D151" w14:textId="2DD66236" w:rsidR="00F56966" w:rsidRPr="00F56966" w:rsidRDefault="00F56966" w:rsidP="00F56966">
      <w:pPr>
        <w:pStyle w:val="ae"/>
      </w:pPr>
      <w:fldSimple w:instr=" seq ch \n ">
        <w:r>
          <w:rPr>
            <w:noProof/>
          </w:rPr>
          <w:t>1</w:t>
        </w:r>
      </w:fldSimple>
      <w:r>
        <w:fldChar w:fldCharType="begin"/>
      </w:r>
      <w:r>
        <w:instrText xml:space="preserve"> seq subch \r 0 \h </w:instrText>
      </w:r>
      <w:r>
        <w:fldChar w:fldCharType="end"/>
      </w:r>
      <w:r>
        <w:fldChar w:fldCharType="begin"/>
      </w:r>
      <w:r>
        <w:instrText xml:space="preserve"> seq eq \r 0 \h </w:instrText>
      </w:r>
      <w:r>
        <w:fldChar w:fldCharType="end"/>
      </w:r>
      <w:r>
        <w:fldChar w:fldCharType="begin"/>
      </w:r>
      <w:r>
        <w:instrText xml:space="preserve"> seq tbl \r 0 \h </w:instrText>
      </w:r>
      <w:r>
        <w:fldChar w:fldCharType="end"/>
      </w:r>
      <w:r>
        <w:fldChar w:fldCharType="begin"/>
      </w:r>
      <w:r>
        <w:instrText xml:space="preserve"> seq fig \r 0 \h </w:instrText>
      </w:r>
      <w:r>
        <w:fldChar w:fldCharType="end"/>
      </w:r>
      <w:r>
        <w:t xml:space="preserve"> Исходные коды</w:t>
      </w:r>
    </w:p>
    <w:p w14:paraId="1C10543B" w14:textId="77777777" w:rsidR="00074670" w:rsidRDefault="00074670" w:rsidP="00074670">
      <w:pPr>
        <w:pStyle w:val="afc"/>
      </w:pPr>
      <w:r w:rsidRPr="00074670">
        <w:drawing>
          <wp:inline distT="0" distB="0" distL="0" distR="0" wp14:anchorId="302D0302" wp14:editId="4F00851C">
            <wp:extent cx="5940425" cy="3417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410D" w14:textId="7FC02324" w:rsidR="00074670" w:rsidRDefault="00074670" w:rsidP="00074670">
      <w:pPr>
        <w:pStyle w:val="afd"/>
      </w:pPr>
      <w:r>
        <w:t xml:space="preserve">Рисунок </w:t>
      </w:r>
      <w:fldSimple w:instr=" seq wfig \n ">
        <w:r>
          <w:rPr>
            <w:noProof/>
          </w:rPr>
          <w:t>1</w:t>
        </w:r>
      </w:fldSimple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fldSimple w:instr=" seq wfig \c ">
        <w:r>
          <w:rPr>
            <w:noProof/>
          </w:rPr>
          <w:instrText>1</w:instrText>
        </w:r>
      </w:fldSimple>
      <w:r>
        <w:instrText xml:space="preserve">" </w:instrText>
      </w:r>
      <w:r>
        <w:fldChar w:fldCharType="end"/>
      </w:r>
      <w:r>
        <w:t xml:space="preserve"> — Вёрстка главной страницы. Часть 1</w:t>
      </w:r>
    </w:p>
    <w:p w14:paraId="300831AE" w14:textId="77777777" w:rsidR="00074670" w:rsidRDefault="00074670" w:rsidP="00074670">
      <w:pPr>
        <w:pStyle w:val="afc"/>
      </w:pPr>
      <w:r w:rsidRPr="00074670">
        <w:drawing>
          <wp:inline distT="0" distB="0" distL="0" distR="0" wp14:anchorId="5946CF9C" wp14:editId="0C978797">
            <wp:extent cx="3779848" cy="20042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1FF5" w14:textId="7CBE17C8" w:rsidR="00074670" w:rsidRDefault="00074670" w:rsidP="00074670">
      <w:pPr>
        <w:pStyle w:val="afd"/>
      </w:pPr>
      <w:r>
        <w:t xml:space="preserve">Рисунок </w:t>
      </w:r>
      <w:fldSimple w:instr=" seq wfig \n ">
        <w:r>
          <w:rPr>
            <w:noProof/>
          </w:rPr>
          <w:t>2</w:t>
        </w:r>
      </w:fldSimple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fldSimple w:instr=" seq wfig \c ">
        <w:r>
          <w:rPr>
            <w:noProof/>
          </w:rPr>
          <w:instrText>2</w:instrText>
        </w:r>
      </w:fldSimple>
      <w:r>
        <w:instrText xml:space="preserve">" </w:instrText>
      </w:r>
      <w:r>
        <w:fldChar w:fldCharType="end"/>
      </w:r>
      <w:r>
        <w:t xml:space="preserve"> — Вёрстка главной страницы. Часть 2</w:t>
      </w:r>
    </w:p>
    <w:p w14:paraId="608BA0C3" w14:textId="77777777" w:rsidR="00EB2F41" w:rsidRDefault="00EB2F41" w:rsidP="00EB2F41">
      <w:pPr>
        <w:pStyle w:val="afc"/>
      </w:pPr>
      <w:r w:rsidRPr="00EB2F41">
        <w:lastRenderedPageBreak/>
        <w:drawing>
          <wp:inline distT="0" distB="0" distL="0" distR="0" wp14:anchorId="3B62FECC" wp14:editId="758710A0">
            <wp:extent cx="5940425" cy="39719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6159" w14:textId="22D67C00" w:rsidR="00074670" w:rsidRDefault="00EB2F41" w:rsidP="00EB2F41">
      <w:pPr>
        <w:pStyle w:val="afd"/>
      </w:pPr>
      <w:r>
        <w:t xml:space="preserve">Рисунок </w:t>
      </w:r>
      <w:fldSimple w:instr=" seq wfig \n ">
        <w:r>
          <w:rPr>
            <w:noProof/>
          </w:rPr>
          <w:t>3</w:t>
        </w:r>
      </w:fldSimple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fldSimple w:instr=" seq wfig \c ">
        <w:r>
          <w:rPr>
            <w:noProof/>
          </w:rPr>
          <w:instrText>3</w:instrText>
        </w:r>
      </w:fldSimple>
      <w:r>
        <w:instrText xml:space="preserve">" </w:instrText>
      </w:r>
      <w:r>
        <w:fldChar w:fldCharType="end"/>
      </w:r>
      <w:r>
        <w:t xml:space="preserve"> — Бизнес-логика главной страницы. Часть 1</w:t>
      </w:r>
    </w:p>
    <w:p w14:paraId="1FB11040" w14:textId="77777777" w:rsidR="00EB2F41" w:rsidRDefault="00EB2F41" w:rsidP="00EB2F41">
      <w:pPr>
        <w:pStyle w:val="afc"/>
      </w:pPr>
      <w:r w:rsidRPr="00EB2F41">
        <w:drawing>
          <wp:inline distT="0" distB="0" distL="0" distR="0" wp14:anchorId="659227FF" wp14:editId="4E2DEDCB">
            <wp:extent cx="5940425" cy="4155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4B5B" w14:textId="7220A0F5" w:rsidR="00EB2F41" w:rsidRDefault="00EB2F41" w:rsidP="00EB2F41">
      <w:pPr>
        <w:pStyle w:val="afd"/>
      </w:pPr>
      <w:r>
        <w:t xml:space="preserve">Рисунок </w:t>
      </w:r>
      <w:fldSimple w:instr=" seq wfig \n ">
        <w:r>
          <w:rPr>
            <w:noProof/>
          </w:rPr>
          <w:t>4</w:t>
        </w:r>
      </w:fldSimple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fldSimple w:instr=" seq wfig \c ">
        <w:r>
          <w:rPr>
            <w:noProof/>
          </w:rPr>
          <w:instrText>4</w:instrText>
        </w:r>
      </w:fldSimple>
      <w:r>
        <w:instrText xml:space="preserve">" </w:instrText>
      </w:r>
      <w:r>
        <w:fldChar w:fldCharType="end"/>
      </w:r>
      <w:r>
        <w:t xml:space="preserve"> — Бизнес-логика главной страницы. Часть 2</w:t>
      </w:r>
    </w:p>
    <w:p w14:paraId="68CBDB66" w14:textId="3B459EA5" w:rsidR="00F56966" w:rsidRPr="00F56966" w:rsidRDefault="00F56966" w:rsidP="00F56966">
      <w:pPr>
        <w:pStyle w:val="ae"/>
      </w:pPr>
      <w:fldSimple w:instr=" seq ch \n ">
        <w:r>
          <w:rPr>
            <w:noProof/>
          </w:rPr>
          <w:t>2</w:t>
        </w:r>
      </w:fldSimple>
      <w:r>
        <w:fldChar w:fldCharType="begin"/>
      </w:r>
      <w:r>
        <w:instrText xml:space="preserve"> seq subch \r 0 \h </w:instrText>
      </w:r>
      <w:r>
        <w:fldChar w:fldCharType="end"/>
      </w:r>
      <w:r>
        <w:fldChar w:fldCharType="begin"/>
      </w:r>
      <w:r>
        <w:instrText xml:space="preserve"> seq eq \r 0 \h </w:instrText>
      </w:r>
      <w:r>
        <w:fldChar w:fldCharType="end"/>
      </w:r>
      <w:r>
        <w:fldChar w:fldCharType="begin"/>
      </w:r>
      <w:r>
        <w:instrText xml:space="preserve"> seq tbl \r 0 \h </w:instrText>
      </w:r>
      <w:r>
        <w:fldChar w:fldCharType="end"/>
      </w:r>
      <w:r>
        <w:fldChar w:fldCharType="begin"/>
      </w:r>
      <w:r>
        <w:instrText xml:space="preserve"> seq fig \r 0 \h </w:instrText>
      </w:r>
      <w:r>
        <w:fldChar w:fldCharType="end"/>
      </w:r>
      <w:r>
        <w:t xml:space="preserve"> </w:t>
      </w:r>
      <w:r>
        <w:t>Результаты запросов</w:t>
      </w:r>
    </w:p>
    <w:p w14:paraId="660A293B" w14:textId="77777777" w:rsidR="00F56966" w:rsidRDefault="00F56966" w:rsidP="00F56966">
      <w:pPr>
        <w:pStyle w:val="afc"/>
      </w:pPr>
      <w:r w:rsidRPr="00F56966">
        <w:drawing>
          <wp:inline distT="0" distB="0" distL="0" distR="0" wp14:anchorId="59302619" wp14:editId="273269C5">
            <wp:extent cx="4580017" cy="22709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D9DA" w14:textId="4F74FA63" w:rsidR="00EB2F41" w:rsidRDefault="00F56966" w:rsidP="00F56966">
      <w:pPr>
        <w:pStyle w:val="afd"/>
      </w:pPr>
      <w:r>
        <w:t xml:space="preserve">Рисунок </w:t>
      </w:r>
      <w:fldSimple w:instr=" seq wfig \n ">
        <w:r>
          <w:rPr>
            <w:noProof/>
          </w:rPr>
          <w:t>5</w:t>
        </w:r>
      </w:fldSimple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fldSimple w:instr=" seq wfig \c ">
        <w:r>
          <w:rPr>
            <w:noProof/>
          </w:rPr>
          <w:instrText>5</w:instrText>
        </w:r>
      </w:fldSimple>
      <w:r>
        <w:instrText xml:space="preserve">" </w:instrText>
      </w:r>
      <w:r>
        <w:fldChar w:fldCharType="end"/>
      </w:r>
      <w:r>
        <w:t xml:space="preserve"> — Результат сложения</w:t>
      </w:r>
    </w:p>
    <w:p w14:paraId="36C0FC73" w14:textId="77777777" w:rsidR="00EC6344" w:rsidRDefault="00EC6344" w:rsidP="00EC6344">
      <w:pPr>
        <w:pStyle w:val="afc"/>
      </w:pPr>
      <w:r w:rsidRPr="00EC6344">
        <w:drawing>
          <wp:inline distT="0" distB="0" distL="0" distR="0" wp14:anchorId="39E35D3A" wp14:editId="627C5974">
            <wp:extent cx="4717189" cy="2347163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86C0" w14:textId="66D61FBD" w:rsidR="00F56966" w:rsidRDefault="00EC6344" w:rsidP="00EC6344">
      <w:pPr>
        <w:pStyle w:val="afd"/>
      </w:pPr>
      <w:r>
        <w:t xml:space="preserve">Рисунок </w:t>
      </w:r>
      <w:fldSimple w:instr=" seq wfig \n ">
        <w:r>
          <w:rPr>
            <w:noProof/>
          </w:rPr>
          <w:t>6</w:t>
        </w:r>
      </w:fldSimple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fldSimple w:instr=" seq wfig \c ">
        <w:r>
          <w:rPr>
            <w:noProof/>
          </w:rPr>
          <w:instrText>6</w:instrText>
        </w:r>
      </w:fldSimple>
      <w:r>
        <w:instrText xml:space="preserve">" </w:instrText>
      </w:r>
      <w:r>
        <w:fldChar w:fldCharType="end"/>
      </w:r>
      <w:r>
        <w:t xml:space="preserve"> — Результат вычитания</w:t>
      </w:r>
    </w:p>
    <w:p w14:paraId="29352FAA" w14:textId="77777777" w:rsidR="002040A6" w:rsidRDefault="002040A6" w:rsidP="002040A6">
      <w:pPr>
        <w:pStyle w:val="afc"/>
      </w:pPr>
      <w:r w:rsidRPr="002040A6">
        <w:drawing>
          <wp:inline distT="0" distB="0" distL="0" distR="0" wp14:anchorId="0DC4DA13" wp14:editId="53EEC160">
            <wp:extent cx="4884843" cy="2392887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8D19" w14:textId="4EF9AE0A" w:rsidR="00EC6344" w:rsidRDefault="002040A6" w:rsidP="002040A6">
      <w:pPr>
        <w:pStyle w:val="afd"/>
      </w:pPr>
      <w:r>
        <w:t xml:space="preserve">Рисунок </w:t>
      </w:r>
      <w:fldSimple w:instr=" seq wfig \n ">
        <w:r>
          <w:rPr>
            <w:noProof/>
          </w:rPr>
          <w:t>7</w:t>
        </w:r>
      </w:fldSimple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fldSimple w:instr=" seq wfig \c ">
        <w:r>
          <w:rPr>
            <w:noProof/>
          </w:rPr>
          <w:instrText>7</w:instrText>
        </w:r>
      </w:fldSimple>
      <w:r>
        <w:instrText xml:space="preserve">" </w:instrText>
      </w:r>
      <w:r>
        <w:fldChar w:fldCharType="end"/>
      </w:r>
      <w:r>
        <w:t xml:space="preserve"> — Результат умножения</w:t>
      </w:r>
    </w:p>
    <w:p w14:paraId="64E76F60" w14:textId="77777777" w:rsidR="00963AEA" w:rsidRDefault="00963AEA" w:rsidP="00963AEA">
      <w:pPr>
        <w:pStyle w:val="afc"/>
      </w:pPr>
      <w:r w:rsidRPr="00963AEA">
        <w:lastRenderedPageBreak/>
        <w:drawing>
          <wp:inline distT="0" distB="0" distL="0" distR="0" wp14:anchorId="2FFBDD4C" wp14:editId="6C658459">
            <wp:extent cx="4801016" cy="22557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4EB0" w14:textId="18308A2E" w:rsidR="00963AEA" w:rsidRDefault="00963AEA" w:rsidP="00963AEA">
      <w:pPr>
        <w:pStyle w:val="afd"/>
      </w:pPr>
      <w:r>
        <w:t xml:space="preserve">Рисунок </w:t>
      </w:r>
      <w:fldSimple w:instr=" seq wfig \n ">
        <w:r>
          <w:rPr>
            <w:noProof/>
          </w:rPr>
          <w:t>8</w:t>
        </w:r>
      </w:fldSimple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fldSimple w:instr=" seq wfig \c ">
        <w:r>
          <w:rPr>
            <w:noProof/>
          </w:rPr>
          <w:instrText>8</w:instrText>
        </w:r>
      </w:fldSimple>
      <w:r>
        <w:instrText xml:space="preserve">" </w:instrText>
      </w:r>
      <w:r>
        <w:fldChar w:fldCharType="end"/>
      </w:r>
      <w:r>
        <w:t xml:space="preserve"> — Результат деления</w:t>
      </w:r>
    </w:p>
    <w:p w14:paraId="2E632DE2" w14:textId="77777777" w:rsidR="00790BFD" w:rsidRDefault="00790BFD" w:rsidP="00790BFD">
      <w:pPr>
        <w:pStyle w:val="afc"/>
      </w:pPr>
      <w:r w:rsidRPr="00790BFD">
        <w:drawing>
          <wp:inline distT="0" distB="0" distL="0" distR="0" wp14:anchorId="5E76427C" wp14:editId="79E16A75">
            <wp:extent cx="4648603" cy="23700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BA44" w14:textId="33ACA365" w:rsidR="00790BFD" w:rsidRPr="00790BFD" w:rsidRDefault="00790BFD" w:rsidP="00790BFD">
      <w:pPr>
        <w:pStyle w:val="afd"/>
      </w:pPr>
      <w:r>
        <w:t xml:space="preserve">Рисунок </w:t>
      </w:r>
      <w:fldSimple w:instr=" seq wfig \n ">
        <w:r>
          <w:rPr>
            <w:noProof/>
          </w:rPr>
          <w:t>9</w:t>
        </w:r>
      </w:fldSimple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fldSimple w:instr=" seq wfig \c ">
        <w:r>
          <w:rPr>
            <w:noProof/>
          </w:rPr>
          <w:instrText>9</w:instrText>
        </w:r>
      </w:fldSimple>
      <w:r>
        <w:instrText xml:space="preserve">" </w:instrText>
      </w:r>
      <w:r>
        <w:fldChar w:fldCharType="end"/>
      </w:r>
      <w:r>
        <w:t xml:space="preserve"> — Обработка ошибочных данных</w:t>
      </w:r>
    </w:p>
    <w:p w14:paraId="79F8CBD2" w14:textId="77777777" w:rsidR="00E13807" w:rsidRDefault="00E13807" w:rsidP="00E13807">
      <w:pPr>
        <w:pStyle w:val="ab"/>
      </w:pPr>
      <w:bookmarkStart w:id="2" w:name="_Toc91486377"/>
      <w:r>
        <w:lastRenderedPageBreak/>
        <w:t>Вывод</w:t>
      </w:r>
      <w:bookmarkEnd w:id="2"/>
    </w:p>
    <w:sdt>
      <w:sdtPr>
        <w:alias w:val="Вывод"/>
        <w:id w:val="-429972472"/>
        <w:placeholder>
          <w:docPart w:val="F1F35678E0FD4E129F7145429D78869D"/>
        </w:placeholder>
      </w:sdtPr>
      <w:sdtEndPr/>
      <w:sdtContent>
        <w:p w14:paraId="58B0341E" w14:textId="6E53C837" w:rsidR="00E13807" w:rsidRPr="00E13807" w:rsidRDefault="00FF576A" w:rsidP="00E13807">
          <w:sdt>
            <w:sdtPr>
              <w:alias w:val="Цель работы"/>
              <w:id w:val="-1293206083"/>
              <w:placeholder>
                <w:docPart w:val="376CBDB1B8BB4ED38EC0158B1BD2C6E2"/>
              </w:placeholder>
            </w:sdtPr>
            <w:sdtContent>
              <w:r>
                <w:t>В ходе выполнения были и</w:t>
              </w:r>
              <w:r>
                <w:t>зуч</w:t>
              </w:r>
              <w:r>
                <w:t xml:space="preserve">ены </w:t>
              </w:r>
              <w:r>
                <w:t xml:space="preserve">базовые принципы построения и функционирования простейших веб-приложений на платформе </w:t>
              </w:r>
              <w:r>
                <w:rPr>
                  <w:lang w:val="en-US"/>
                </w:rPr>
                <w:t>ASP</w:t>
              </w:r>
              <w:r w:rsidRPr="00EA57BB">
                <w:t>.</w:t>
              </w:r>
              <w:r>
                <w:rPr>
                  <w:lang w:val="en-US"/>
                </w:rPr>
                <w:t>NET</w:t>
              </w:r>
              <w:r w:rsidRPr="00EA57BB">
                <w:t xml:space="preserve"> 6.0</w:t>
              </w:r>
            </w:sdtContent>
          </w:sdt>
        </w:p>
      </w:sdtContent>
    </w:sdt>
    <w:sectPr w:rsidR="00E13807" w:rsidRPr="00E13807" w:rsidSect="00B775DB"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77197" w14:textId="77777777" w:rsidR="004968E9" w:rsidRDefault="004968E9" w:rsidP="00AB4703">
      <w:pPr>
        <w:spacing w:line="240" w:lineRule="auto"/>
      </w:pPr>
      <w:r>
        <w:separator/>
      </w:r>
    </w:p>
  </w:endnote>
  <w:endnote w:type="continuationSeparator" w:id="0">
    <w:p w14:paraId="1DB9C355" w14:textId="77777777" w:rsidR="004968E9" w:rsidRDefault="004968E9" w:rsidP="00AB47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Astra Serif">
    <w:altName w:val="Cambria"/>
    <w:charset w:val="CC"/>
    <w:family w:val="roman"/>
    <w:pitch w:val="variable"/>
    <w:sig w:usb0="A00002EF" w:usb1="5000204B" w:usb2="00000020" w:usb3="00000000" w:csb0="000000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  <w:embedRegular r:id="rId1" w:fontKey="{D041AFFD-2447-4893-B676-E914BEE8A139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4266411"/>
      <w:docPartObj>
        <w:docPartGallery w:val="Page Numbers (Bottom of Page)"/>
        <w:docPartUnique/>
      </w:docPartObj>
    </w:sdtPr>
    <w:sdtEndPr/>
    <w:sdtContent>
      <w:p w14:paraId="0036F50B" w14:textId="77777777" w:rsidR="004C788F" w:rsidRDefault="004C788F">
        <w:pPr>
          <w:pStyle w:val="af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5EF6">
          <w:rPr>
            <w:noProof/>
          </w:rPr>
          <w:t>20</w:t>
        </w:r>
        <w:r>
          <w:fldChar w:fldCharType="end"/>
        </w:r>
      </w:p>
    </w:sdtContent>
  </w:sdt>
  <w:p w14:paraId="576344E4" w14:textId="77777777" w:rsidR="004C788F" w:rsidRDefault="004C788F">
    <w:pPr>
      <w:pStyle w:val="af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7658C" w14:textId="77777777" w:rsidR="00C10A11" w:rsidRPr="000A1AAC" w:rsidRDefault="00C10A11" w:rsidP="00C10A11">
    <w:pPr>
      <w:jc w:val="center"/>
    </w:pPr>
    <w:r>
      <w:t xml:space="preserve">Владимир </w:t>
    </w:r>
    <w:r>
      <w:fldChar w:fldCharType="begin"/>
    </w:r>
    <w:r>
      <w:instrText xml:space="preserve"> DATE  \@ "YYYY" \* MERGEFORMAT </w:instrText>
    </w:r>
    <w:r>
      <w:fldChar w:fldCharType="separate"/>
    </w:r>
    <w:r w:rsidR="00EA57BB">
      <w:rPr>
        <w:noProof/>
      </w:rPr>
      <w:t>2022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DC62B" w14:textId="77777777" w:rsidR="004968E9" w:rsidRDefault="004968E9" w:rsidP="00AB4703">
      <w:pPr>
        <w:spacing w:line="240" w:lineRule="auto"/>
      </w:pPr>
      <w:r>
        <w:separator/>
      </w:r>
    </w:p>
  </w:footnote>
  <w:footnote w:type="continuationSeparator" w:id="0">
    <w:p w14:paraId="6329633F" w14:textId="77777777" w:rsidR="004968E9" w:rsidRDefault="004968E9" w:rsidP="00AB47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1D8C1" w14:textId="77777777" w:rsidR="00C10A11" w:rsidRPr="00B91DB6" w:rsidRDefault="00C10A11" w:rsidP="00C10A11">
    <w:pPr>
      <w:jc w:val="center"/>
    </w:pPr>
    <w:r w:rsidRPr="00B91DB6">
      <w:t>Министерство науки и высшего образования</w:t>
    </w:r>
  </w:p>
  <w:p w14:paraId="33D534BD" w14:textId="77777777" w:rsidR="00C10A11" w:rsidRPr="00B91DB6" w:rsidRDefault="00C10A11" w:rsidP="00C10A11">
    <w:pPr>
      <w:jc w:val="center"/>
    </w:pPr>
    <w:r w:rsidRPr="00B91DB6">
      <w:t>Российской Федерации</w:t>
    </w:r>
  </w:p>
  <w:p w14:paraId="1554FB39" w14:textId="77777777" w:rsidR="00C10A11" w:rsidRPr="00B91DB6" w:rsidRDefault="00C10A11" w:rsidP="00C10A11">
    <w:pPr>
      <w:jc w:val="center"/>
    </w:pPr>
    <w:r w:rsidRPr="00B91DB6">
      <w:t>Федеральное государственное бюджетное</w:t>
    </w:r>
  </w:p>
  <w:p w14:paraId="783674E6" w14:textId="77777777" w:rsidR="00C10A11" w:rsidRPr="00B91DB6" w:rsidRDefault="00C10A11" w:rsidP="00C10A11">
    <w:pPr>
      <w:jc w:val="center"/>
    </w:pPr>
    <w:r w:rsidRPr="00B91DB6">
      <w:t>образовательное</w:t>
    </w:r>
  </w:p>
  <w:p w14:paraId="5C2F886D" w14:textId="77777777" w:rsidR="00C10A11" w:rsidRPr="00B91DB6" w:rsidRDefault="00C10A11" w:rsidP="00C10A11">
    <w:pPr>
      <w:jc w:val="center"/>
    </w:pPr>
    <w:r w:rsidRPr="00B91DB6">
      <w:t>учреждение высшего образования</w:t>
    </w:r>
  </w:p>
  <w:p w14:paraId="26919497" w14:textId="77777777" w:rsidR="00C10A11" w:rsidRPr="00B91DB6" w:rsidRDefault="00C10A11" w:rsidP="00C10A11">
    <w:pPr>
      <w:jc w:val="center"/>
    </w:pPr>
    <w:r w:rsidRPr="00B91DB6">
      <w:t>«Владимирский государственный</w:t>
    </w:r>
  </w:p>
  <w:p w14:paraId="39FE3A46" w14:textId="77777777" w:rsidR="00C10A11" w:rsidRPr="00B91DB6" w:rsidRDefault="00C10A11" w:rsidP="00C10A11">
    <w:pPr>
      <w:jc w:val="center"/>
    </w:pPr>
    <w:r w:rsidRPr="00B91DB6">
      <w:t>университет</w:t>
    </w:r>
  </w:p>
  <w:p w14:paraId="690E6BF7" w14:textId="77777777" w:rsidR="00C10A11" w:rsidRPr="00B91DB6" w:rsidRDefault="00C10A11" w:rsidP="00C10A11">
    <w:pPr>
      <w:jc w:val="center"/>
    </w:pPr>
    <w:r w:rsidRPr="00B91DB6">
      <w:t>имени Александра Григорьевича и Николая</w:t>
    </w:r>
  </w:p>
  <w:p w14:paraId="6950C915" w14:textId="77777777" w:rsidR="00C10A11" w:rsidRPr="00B91DB6" w:rsidRDefault="00C10A11" w:rsidP="00C10A11">
    <w:pPr>
      <w:jc w:val="center"/>
    </w:pPr>
    <w:r w:rsidRPr="00B91DB6">
      <w:t>Григорьевича Столетовых»</w:t>
    </w:r>
  </w:p>
  <w:p w14:paraId="5B3F091D" w14:textId="77777777" w:rsidR="00C10A11" w:rsidRPr="00B91DB6" w:rsidRDefault="00C10A11" w:rsidP="00C10A11">
    <w:pPr>
      <w:jc w:val="center"/>
    </w:pPr>
    <w:r w:rsidRPr="00B91DB6">
      <w:t>(ВлГУ)</w:t>
    </w:r>
  </w:p>
  <w:p w14:paraId="1C4D7940" w14:textId="77777777" w:rsidR="00C10A11" w:rsidRPr="00B91DB6" w:rsidRDefault="00C10A11" w:rsidP="00C10A11">
    <w:pPr>
      <w:jc w:val="center"/>
    </w:pPr>
    <w:r w:rsidRPr="00B91DB6">
      <w:t>Кафедра информационных систем</w:t>
    </w:r>
  </w:p>
  <w:p w14:paraId="63314C50" w14:textId="77777777" w:rsidR="00C10A11" w:rsidRPr="00B91DB6" w:rsidRDefault="00C10A11" w:rsidP="00C10A11">
    <w:pPr>
      <w:jc w:val="center"/>
    </w:pPr>
    <w:r w:rsidRPr="00B91DB6">
      <w:t>и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CA882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3A90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9666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122810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9C77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44E2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D85E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B42E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8258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12F34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52A63"/>
    <w:multiLevelType w:val="hybridMultilevel"/>
    <w:tmpl w:val="85385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2EF42DC"/>
    <w:multiLevelType w:val="hybridMultilevel"/>
    <w:tmpl w:val="57B2D1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59A21DA"/>
    <w:multiLevelType w:val="hybridMultilevel"/>
    <w:tmpl w:val="D4FA2F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F0D1724"/>
    <w:multiLevelType w:val="hybridMultilevel"/>
    <w:tmpl w:val="E08886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0CD2965"/>
    <w:multiLevelType w:val="multilevel"/>
    <w:tmpl w:val="3EBE480E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5" w15:restartNumberingAfterBreak="0">
    <w:nsid w:val="1AA9012F"/>
    <w:multiLevelType w:val="hybridMultilevel"/>
    <w:tmpl w:val="9094F7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D0A3CEB"/>
    <w:multiLevelType w:val="hybridMultilevel"/>
    <w:tmpl w:val="98E61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E375AA5"/>
    <w:multiLevelType w:val="hybridMultilevel"/>
    <w:tmpl w:val="8CF87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03E3500"/>
    <w:multiLevelType w:val="hybridMultilevel"/>
    <w:tmpl w:val="D8A02A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4162928"/>
    <w:multiLevelType w:val="hybridMultilevel"/>
    <w:tmpl w:val="22CAF3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45A18A5"/>
    <w:multiLevelType w:val="hybridMultilevel"/>
    <w:tmpl w:val="A52C3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FBC3134"/>
    <w:multiLevelType w:val="hybridMultilevel"/>
    <w:tmpl w:val="AE8CA6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3A22957"/>
    <w:multiLevelType w:val="hybridMultilevel"/>
    <w:tmpl w:val="759673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C7D6CA1"/>
    <w:multiLevelType w:val="hybridMultilevel"/>
    <w:tmpl w:val="6A2ED4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F5513A7"/>
    <w:multiLevelType w:val="hybridMultilevel"/>
    <w:tmpl w:val="2B1C57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4461DE8"/>
    <w:multiLevelType w:val="hybridMultilevel"/>
    <w:tmpl w:val="2408A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CFD746B"/>
    <w:multiLevelType w:val="hybridMultilevel"/>
    <w:tmpl w:val="11EAB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E8770E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F22400C"/>
    <w:multiLevelType w:val="multilevel"/>
    <w:tmpl w:val="8AE87E9A"/>
    <w:lvl w:ilvl="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ECE01C6"/>
    <w:multiLevelType w:val="hybridMultilevel"/>
    <w:tmpl w:val="1AFA5122"/>
    <w:lvl w:ilvl="0" w:tplc="679E8BEA">
      <w:start w:val="1"/>
      <w:numFmt w:val="decimal"/>
      <w:lvlText w:val="(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8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2"/>
  </w:num>
  <w:num w:numId="14">
    <w:abstractNumId w:val="29"/>
  </w:num>
  <w:num w:numId="15">
    <w:abstractNumId w:val="17"/>
  </w:num>
  <w:num w:numId="16">
    <w:abstractNumId w:val="19"/>
  </w:num>
  <w:num w:numId="17">
    <w:abstractNumId w:val="24"/>
  </w:num>
  <w:num w:numId="18">
    <w:abstractNumId w:val="12"/>
  </w:num>
  <w:num w:numId="19">
    <w:abstractNumId w:val="18"/>
  </w:num>
  <w:num w:numId="20">
    <w:abstractNumId w:val="25"/>
  </w:num>
  <w:num w:numId="21">
    <w:abstractNumId w:val="20"/>
  </w:num>
  <w:num w:numId="22">
    <w:abstractNumId w:val="21"/>
  </w:num>
  <w:num w:numId="23">
    <w:abstractNumId w:val="15"/>
  </w:num>
  <w:num w:numId="24">
    <w:abstractNumId w:val="11"/>
  </w:num>
  <w:num w:numId="25">
    <w:abstractNumId w:val="16"/>
  </w:num>
  <w:num w:numId="26">
    <w:abstractNumId w:val="10"/>
  </w:num>
  <w:num w:numId="27">
    <w:abstractNumId w:val="23"/>
  </w:num>
  <w:num w:numId="28">
    <w:abstractNumId w:val="13"/>
  </w:num>
  <w:num w:numId="29">
    <w:abstractNumId w:val="26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7BB"/>
    <w:rsid w:val="0000522A"/>
    <w:rsid w:val="00011DD4"/>
    <w:rsid w:val="00014578"/>
    <w:rsid w:val="00020774"/>
    <w:rsid w:val="000238C1"/>
    <w:rsid w:val="000362C5"/>
    <w:rsid w:val="00037E21"/>
    <w:rsid w:val="00041184"/>
    <w:rsid w:val="00050729"/>
    <w:rsid w:val="0006110F"/>
    <w:rsid w:val="00071F3A"/>
    <w:rsid w:val="00074670"/>
    <w:rsid w:val="00080222"/>
    <w:rsid w:val="000815F7"/>
    <w:rsid w:val="00083828"/>
    <w:rsid w:val="00095709"/>
    <w:rsid w:val="000A1AAC"/>
    <w:rsid w:val="000A6F50"/>
    <w:rsid w:val="000B1B5A"/>
    <w:rsid w:val="000C4FD9"/>
    <w:rsid w:val="000C51B7"/>
    <w:rsid w:val="000D1876"/>
    <w:rsid w:val="000D6FEE"/>
    <w:rsid w:val="000E09D3"/>
    <w:rsid w:val="000E360C"/>
    <w:rsid w:val="000F0B87"/>
    <w:rsid w:val="000F5726"/>
    <w:rsid w:val="000F5D43"/>
    <w:rsid w:val="000F64CF"/>
    <w:rsid w:val="00101D85"/>
    <w:rsid w:val="00106000"/>
    <w:rsid w:val="00110E33"/>
    <w:rsid w:val="00114C73"/>
    <w:rsid w:val="0012556B"/>
    <w:rsid w:val="001266F2"/>
    <w:rsid w:val="001267CE"/>
    <w:rsid w:val="00130D10"/>
    <w:rsid w:val="00162F8B"/>
    <w:rsid w:val="00180383"/>
    <w:rsid w:val="00195D6A"/>
    <w:rsid w:val="001B03F7"/>
    <w:rsid w:val="001B7E53"/>
    <w:rsid w:val="001D1A2E"/>
    <w:rsid w:val="001D1BE8"/>
    <w:rsid w:val="001D2801"/>
    <w:rsid w:val="001D45DC"/>
    <w:rsid w:val="001F2E76"/>
    <w:rsid w:val="002040A6"/>
    <w:rsid w:val="00204507"/>
    <w:rsid w:val="002159EA"/>
    <w:rsid w:val="00215E7A"/>
    <w:rsid w:val="002240E2"/>
    <w:rsid w:val="00226E92"/>
    <w:rsid w:val="00235EBC"/>
    <w:rsid w:val="00236AB1"/>
    <w:rsid w:val="00247B1B"/>
    <w:rsid w:val="00256F05"/>
    <w:rsid w:val="002601AD"/>
    <w:rsid w:val="00265CD7"/>
    <w:rsid w:val="00270BDE"/>
    <w:rsid w:val="0027786B"/>
    <w:rsid w:val="0028271B"/>
    <w:rsid w:val="00283448"/>
    <w:rsid w:val="00284B3C"/>
    <w:rsid w:val="00290E49"/>
    <w:rsid w:val="00291E01"/>
    <w:rsid w:val="002A4929"/>
    <w:rsid w:val="002A63AE"/>
    <w:rsid w:val="002A6AF1"/>
    <w:rsid w:val="002B4611"/>
    <w:rsid w:val="002C02B2"/>
    <w:rsid w:val="002C2049"/>
    <w:rsid w:val="002C43EC"/>
    <w:rsid w:val="002D149E"/>
    <w:rsid w:val="002D7A4C"/>
    <w:rsid w:val="002F5FA6"/>
    <w:rsid w:val="002F7361"/>
    <w:rsid w:val="003053CD"/>
    <w:rsid w:val="00306D63"/>
    <w:rsid w:val="003078BE"/>
    <w:rsid w:val="00321506"/>
    <w:rsid w:val="003227E2"/>
    <w:rsid w:val="00327A20"/>
    <w:rsid w:val="0033741A"/>
    <w:rsid w:val="0034767C"/>
    <w:rsid w:val="00347BEA"/>
    <w:rsid w:val="0035019D"/>
    <w:rsid w:val="00362C77"/>
    <w:rsid w:val="0037568A"/>
    <w:rsid w:val="00376B00"/>
    <w:rsid w:val="0038566E"/>
    <w:rsid w:val="00386E94"/>
    <w:rsid w:val="003876BC"/>
    <w:rsid w:val="003909DA"/>
    <w:rsid w:val="00390E6E"/>
    <w:rsid w:val="00393BBE"/>
    <w:rsid w:val="00396D32"/>
    <w:rsid w:val="00397B4C"/>
    <w:rsid w:val="003A5D41"/>
    <w:rsid w:val="003A635A"/>
    <w:rsid w:val="003B233E"/>
    <w:rsid w:val="003B4AAA"/>
    <w:rsid w:val="003B7EBF"/>
    <w:rsid w:val="003C0A3C"/>
    <w:rsid w:val="003C5D7C"/>
    <w:rsid w:val="003E3BC6"/>
    <w:rsid w:val="003F13FA"/>
    <w:rsid w:val="003F15F9"/>
    <w:rsid w:val="003F19C5"/>
    <w:rsid w:val="003F4ACE"/>
    <w:rsid w:val="00402398"/>
    <w:rsid w:val="00405CD8"/>
    <w:rsid w:val="004152E4"/>
    <w:rsid w:val="00415AAF"/>
    <w:rsid w:val="00416ADD"/>
    <w:rsid w:val="00425C23"/>
    <w:rsid w:val="00434872"/>
    <w:rsid w:val="0043696A"/>
    <w:rsid w:val="00443646"/>
    <w:rsid w:val="00445770"/>
    <w:rsid w:val="00446014"/>
    <w:rsid w:val="00446537"/>
    <w:rsid w:val="0045125F"/>
    <w:rsid w:val="00456357"/>
    <w:rsid w:val="00456518"/>
    <w:rsid w:val="00462B2B"/>
    <w:rsid w:val="0046363F"/>
    <w:rsid w:val="004706E7"/>
    <w:rsid w:val="00471FFF"/>
    <w:rsid w:val="00472844"/>
    <w:rsid w:val="0047482F"/>
    <w:rsid w:val="00475411"/>
    <w:rsid w:val="004755BB"/>
    <w:rsid w:val="00483861"/>
    <w:rsid w:val="0048448D"/>
    <w:rsid w:val="00487167"/>
    <w:rsid w:val="00491C14"/>
    <w:rsid w:val="00492776"/>
    <w:rsid w:val="00495DBC"/>
    <w:rsid w:val="004968E9"/>
    <w:rsid w:val="00496CEF"/>
    <w:rsid w:val="004B512C"/>
    <w:rsid w:val="004B7D7E"/>
    <w:rsid w:val="004C15C0"/>
    <w:rsid w:val="004C3127"/>
    <w:rsid w:val="004C59A4"/>
    <w:rsid w:val="004C63B9"/>
    <w:rsid w:val="004C788F"/>
    <w:rsid w:val="004C7B6F"/>
    <w:rsid w:val="004D27F5"/>
    <w:rsid w:val="004D4A96"/>
    <w:rsid w:val="004F01F4"/>
    <w:rsid w:val="004F0BE9"/>
    <w:rsid w:val="00500937"/>
    <w:rsid w:val="005016FA"/>
    <w:rsid w:val="00514BB2"/>
    <w:rsid w:val="00520E54"/>
    <w:rsid w:val="00521662"/>
    <w:rsid w:val="00531C60"/>
    <w:rsid w:val="0053536A"/>
    <w:rsid w:val="00540E92"/>
    <w:rsid w:val="00544AB4"/>
    <w:rsid w:val="00557B09"/>
    <w:rsid w:val="00560936"/>
    <w:rsid w:val="00561FA4"/>
    <w:rsid w:val="00564FD5"/>
    <w:rsid w:val="0058391D"/>
    <w:rsid w:val="0059328F"/>
    <w:rsid w:val="005A3114"/>
    <w:rsid w:val="005A5320"/>
    <w:rsid w:val="005A6635"/>
    <w:rsid w:val="005C13BB"/>
    <w:rsid w:val="005C24BD"/>
    <w:rsid w:val="005C4B5E"/>
    <w:rsid w:val="005C7A46"/>
    <w:rsid w:val="005E11A0"/>
    <w:rsid w:val="005E5EF6"/>
    <w:rsid w:val="005F3E5A"/>
    <w:rsid w:val="00600377"/>
    <w:rsid w:val="00600634"/>
    <w:rsid w:val="00605526"/>
    <w:rsid w:val="0060740B"/>
    <w:rsid w:val="00622FBB"/>
    <w:rsid w:val="00626693"/>
    <w:rsid w:val="00633634"/>
    <w:rsid w:val="00641F23"/>
    <w:rsid w:val="00642DE2"/>
    <w:rsid w:val="006556B3"/>
    <w:rsid w:val="00657071"/>
    <w:rsid w:val="00660ED3"/>
    <w:rsid w:val="00673E74"/>
    <w:rsid w:val="00675535"/>
    <w:rsid w:val="006769A9"/>
    <w:rsid w:val="0068221C"/>
    <w:rsid w:val="0068428C"/>
    <w:rsid w:val="006858E8"/>
    <w:rsid w:val="006936A8"/>
    <w:rsid w:val="0069371C"/>
    <w:rsid w:val="0069516E"/>
    <w:rsid w:val="006A1E38"/>
    <w:rsid w:val="006A5FAE"/>
    <w:rsid w:val="006A7D20"/>
    <w:rsid w:val="006B221A"/>
    <w:rsid w:val="006B724C"/>
    <w:rsid w:val="006C1333"/>
    <w:rsid w:val="006C233D"/>
    <w:rsid w:val="006D2222"/>
    <w:rsid w:val="006D3717"/>
    <w:rsid w:val="006D787E"/>
    <w:rsid w:val="006E72D3"/>
    <w:rsid w:val="006F1FF7"/>
    <w:rsid w:val="006F4D1E"/>
    <w:rsid w:val="007032A3"/>
    <w:rsid w:val="00705548"/>
    <w:rsid w:val="007239F4"/>
    <w:rsid w:val="00725DFB"/>
    <w:rsid w:val="00730D43"/>
    <w:rsid w:val="00734AB1"/>
    <w:rsid w:val="00737074"/>
    <w:rsid w:val="007372DB"/>
    <w:rsid w:val="00745761"/>
    <w:rsid w:val="0074777C"/>
    <w:rsid w:val="00754D0F"/>
    <w:rsid w:val="00754D6C"/>
    <w:rsid w:val="0075580B"/>
    <w:rsid w:val="00757AB8"/>
    <w:rsid w:val="00765086"/>
    <w:rsid w:val="0076633E"/>
    <w:rsid w:val="00771F10"/>
    <w:rsid w:val="00784B3A"/>
    <w:rsid w:val="00785417"/>
    <w:rsid w:val="00786192"/>
    <w:rsid w:val="00790BFD"/>
    <w:rsid w:val="007A1DDA"/>
    <w:rsid w:val="007A2EBE"/>
    <w:rsid w:val="007A6421"/>
    <w:rsid w:val="007B240D"/>
    <w:rsid w:val="007B3780"/>
    <w:rsid w:val="007C5678"/>
    <w:rsid w:val="007C5DB9"/>
    <w:rsid w:val="007D226D"/>
    <w:rsid w:val="007D5B9D"/>
    <w:rsid w:val="007D5F66"/>
    <w:rsid w:val="007E4F39"/>
    <w:rsid w:val="007F4A1E"/>
    <w:rsid w:val="007F7AA9"/>
    <w:rsid w:val="00806A9A"/>
    <w:rsid w:val="00812ECB"/>
    <w:rsid w:val="00816DF2"/>
    <w:rsid w:val="00820A1D"/>
    <w:rsid w:val="0082121B"/>
    <w:rsid w:val="00821302"/>
    <w:rsid w:val="00823F66"/>
    <w:rsid w:val="00832658"/>
    <w:rsid w:val="00847236"/>
    <w:rsid w:val="00852675"/>
    <w:rsid w:val="00854817"/>
    <w:rsid w:val="0086520F"/>
    <w:rsid w:val="008669A6"/>
    <w:rsid w:val="008867B5"/>
    <w:rsid w:val="00892B39"/>
    <w:rsid w:val="00892CA2"/>
    <w:rsid w:val="008B0FC2"/>
    <w:rsid w:val="008B75EC"/>
    <w:rsid w:val="008D1B35"/>
    <w:rsid w:val="008D43F8"/>
    <w:rsid w:val="008D4F12"/>
    <w:rsid w:val="008D7843"/>
    <w:rsid w:val="008E5E2A"/>
    <w:rsid w:val="008F1CB0"/>
    <w:rsid w:val="008F5AFA"/>
    <w:rsid w:val="009011AB"/>
    <w:rsid w:val="0090691F"/>
    <w:rsid w:val="00913318"/>
    <w:rsid w:val="009237C3"/>
    <w:rsid w:val="00930915"/>
    <w:rsid w:val="00931F97"/>
    <w:rsid w:val="0094540B"/>
    <w:rsid w:val="00945B10"/>
    <w:rsid w:val="0094657B"/>
    <w:rsid w:val="00963AEA"/>
    <w:rsid w:val="00984CE7"/>
    <w:rsid w:val="00987437"/>
    <w:rsid w:val="0099186D"/>
    <w:rsid w:val="009A7F21"/>
    <w:rsid w:val="009C03B4"/>
    <w:rsid w:val="009C1105"/>
    <w:rsid w:val="009C64D5"/>
    <w:rsid w:val="009D2D16"/>
    <w:rsid w:val="009F044E"/>
    <w:rsid w:val="009F14CD"/>
    <w:rsid w:val="009F41FE"/>
    <w:rsid w:val="00A00679"/>
    <w:rsid w:val="00A029E6"/>
    <w:rsid w:val="00A125A7"/>
    <w:rsid w:val="00A134B0"/>
    <w:rsid w:val="00A177BE"/>
    <w:rsid w:val="00A26E03"/>
    <w:rsid w:val="00A43041"/>
    <w:rsid w:val="00A47489"/>
    <w:rsid w:val="00A55262"/>
    <w:rsid w:val="00A6450A"/>
    <w:rsid w:val="00A71EEB"/>
    <w:rsid w:val="00A73A1C"/>
    <w:rsid w:val="00A76977"/>
    <w:rsid w:val="00A81B9A"/>
    <w:rsid w:val="00A93A58"/>
    <w:rsid w:val="00A945A2"/>
    <w:rsid w:val="00A945B7"/>
    <w:rsid w:val="00A9738D"/>
    <w:rsid w:val="00A97FCA"/>
    <w:rsid w:val="00AB1603"/>
    <w:rsid w:val="00AB23BB"/>
    <w:rsid w:val="00AB31CD"/>
    <w:rsid w:val="00AB4496"/>
    <w:rsid w:val="00AB4703"/>
    <w:rsid w:val="00AD2E1A"/>
    <w:rsid w:val="00AE02B1"/>
    <w:rsid w:val="00AE1C10"/>
    <w:rsid w:val="00AE3CCA"/>
    <w:rsid w:val="00AF3423"/>
    <w:rsid w:val="00AF4018"/>
    <w:rsid w:val="00AF5C58"/>
    <w:rsid w:val="00B02F1F"/>
    <w:rsid w:val="00B12B45"/>
    <w:rsid w:val="00B307C8"/>
    <w:rsid w:val="00B331A2"/>
    <w:rsid w:val="00B43AE7"/>
    <w:rsid w:val="00B55653"/>
    <w:rsid w:val="00B6069B"/>
    <w:rsid w:val="00B6148B"/>
    <w:rsid w:val="00B658CF"/>
    <w:rsid w:val="00B73485"/>
    <w:rsid w:val="00B7523F"/>
    <w:rsid w:val="00B76812"/>
    <w:rsid w:val="00B775DB"/>
    <w:rsid w:val="00B8198F"/>
    <w:rsid w:val="00B824D5"/>
    <w:rsid w:val="00B84651"/>
    <w:rsid w:val="00B8608A"/>
    <w:rsid w:val="00B869F5"/>
    <w:rsid w:val="00B86AD1"/>
    <w:rsid w:val="00B87F59"/>
    <w:rsid w:val="00B91DB6"/>
    <w:rsid w:val="00B95C24"/>
    <w:rsid w:val="00BA08D3"/>
    <w:rsid w:val="00BA1534"/>
    <w:rsid w:val="00BA34CD"/>
    <w:rsid w:val="00BB264C"/>
    <w:rsid w:val="00BB4104"/>
    <w:rsid w:val="00BB4783"/>
    <w:rsid w:val="00BB4860"/>
    <w:rsid w:val="00BB7B45"/>
    <w:rsid w:val="00BC5980"/>
    <w:rsid w:val="00BD6789"/>
    <w:rsid w:val="00BD7EFF"/>
    <w:rsid w:val="00BE1A9D"/>
    <w:rsid w:val="00BE1BB3"/>
    <w:rsid w:val="00BE231B"/>
    <w:rsid w:val="00C01B96"/>
    <w:rsid w:val="00C05E6F"/>
    <w:rsid w:val="00C060B8"/>
    <w:rsid w:val="00C10A11"/>
    <w:rsid w:val="00C1269D"/>
    <w:rsid w:val="00C13D81"/>
    <w:rsid w:val="00C13E4D"/>
    <w:rsid w:val="00C17422"/>
    <w:rsid w:val="00C17C99"/>
    <w:rsid w:val="00C25B57"/>
    <w:rsid w:val="00C3059C"/>
    <w:rsid w:val="00C30BFD"/>
    <w:rsid w:val="00C324E0"/>
    <w:rsid w:val="00C47CF4"/>
    <w:rsid w:val="00C50AF2"/>
    <w:rsid w:val="00C60B86"/>
    <w:rsid w:val="00C65001"/>
    <w:rsid w:val="00C65DC4"/>
    <w:rsid w:val="00C73AAF"/>
    <w:rsid w:val="00C74926"/>
    <w:rsid w:val="00C7765C"/>
    <w:rsid w:val="00C81B1F"/>
    <w:rsid w:val="00C86F3E"/>
    <w:rsid w:val="00CA01AE"/>
    <w:rsid w:val="00CA0401"/>
    <w:rsid w:val="00CA2D25"/>
    <w:rsid w:val="00CA657A"/>
    <w:rsid w:val="00CC253B"/>
    <w:rsid w:val="00CC3675"/>
    <w:rsid w:val="00CC664A"/>
    <w:rsid w:val="00CC7281"/>
    <w:rsid w:val="00CD203E"/>
    <w:rsid w:val="00CD301D"/>
    <w:rsid w:val="00CD5041"/>
    <w:rsid w:val="00CE1D3F"/>
    <w:rsid w:val="00CF2081"/>
    <w:rsid w:val="00D01D66"/>
    <w:rsid w:val="00D05444"/>
    <w:rsid w:val="00D11135"/>
    <w:rsid w:val="00D15A92"/>
    <w:rsid w:val="00D26E23"/>
    <w:rsid w:val="00D30864"/>
    <w:rsid w:val="00D32C08"/>
    <w:rsid w:val="00D374A9"/>
    <w:rsid w:val="00D40519"/>
    <w:rsid w:val="00D42F12"/>
    <w:rsid w:val="00D54699"/>
    <w:rsid w:val="00D56B02"/>
    <w:rsid w:val="00D64BCD"/>
    <w:rsid w:val="00D6634C"/>
    <w:rsid w:val="00D82F03"/>
    <w:rsid w:val="00D850C3"/>
    <w:rsid w:val="00D91263"/>
    <w:rsid w:val="00DA4DB8"/>
    <w:rsid w:val="00DA7BB7"/>
    <w:rsid w:val="00DB06B0"/>
    <w:rsid w:val="00DB5C50"/>
    <w:rsid w:val="00DB788C"/>
    <w:rsid w:val="00DC3552"/>
    <w:rsid w:val="00DD0FE9"/>
    <w:rsid w:val="00DD1A81"/>
    <w:rsid w:val="00DD63E7"/>
    <w:rsid w:val="00DE155B"/>
    <w:rsid w:val="00DE160B"/>
    <w:rsid w:val="00DE5735"/>
    <w:rsid w:val="00DE5EFC"/>
    <w:rsid w:val="00DE6194"/>
    <w:rsid w:val="00DF0104"/>
    <w:rsid w:val="00DF46AD"/>
    <w:rsid w:val="00E13807"/>
    <w:rsid w:val="00E16DE6"/>
    <w:rsid w:val="00E206BC"/>
    <w:rsid w:val="00E219AE"/>
    <w:rsid w:val="00E47735"/>
    <w:rsid w:val="00E61AA6"/>
    <w:rsid w:val="00E61FF5"/>
    <w:rsid w:val="00E66481"/>
    <w:rsid w:val="00E71000"/>
    <w:rsid w:val="00E736E2"/>
    <w:rsid w:val="00E839F8"/>
    <w:rsid w:val="00E856D3"/>
    <w:rsid w:val="00E9067E"/>
    <w:rsid w:val="00E9434E"/>
    <w:rsid w:val="00E974D8"/>
    <w:rsid w:val="00EA57BB"/>
    <w:rsid w:val="00EA745D"/>
    <w:rsid w:val="00EA7B23"/>
    <w:rsid w:val="00EB2F41"/>
    <w:rsid w:val="00EC2E56"/>
    <w:rsid w:val="00EC5136"/>
    <w:rsid w:val="00EC6344"/>
    <w:rsid w:val="00EF1DD3"/>
    <w:rsid w:val="00EF3A74"/>
    <w:rsid w:val="00F07CB6"/>
    <w:rsid w:val="00F25846"/>
    <w:rsid w:val="00F2680D"/>
    <w:rsid w:val="00F331AC"/>
    <w:rsid w:val="00F41754"/>
    <w:rsid w:val="00F4426C"/>
    <w:rsid w:val="00F45C40"/>
    <w:rsid w:val="00F4736A"/>
    <w:rsid w:val="00F526F4"/>
    <w:rsid w:val="00F54BC3"/>
    <w:rsid w:val="00F559A4"/>
    <w:rsid w:val="00F56966"/>
    <w:rsid w:val="00F5724E"/>
    <w:rsid w:val="00F5780A"/>
    <w:rsid w:val="00F61F69"/>
    <w:rsid w:val="00F66E41"/>
    <w:rsid w:val="00F72653"/>
    <w:rsid w:val="00F72D9D"/>
    <w:rsid w:val="00F870B5"/>
    <w:rsid w:val="00F87A0B"/>
    <w:rsid w:val="00F96D60"/>
    <w:rsid w:val="00F9795E"/>
    <w:rsid w:val="00FA3185"/>
    <w:rsid w:val="00FA6BCF"/>
    <w:rsid w:val="00FA70EE"/>
    <w:rsid w:val="00FA77C5"/>
    <w:rsid w:val="00FB784A"/>
    <w:rsid w:val="00FB784C"/>
    <w:rsid w:val="00FC5A21"/>
    <w:rsid w:val="00FD2A89"/>
    <w:rsid w:val="00FE0229"/>
    <w:rsid w:val="00FE4667"/>
    <w:rsid w:val="00FF3871"/>
    <w:rsid w:val="00FF569A"/>
    <w:rsid w:val="00FF576A"/>
    <w:rsid w:val="00FF6A25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5CB8F"/>
  <w15:chartTrackingRefBased/>
  <w15:docId w15:val="{A2B908CD-B6BD-4C27-A362-50DED71A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00377"/>
    <w:pPr>
      <w:spacing w:after="0" w:line="360" w:lineRule="auto"/>
      <w:ind w:firstLine="709"/>
      <w:jc w:val="both"/>
    </w:pPr>
    <w:rPr>
      <w:rFonts w:ascii="PT Astra Serif" w:hAnsi="PT Astra Serif" w:cs="Times New Roman"/>
    </w:rPr>
  </w:style>
  <w:style w:type="paragraph" w:styleId="1">
    <w:name w:val="heading 1"/>
    <w:basedOn w:val="a0"/>
    <w:next w:val="a0"/>
    <w:link w:val="10"/>
    <w:uiPriority w:val="9"/>
    <w:qFormat/>
    <w:rsid w:val="00730D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730D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30D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561F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30D4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basedOn w:val="a1"/>
    <w:uiPriority w:val="99"/>
    <w:semiHidden/>
    <w:unhideWhenUsed/>
    <w:rsid w:val="005E11A0"/>
    <w:rPr>
      <w:sz w:val="16"/>
      <w:szCs w:val="16"/>
    </w:rPr>
  </w:style>
  <w:style w:type="paragraph" w:styleId="a5">
    <w:name w:val="annotation text"/>
    <w:basedOn w:val="a0"/>
    <w:link w:val="a6"/>
    <w:uiPriority w:val="99"/>
    <w:semiHidden/>
    <w:unhideWhenUsed/>
    <w:rsid w:val="005E11A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5E11A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E11A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E11A0"/>
    <w:rPr>
      <w:b/>
      <w:bCs/>
      <w:sz w:val="20"/>
      <w:szCs w:val="20"/>
    </w:rPr>
  </w:style>
  <w:style w:type="paragraph" w:styleId="a9">
    <w:name w:val="Balloon Text"/>
    <w:basedOn w:val="a0"/>
    <w:link w:val="aa"/>
    <w:uiPriority w:val="99"/>
    <w:semiHidden/>
    <w:unhideWhenUsed/>
    <w:rsid w:val="005E11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5E11A0"/>
    <w:rPr>
      <w:rFonts w:ascii="Segoe UI" w:hAnsi="Segoe UI" w:cs="Segoe UI"/>
      <w:sz w:val="18"/>
      <w:szCs w:val="18"/>
    </w:rPr>
  </w:style>
  <w:style w:type="paragraph" w:customStyle="1" w:styleId="ab">
    <w:name w:val="Заголовок структурного элемента"/>
    <w:basedOn w:val="ac"/>
    <w:next w:val="a0"/>
    <w:link w:val="ad"/>
    <w:qFormat/>
    <w:rsid w:val="004F0BE9"/>
    <w:pPr>
      <w:pageBreakBefore/>
      <w:jc w:val="center"/>
      <w:outlineLvl w:val="0"/>
    </w:pPr>
    <w:rPr>
      <w:caps/>
    </w:rPr>
  </w:style>
  <w:style w:type="character" w:customStyle="1" w:styleId="ad">
    <w:name w:val="Заголовок структурного элемента Знак"/>
    <w:basedOn w:val="a1"/>
    <w:link w:val="ab"/>
    <w:rsid w:val="004F0BE9"/>
    <w:rPr>
      <w:rFonts w:ascii="Times New Roman" w:hAnsi="Times New Roman"/>
      <w:caps/>
      <w:sz w:val="28"/>
    </w:rPr>
  </w:style>
  <w:style w:type="paragraph" w:customStyle="1" w:styleId="ae">
    <w:name w:val="Раздел"/>
    <w:basedOn w:val="af"/>
    <w:next w:val="a0"/>
    <w:link w:val="af0"/>
    <w:qFormat/>
    <w:rsid w:val="00106000"/>
    <w:pPr>
      <w:outlineLvl w:val="1"/>
    </w:pPr>
  </w:style>
  <w:style w:type="paragraph" w:customStyle="1" w:styleId="af1">
    <w:name w:val="Подраздел"/>
    <w:basedOn w:val="af"/>
    <w:next w:val="a0"/>
    <w:link w:val="af2"/>
    <w:qFormat/>
    <w:rsid w:val="00E66481"/>
    <w:pPr>
      <w:numPr>
        <w:ilvl w:val="1"/>
      </w:numPr>
      <w:outlineLvl w:val="2"/>
    </w:pPr>
  </w:style>
  <w:style w:type="character" w:customStyle="1" w:styleId="af0">
    <w:name w:val="Раздел Знак"/>
    <w:basedOn w:val="ad"/>
    <w:link w:val="ae"/>
    <w:rsid w:val="0012556B"/>
    <w:rPr>
      <w:rFonts w:ascii="Times New Roman" w:hAnsi="Times New Roman"/>
      <w:caps w:val="0"/>
      <w:sz w:val="28"/>
    </w:rPr>
  </w:style>
  <w:style w:type="paragraph" w:customStyle="1" w:styleId="af3">
    <w:name w:val="Пункт"/>
    <w:basedOn w:val="af"/>
    <w:next w:val="a0"/>
    <w:link w:val="af4"/>
    <w:qFormat/>
    <w:rsid w:val="00E66481"/>
    <w:pPr>
      <w:numPr>
        <w:ilvl w:val="2"/>
      </w:numPr>
      <w:outlineLvl w:val="3"/>
    </w:pPr>
  </w:style>
  <w:style w:type="character" w:customStyle="1" w:styleId="af2">
    <w:name w:val="Подраздел Знак"/>
    <w:basedOn w:val="a1"/>
    <w:link w:val="af1"/>
    <w:rsid w:val="0012556B"/>
    <w:rPr>
      <w:rFonts w:ascii="Times New Roman" w:hAnsi="Times New Roman"/>
      <w:sz w:val="28"/>
    </w:rPr>
  </w:style>
  <w:style w:type="paragraph" w:customStyle="1" w:styleId="af5">
    <w:name w:val="Подпункт"/>
    <w:basedOn w:val="af"/>
    <w:next w:val="a0"/>
    <w:link w:val="af6"/>
    <w:qFormat/>
    <w:rsid w:val="00E66481"/>
    <w:pPr>
      <w:numPr>
        <w:ilvl w:val="3"/>
      </w:numPr>
      <w:outlineLvl w:val="4"/>
    </w:pPr>
  </w:style>
  <w:style w:type="character" w:customStyle="1" w:styleId="af4">
    <w:name w:val="Пункт Знак"/>
    <w:basedOn w:val="af0"/>
    <w:link w:val="af3"/>
    <w:rsid w:val="0012556B"/>
    <w:rPr>
      <w:rFonts w:ascii="Times New Roman" w:hAnsi="Times New Roman"/>
      <w:caps w:val="0"/>
      <w:sz w:val="28"/>
    </w:rPr>
  </w:style>
  <w:style w:type="paragraph" w:customStyle="1" w:styleId="af7">
    <w:name w:val="Пункт (одиночный без номера)"/>
    <w:basedOn w:val="af3"/>
    <w:next w:val="a0"/>
    <w:link w:val="af8"/>
    <w:qFormat/>
    <w:rsid w:val="00F96D60"/>
    <w:pPr>
      <w:numPr>
        <w:ilvl w:val="0"/>
      </w:numPr>
    </w:pPr>
  </w:style>
  <w:style w:type="character" w:customStyle="1" w:styleId="af6">
    <w:name w:val="Подпункт Знак"/>
    <w:basedOn w:val="af4"/>
    <w:link w:val="af5"/>
    <w:rsid w:val="0012556B"/>
    <w:rPr>
      <w:rFonts w:ascii="Times New Roman" w:hAnsi="Times New Roman"/>
      <w:caps w:val="0"/>
      <w:sz w:val="28"/>
    </w:rPr>
  </w:style>
  <w:style w:type="paragraph" w:customStyle="1" w:styleId="af9">
    <w:name w:val="Подпункт (одиночный без номера)"/>
    <w:basedOn w:val="af5"/>
    <w:link w:val="afa"/>
    <w:qFormat/>
    <w:rsid w:val="00F96D60"/>
    <w:pPr>
      <w:numPr>
        <w:ilvl w:val="0"/>
      </w:numPr>
    </w:pPr>
  </w:style>
  <w:style w:type="character" w:customStyle="1" w:styleId="af8">
    <w:name w:val="Пункт (одиночный без номера) Знак"/>
    <w:basedOn w:val="af4"/>
    <w:link w:val="af7"/>
    <w:rsid w:val="00F96D60"/>
    <w:rPr>
      <w:rFonts w:ascii="Times New Roman" w:hAnsi="Times New Roman"/>
      <w:caps w:val="0"/>
      <w:sz w:val="24"/>
    </w:rPr>
  </w:style>
  <w:style w:type="character" w:customStyle="1" w:styleId="afa">
    <w:name w:val="Подпункт (одиночный без номера) Знак"/>
    <w:basedOn w:val="af6"/>
    <w:link w:val="af9"/>
    <w:rsid w:val="00F96D60"/>
    <w:rPr>
      <w:rFonts w:ascii="Times New Roman" w:hAnsi="Times New Roman"/>
      <w:caps w:val="0"/>
      <w:sz w:val="24"/>
    </w:rPr>
  </w:style>
  <w:style w:type="paragraph" w:customStyle="1" w:styleId="ac">
    <w:name w:val="Без отступа"/>
    <w:basedOn w:val="a0"/>
    <w:qFormat/>
    <w:rsid w:val="00E66481"/>
    <w:pPr>
      <w:ind w:firstLine="0"/>
    </w:pPr>
  </w:style>
  <w:style w:type="paragraph" w:customStyle="1" w:styleId="afb">
    <w:name w:val="Рисунок с подписью"/>
    <w:basedOn w:val="ac"/>
    <w:qFormat/>
    <w:rsid w:val="00F72D9D"/>
    <w:pPr>
      <w:jc w:val="center"/>
    </w:pPr>
  </w:style>
  <w:style w:type="paragraph" w:customStyle="1" w:styleId="afc">
    <w:name w:val="Изображение рисунка"/>
    <w:basedOn w:val="afb"/>
    <w:qFormat/>
    <w:rsid w:val="00626693"/>
    <w:pPr>
      <w:keepNext/>
      <w:spacing w:before="240"/>
    </w:pPr>
  </w:style>
  <w:style w:type="paragraph" w:customStyle="1" w:styleId="afd">
    <w:name w:val="Название рисунка"/>
    <w:basedOn w:val="afb"/>
    <w:next w:val="a0"/>
    <w:qFormat/>
    <w:rsid w:val="00626693"/>
    <w:pPr>
      <w:spacing w:after="240"/>
    </w:pPr>
  </w:style>
  <w:style w:type="character" w:customStyle="1" w:styleId="40">
    <w:name w:val="Заголовок 4 Знак"/>
    <w:basedOn w:val="a1"/>
    <w:link w:val="4"/>
    <w:uiPriority w:val="9"/>
    <w:rsid w:val="00561FA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customStyle="1" w:styleId="afe">
    <w:name w:val="Уравнение"/>
    <w:basedOn w:val="ac"/>
    <w:next w:val="a0"/>
    <w:qFormat/>
    <w:rsid w:val="00626693"/>
    <w:pPr>
      <w:keepNext/>
      <w:tabs>
        <w:tab w:val="center" w:pos="4536"/>
        <w:tab w:val="right" w:pos="9356"/>
      </w:tabs>
      <w:spacing w:before="120" w:after="120"/>
    </w:pPr>
  </w:style>
  <w:style w:type="character" w:styleId="aff">
    <w:name w:val="Placeholder Text"/>
    <w:basedOn w:val="a1"/>
    <w:uiPriority w:val="99"/>
    <w:semiHidden/>
    <w:rsid w:val="00101D85"/>
    <w:rPr>
      <w:color w:val="808080"/>
    </w:rPr>
  </w:style>
  <w:style w:type="paragraph" w:customStyle="1" w:styleId="aff0">
    <w:name w:val="Подпись уравнения"/>
    <w:basedOn w:val="afe"/>
    <w:next w:val="a0"/>
    <w:qFormat/>
    <w:rsid w:val="0047482F"/>
    <w:pPr>
      <w:tabs>
        <w:tab w:val="clear" w:pos="4536"/>
        <w:tab w:val="clear" w:pos="9356"/>
        <w:tab w:val="right" w:pos="1134"/>
        <w:tab w:val="center" w:pos="1418"/>
        <w:tab w:val="left" w:pos="1701"/>
      </w:tabs>
      <w:ind w:left="1701" w:hanging="1701"/>
    </w:pPr>
  </w:style>
  <w:style w:type="paragraph" w:customStyle="1" w:styleId="aff1">
    <w:name w:val="Название таблицы"/>
    <w:basedOn w:val="ac"/>
    <w:next w:val="a0"/>
    <w:qFormat/>
    <w:rsid w:val="00626693"/>
    <w:pPr>
      <w:keepNext/>
      <w:spacing w:before="240" w:after="12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730D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semiHidden/>
    <w:rsid w:val="00730D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730D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semiHidden/>
    <w:rsid w:val="00730D4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11">
    <w:name w:val="toc 1"/>
    <w:basedOn w:val="aff2"/>
    <w:next w:val="a0"/>
    <w:autoRedefine/>
    <w:uiPriority w:val="39"/>
    <w:unhideWhenUsed/>
    <w:rsid w:val="0068221C"/>
    <w:pPr>
      <w:tabs>
        <w:tab w:val="right" w:leader="dot" w:pos="9345"/>
      </w:tabs>
    </w:pPr>
    <w:rPr>
      <w:caps/>
      <w:noProof/>
    </w:rPr>
  </w:style>
  <w:style w:type="paragraph" w:styleId="22">
    <w:name w:val="toc 2"/>
    <w:basedOn w:val="aff2"/>
    <w:next w:val="a0"/>
    <w:autoRedefine/>
    <w:uiPriority w:val="39"/>
    <w:unhideWhenUsed/>
    <w:rsid w:val="00730D43"/>
    <w:pPr>
      <w:tabs>
        <w:tab w:val="right" w:leader="dot" w:pos="9345"/>
      </w:tabs>
      <w:ind w:left="278"/>
    </w:pPr>
  </w:style>
  <w:style w:type="paragraph" w:styleId="31">
    <w:name w:val="toc 3"/>
    <w:basedOn w:val="aff2"/>
    <w:next w:val="a0"/>
    <w:autoRedefine/>
    <w:uiPriority w:val="39"/>
    <w:unhideWhenUsed/>
    <w:rsid w:val="00730D43"/>
    <w:pPr>
      <w:ind w:left="561"/>
    </w:pPr>
  </w:style>
  <w:style w:type="paragraph" w:styleId="41">
    <w:name w:val="toc 4"/>
    <w:basedOn w:val="aff2"/>
    <w:next w:val="a0"/>
    <w:autoRedefine/>
    <w:uiPriority w:val="39"/>
    <w:unhideWhenUsed/>
    <w:rsid w:val="00730D43"/>
    <w:pPr>
      <w:tabs>
        <w:tab w:val="right" w:leader="dot" w:pos="9345"/>
      </w:tabs>
      <w:ind w:left="839"/>
    </w:pPr>
  </w:style>
  <w:style w:type="paragraph" w:styleId="51">
    <w:name w:val="toc 5"/>
    <w:basedOn w:val="aff2"/>
    <w:next w:val="a0"/>
    <w:autoRedefine/>
    <w:uiPriority w:val="39"/>
    <w:unhideWhenUsed/>
    <w:rsid w:val="00730D43"/>
    <w:pPr>
      <w:ind w:left="1123"/>
    </w:pPr>
  </w:style>
  <w:style w:type="character" w:styleId="aff3">
    <w:name w:val="Hyperlink"/>
    <w:basedOn w:val="a1"/>
    <w:uiPriority w:val="99"/>
    <w:unhideWhenUsed/>
    <w:rsid w:val="00730D43"/>
    <w:rPr>
      <w:color w:val="0563C1" w:themeColor="hyperlink"/>
      <w:u w:val="single"/>
    </w:rPr>
  </w:style>
  <w:style w:type="paragraph" w:customStyle="1" w:styleId="aff2">
    <w:name w:val="Оглавление общий стиль"/>
    <w:basedOn w:val="ac"/>
    <w:qFormat/>
    <w:rsid w:val="00730D43"/>
    <w:pPr>
      <w:spacing w:line="240" w:lineRule="auto"/>
    </w:pPr>
  </w:style>
  <w:style w:type="paragraph" w:styleId="aff4">
    <w:name w:val="header"/>
    <w:basedOn w:val="a0"/>
    <w:link w:val="aff5"/>
    <w:uiPriority w:val="99"/>
    <w:unhideWhenUsed/>
    <w:rsid w:val="00AB4703"/>
    <w:pPr>
      <w:tabs>
        <w:tab w:val="center" w:pos="4677"/>
        <w:tab w:val="right" w:pos="9355"/>
      </w:tabs>
      <w:spacing w:line="240" w:lineRule="auto"/>
    </w:pPr>
  </w:style>
  <w:style w:type="character" w:customStyle="1" w:styleId="aff5">
    <w:name w:val="Верхний колонтитул Знак"/>
    <w:basedOn w:val="a1"/>
    <w:link w:val="aff4"/>
    <w:uiPriority w:val="99"/>
    <w:rsid w:val="00AB4703"/>
    <w:rPr>
      <w:rFonts w:ascii="Times New Roman" w:hAnsi="Times New Roman"/>
      <w:sz w:val="28"/>
    </w:rPr>
  </w:style>
  <w:style w:type="paragraph" w:styleId="aff6">
    <w:name w:val="footer"/>
    <w:basedOn w:val="a0"/>
    <w:link w:val="aff7"/>
    <w:uiPriority w:val="99"/>
    <w:unhideWhenUsed/>
    <w:rsid w:val="00AB4703"/>
    <w:pPr>
      <w:tabs>
        <w:tab w:val="center" w:pos="4677"/>
        <w:tab w:val="right" w:pos="9355"/>
      </w:tabs>
      <w:spacing w:line="240" w:lineRule="auto"/>
    </w:pPr>
  </w:style>
  <w:style w:type="character" w:customStyle="1" w:styleId="aff7">
    <w:name w:val="Нижний колонтитул Знак"/>
    <w:basedOn w:val="a1"/>
    <w:link w:val="aff6"/>
    <w:uiPriority w:val="99"/>
    <w:rsid w:val="00AB4703"/>
    <w:rPr>
      <w:rFonts w:ascii="Times New Roman" w:hAnsi="Times New Roman"/>
      <w:sz w:val="28"/>
    </w:rPr>
  </w:style>
  <w:style w:type="character" w:customStyle="1" w:styleId="aff8">
    <w:name w:val="Выделить текст шрифтом"/>
    <w:basedOn w:val="a1"/>
    <w:uiPriority w:val="1"/>
    <w:qFormat/>
    <w:rsid w:val="0038566E"/>
    <w:rPr>
      <w:i/>
    </w:rPr>
  </w:style>
  <w:style w:type="paragraph" w:styleId="aff9">
    <w:name w:val="List Paragraph"/>
    <w:basedOn w:val="a0"/>
    <w:uiPriority w:val="34"/>
    <w:qFormat/>
    <w:rsid w:val="00660ED3"/>
    <w:pPr>
      <w:ind w:left="720"/>
      <w:contextualSpacing/>
    </w:pPr>
  </w:style>
  <w:style w:type="paragraph" w:customStyle="1" w:styleId="affa">
    <w:name w:val="Заголовок графы"/>
    <w:basedOn w:val="affb"/>
    <w:qFormat/>
    <w:rsid w:val="00675535"/>
  </w:style>
  <w:style w:type="table" w:styleId="affc">
    <w:name w:val="Table Grid"/>
    <w:basedOn w:val="a2"/>
    <w:uiPriority w:val="39"/>
    <w:rsid w:val="00C05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d">
    <w:name w:val="Боковик таблицы"/>
    <w:basedOn w:val="affb"/>
    <w:rsid w:val="00D64BCD"/>
    <w:pPr>
      <w:jc w:val="left"/>
    </w:pPr>
  </w:style>
  <w:style w:type="paragraph" w:customStyle="1" w:styleId="affb">
    <w:name w:val="Текст таблицы"/>
    <w:basedOn w:val="ac"/>
    <w:qFormat/>
    <w:rsid w:val="00D64BCD"/>
    <w:pPr>
      <w:jc w:val="center"/>
    </w:pPr>
    <w:rPr>
      <w:sz w:val="24"/>
    </w:rPr>
  </w:style>
  <w:style w:type="paragraph" w:customStyle="1" w:styleId="affe">
    <w:name w:val="Список исполнителей"/>
    <w:basedOn w:val="affb"/>
    <w:qFormat/>
    <w:rsid w:val="006B724C"/>
    <w:pPr>
      <w:spacing w:line="240" w:lineRule="auto"/>
    </w:pPr>
  </w:style>
  <w:style w:type="paragraph" w:customStyle="1" w:styleId="afff">
    <w:name w:val="Приложение"/>
    <w:basedOn w:val="ae"/>
    <w:next w:val="a0"/>
    <w:qFormat/>
    <w:rsid w:val="0068221C"/>
    <w:pPr>
      <w:outlineLvl w:val="9"/>
    </w:pPr>
  </w:style>
  <w:style w:type="paragraph" w:customStyle="1" w:styleId="af">
    <w:name w:val="Заголовки основной части"/>
    <w:basedOn w:val="ac"/>
    <w:next w:val="a0"/>
    <w:qFormat/>
    <w:rsid w:val="007F4A1E"/>
    <w:pPr>
      <w:keepNext/>
      <w:spacing w:before="240" w:after="120"/>
      <w:jc w:val="center"/>
    </w:pPr>
  </w:style>
  <w:style w:type="paragraph" w:styleId="a">
    <w:name w:val="List Bullet"/>
    <w:basedOn w:val="a0"/>
    <w:uiPriority w:val="99"/>
    <w:unhideWhenUsed/>
    <w:rsid w:val="00823F66"/>
    <w:pPr>
      <w:numPr>
        <w:numId w:val="3"/>
      </w:numPr>
      <w:contextualSpacing/>
    </w:pPr>
  </w:style>
  <w:style w:type="paragraph" w:styleId="afff0">
    <w:name w:val="TOC Heading"/>
    <w:basedOn w:val="1"/>
    <w:next w:val="a0"/>
    <w:uiPriority w:val="39"/>
    <w:unhideWhenUsed/>
    <w:qFormat/>
    <w:rsid w:val="00E13807"/>
    <w:pPr>
      <w:spacing w:line="259" w:lineRule="auto"/>
      <w:ind w:firstLine="0"/>
      <w:jc w:val="left"/>
      <w:outlineLvl w:val="9"/>
    </w:pPr>
    <w:rPr>
      <w:lang w:val="en-US"/>
    </w:rPr>
  </w:style>
  <w:style w:type="paragraph" w:styleId="2">
    <w:name w:val="List Number 2"/>
    <w:basedOn w:val="a0"/>
    <w:uiPriority w:val="99"/>
    <w:semiHidden/>
    <w:unhideWhenUsed/>
    <w:rsid w:val="000F5726"/>
    <w:pPr>
      <w:numPr>
        <w:numId w:val="9"/>
      </w:numPr>
      <w:contextualSpacing/>
    </w:pPr>
  </w:style>
  <w:style w:type="numbering" w:styleId="111111">
    <w:name w:val="Outline List 2"/>
    <w:basedOn w:val="a3"/>
    <w:uiPriority w:val="99"/>
    <w:semiHidden/>
    <w:unhideWhenUsed/>
    <w:rsid w:val="000F5726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ya\GDrive\&#1059;&#1085;&#1080;&#1074;&#1077;&#1088;\&#1054;&#1090;&#1095;&#1105;&#1090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AE500EC9E3463A98EACFE1AF9107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00297A-2F90-455D-8FD4-31CF5AA665A1}"/>
      </w:docPartPr>
      <w:docPartBody>
        <w:p w:rsidR="00000000" w:rsidRDefault="0086361E">
          <w:pPr>
            <w:pStyle w:val="38AE500EC9E3463A98EACFE1AF910714"/>
          </w:pPr>
          <w:r w:rsidRPr="008E1D2B">
            <w:rPr>
              <w:rStyle w:val="a3"/>
            </w:rPr>
            <w:t>Тип работы</w:t>
          </w:r>
        </w:p>
      </w:docPartBody>
    </w:docPart>
    <w:docPart>
      <w:docPartPr>
        <w:name w:val="BF6D0FED56664DE4A08E884CAF8ABC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E8C324-4421-4DBC-9FEE-7DA22A2661D5}"/>
      </w:docPartPr>
      <w:docPartBody>
        <w:p w:rsidR="00000000" w:rsidRDefault="0086361E">
          <w:pPr>
            <w:pStyle w:val="BF6D0FED56664DE4A08E884CAF8ABC35"/>
          </w:pPr>
          <w:r w:rsidRPr="00104611">
            <w:rPr>
              <w:rStyle w:val="a3"/>
            </w:rPr>
            <w:t>[Тема]</w:t>
          </w:r>
        </w:p>
      </w:docPartBody>
    </w:docPart>
    <w:docPart>
      <w:docPartPr>
        <w:name w:val="CA597248D7824A9194ECAC9AB177FF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050E98-71F4-43AD-B88A-7080B379E2EC}"/>
      </w:docPartPr>
      <w:docPartBody>
        <w:p w:rsidR="00000000" w:rsidRDefault="0086361E">
          <w:pPr>
            <w:pStyle w:val="CA597248D7824A9194ECAC9AB177FFAB"/>
          </w:pPr>
          <w:r w:rsidRPr="005F010E">
            <w:rPr>
              <w:rStyle w:val="a3"/>
            </w:rPr>
            <w:t>[Группа]</w:t>
          </w:r>
        </w:p>
      </w:docPartBody>
    </w:docPart>
    <w:docPart>
      <w:docPartPr>
        <w:name w:val="3CBD9D9649CC4A25863E39B9B1402B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0BFAA6-6DA2-4251-B625-AAE18F5DDE20}"/>
      </w:docPartPr>
      <w:docPartBody>
        <w:p w:rsidR="00000000" w:rsidRDefault="0086361E">
          <w:pPr>
            <w:pStyle w:val="3CBD9D9649CC4A25863E39B9B1402BB4"/>
          </w:pPr>
          <w:r w:rsidRPr="00727987">
            <w:rPr>
              <w:rStyle w:val="a3"/>
            </w:rPr>
            <w:t>[Выполнил]</w:t>
          </w:r>
        </w:p>
      </w:docPartBody>
    </w:docPart>
    <w:docPart>
      <w:docPartPr>
        <w:name w:val="71292930933B4559A2067EF9CD7619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635F0D-9EF0-43F8-BF69-723932695189}"/>
      </w:docPartPr>
      <w:docPartBody>
        <w:p w:rsidR="00000000" w:rsidRDefault="0086361E">
          <w:pPr>
            <w:pStyle w:val="71292930933B4559A2067EF9CD7619E1"/>
          </w:pPr>
          <w:r w:rsidRPr="00104611">
            <w:rPr>
              <w:rStyle w:val="a3"/>
            </w:rPr>
            <w:t>[Руководитель]</w:t>
          </w:r>
        </w:p>
      </w:docPartBody>
    </w:docPart>
    <w:docPart>
      <w:docPartPr>
        <w:name w:val="1563C215555F4B498C39DC0268B8D1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4A57E0-9F3B-433A-91EB-D8823262D42E}"/>
      </w:docPartPr>
      <w:docPartBody>
        <w:p w:rsidR="00000000" w:rsidRDefault="0086361E">
          <w:pPr>
            <w:pStyle w:val="1563C215555F4B498C39DC0268B8D1D1"/>
          </w:pPr>
          <w:r w:rsidRPr="005F010E">
            <w:rPr>
              <w:rStyle w:val="a3"/>
            </w:rPr>
            <w:t>[Цель работы]</w:t>
          </w:r>
        </w:p>
      </w:docPartBody>
    </w:docPart>
    <w:docPart>
      <w:docPartPr>
        <w:name w:val="F1F35678E0FD4E129F7145429D7886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11FEDD-B445-4B91-97D2-8526CB06DA23}"/>
      </w:docPartPr>
      <w:docPartBody>
        <w:p w:rsidR="00000000" w:rsidRDefault="0086361E">
          <w:pPr>
            <w:pStyle w:val="F1F35678E0FD4E129F7145429D78869D"/>
          </w:pPr>
          <w:r w:rsidRPr="00A559D4">
            <w:rPr>
              <w:rStyle w:val="a3"/>
            </w:rPr>
            <w:t>[Вывод]</w:t>
          </w:r>
        </w:p>
      </w:docPartBody>
    </w:docPart>
    <w:docPart>
      <w:docPartPr>
        <w:name w:val="376CBDB1B8BB4ED38EC0158B1BD2C6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B69AA8-5BDD-465D-9B51-E97881C78A1D}"/>
      </w:docPartPr>
      <w:docPartBody>
        <w:p w:rsidR="00000000" w:rsidRDefault="00E768C2" w:rsidP="00E768C2">
          <w:pPr>
            <w:pStyle w:val="376CBDB1B8BB4ED38EC0158B1BD2C6E2"/>
          </w:pPr>
          <w:r w:rsidRPr="005F010E">
            <w:rPr>
              <w:rStyle w:val="a3"/>
            </w:rPr>
            <w:t>[Цель работы]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Astra Serif">
    <w:altName w:val="Cambria"/>
    <w:charset w:val="CC"/>
    <w:family w:val="roman"/>
    <w:pitch w:val="variable"/>
    <w:sig w:usb0="A00002EF" w:usb1="5000204B" w:usb2="00000020" w:usb3="00000000" w:csb0="000000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C2"/>
    <w:rsid w:val="0086361E"/>
    <w:rsid w:val="00E7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68C2"/>
    <w:rPr>
      <w:color w:val="808080"/>
    </w:rPr>
  </w:style>
  <w:style w:type="paragraph" w:customStyle="1" w:styleId="38AE500EC9E3463A98EACFE1AF910714">
    <w:name w:val="38AE500EC9E3463A98EACFE1AF910714"/>
  </w:style>
  <w:style w:type="paragraph" w:customStyle="1" w:styleId="BF6D0FED56664DE4A08E884CAF8ABC35">
    <w:name w:val="BF6D0FED56664DE4A08E884CAF8ABC35"/>
  </w:style>
  <w:style w:type="paragraph" w:customStyle="1" w:styleId="CA597248D7824A9194ECAC9AB177FFAB">
    <w:name w:val="CA597248D7824A9194ECAC9AB177FFAB"/>
  </w:style>
  <w:style w:type="paragraph" w:customStyle="1" w:styleId="3CBD9D9649CC4A25863E39B9B1402BB4">
    <w:name w:val="3CBD9D9649CC4A25863E39B9B1402BB4"/>
  </w:style>
  <w:style w:type="paragraph" w:customStyle="1" w:styleId="71292930933B4559A2067EF9CD7619E1">
    <w:name w:val="71292930933B4559A2067EF9CD7619E1"/>
  </w:style>
  <w:style w:type="paragraph" w:customStyle="1" w:styleId="1563C215555F4B498C39DC0268B8D1D1">
    <w:name w:val="1563C215555F4B498C39DC0268B8D1D1"/>
  </w:style>
  <w:style w:type="paragraph" w:customStyle="1" w:styleId="F1F35678E0FD4E129F7145429D78869D">
    <w:name w:val="F1F35678E0FD4E129F7145429D78869D"/>
  </w:style>
  <w:style w:type="paragraph" w:customStyle="1" w:styleId="376CBDB1B8BB4ED38EC0158B1BD2C6E2">
    <w:name w:val="376CBDB1B8BB4ED38EC0158B1BD2C6E2"/>
    <w:rsid w:val="00E768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Report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4B183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ReportAstra">
      <a:majorFont>
        <a:latin typeface="PT Astra Serif"/>
        <a:ea typeface=""/>
        <a:cs typeface=""/>
      </a:majorFont>
      <a:minorFont>
        <a:latin typeface="PT Astra Serif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UI/customUI14.xml><?xml version="1.0" encoding="utf-8"?>
<customUI xmlns="http://schemas.microsoft.com/office/2009/07/customui" onLoad="OnLoad">
  <ribbon>
    <tabs>
      <tab id="TabReport" label="Отчёт" insertBeforeMso="TabHome">
        <group id="TabReportCommon" label="Общее" autoScale="true">
          <control idMso="MacroPlay" visible="true"/>
          <gallery idMso="BulletsGalleryWord" showInRibbon="false" visible="true"/>
          <gallery idMso="NumberingGalleryWord" showInRibbon="false" visible="true"/>
          <gallery idMso="ListLevelGallery" showInRibbon="false" visible="true"/>
          <control idMso="ParagraphMarks" visible="true"/>
        </group>
        <group id="TabReportStructure" label="Структура" autoScale="true">
          <gallery id="StructureGroup" label="Структурные элементы" imageMso="CreateModule" size="large" columns="5" rows="2" itemHeight="30" itemWidth="30" screentip="Вставка структурных элементов">
            <button id="CreateStructureElement" imageMso="AppointmentColor1" onAction="FormatAsStructureElementStyle" visible="true" label="Структурный элемент"/>
            <button id="CreateChapterElement" imageMso="AppointmentColor2" onAction="InsertChapter" visible="true" label="Раздел"/>
            <button id="CreateSubChapterElement" imageMso="AppointmentColor3" onAction="InsertSubChapter" visible="true" label="Подраздел"/>
            <button id="CreatePointElement" imageMso="AppointmentColor4" onAction="InsertPoint" visible="true" label="Пункт"/>
            <button id="CreateSubPointElement" imageMso="AppointmentColor5" onAction="InsertSubPoint" visible="true" label="Подпункт"/>
            <button id="ApplyDefaultStyle" imageMso="AppointmentColor0" onAction="FormatAsDefault" visible="true" label="Текст"/>
            <button id="HighlightElement" imageMso="TraceError" onAction="FormatAsHighlightedText" visible="true" label="Выделить шрифтом"/>
            <button id="CreateAppendix" imageMso="AppointmentColor10" onAction="InsertAppendix" visible="true" label="Приложение"/>
            <button id="CreateAbstract" imageMso="AppointmentColor6" onAction="InsertAbstract" visible="true" label="Аннотация"/>
          </gallery>
        </group>
        <group id="TabReportPictures" label="Рисунки" autoScale="true">
          <control idMso="PictureInsertFromFile" visible="true"/>
          <button id="FormatFigure" label="Стиль рисунка" imageMso="OutlineDemoteToBodyText" onAction="FormatAsFigure" visible="true"/>
          <button id="InsertFigureNameBtn" label="Подпись" imageMso="MailMergeResultsPreview" onAction="InsertFigureNameChapterNumber" visible="true"/>
          <button id="InsertFigureNameEndToEndBtn" label="Подпись (сквозной)" imageMso="MailMergeResultsPreview" onAction="InsertFigureNameEndToEndNumber" visible="true"/>
        </group>
        <group id="TabReportEquations" label="Формулы" autoScale="true">
          <button id="InsertEquationBtn" label="Уравнение" imageMso="OutlineDemoteToBodyText" onAction="InsertEquationChapterNumber" visible="true"/>
          <button id="InsertEquationEndToEndBtn" label="Уравнение (сквозной)" imageMso="OutlineDemoteToBodyText" onAction="InsertEquationEndToEndNumber" visible="true"/>
          <control idMso="EquationInsertNew" visible="true"/>
          <button id="EquationDescriptionBtn" label="Расшифровка уравнения" imageMso="OutlineDemoteToBodyText" onAction="InsertEquationDescription" visible="true"/>
          <button id="InsertLink" label="Вставить ярлык" imageMso="QueryUnionQuery" onAction="InsertEquationLink" visible="true"/>
        </group>
        <group id="TabReportTables" label="Таблицы" autoScale="true">
          <button id="InsertTableNameBtn" label="Вставить название таблицы" imageMso="MailMergeResultsPreview" onAction="InsertTableNameChapterNumber" visible="true"/>
          <button id="InsertTableNameEndToEndBtn" label="Вставить название таблицы (сквозной)" imageMso="MailMergeResultsPreview" onAction="InsertTableNameEndToEndNumber" visible="true"/>
          <gallery idMso="TableInsertGallery" showInRibbon="false" visible="true"/>
          <!-- <button id="FormatTable" label="Оформить таблицу" imageMso="ShapeFillColorPickerClassic" onAction="FormatAsTable" visible="true"/> -->
        </group>
        <group id="TabReportText" label="Текстовые поля" autoScale="true">
          <button id="ClearFields" label="Удалить текстовые поля в абзаце" imageMso="CancelRequest" onAction="ClearFields" visible="true"/>
          <button id="InputLink" label="Вставить ярлык" imageMso="QueryUnionQuery" onAction="InputLink" visible="true"/>
          <checkBox id="ToggleFontCheckBox" label="Включить новый шрифт" onAction="ToggleNewFont" visible="true"/>
        </group>
        <group id="TabReportBiblography" label="Библиография" autoScale="true">
          <button idQ="AddBibliographyBtn" label="Вставить пункт" imageMso="OutlineDemoteToBodyText" onAction="InsertBibliographyItem" visible="true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eport xmlns="http://schemas.microsoft.com/vsto/samples">
  <Тип_работы/>
</report>
</file>

<file path=customXml/item2.xml><?xml version="1.0" encoding="utf-8"?>
<report xmlns="http://schemas.microsoft.com/vsto/samples">
  <Тип_работы>[Тип работы]</Тип_работы>
</report>
</file>

<file path=customXml/item3.xml><?xml version="1.0" encoding="utf-8"?>
<report xmlns="http://schemas.microsoft.com/vsto/report?v=3">
  <Тип_работы title="[Тип работы]"/>
</report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2D077-6B1E-4075-9662-AA4463AB0793}">
  <ds:schemaRefs>
    <ds:schemaRef ds:uri="http://schemas.microsoft.com/vsto/samples"/>
  </ds:schemaRefs>
</ds:datastoreItem>
</file>

<file path=customXml/itemProps2.xml><?xml version="1.0" encoding="utf-8"?>
<ds:datastoreItem xmlns:ds="http://schemas.openxmlformats.org/officeDocument/2006/customXml" ds:itemID="{8C084F5E-6016-4F38-9002-6335AF110A3C}">
  <ds:schemaRefs>
    <ds:schemaRef ds:uri="http://schemas.microsoft.com/vsto/samples"/>
  </ds:schemaRefs>
</ds:datastoreItem>
</file>

<file path=customXml/itemProps3.xml><?xml version="1.0" encoding="utf-8"?>
<ds:datastoreItem xmlns:ds="http://schemas.openxmlformats.org/officeDocument/2006/customXml" ds:itemID="{8C74DA3B-1B9C-411E-BD1E-FF0E83EAF7D7}">
  <ds:schemaRefs>
    <ds:schemaRef ds:uri="http://schemas.microsoft.com/vsto/report?v=3"/>
  </ds:schemaRefs>
</ds:datastoreItem>
</file>

<file path=customXml/itemProps4.xml><?xml version="1.0" encoding="utf-8"?>
<ds:datastoreItem xmlns:ds="http://schemas.openxmlformats.org/officeDocument/2006/customXml" ds:itemID="{0118506F-0074-44CB-9FCB-D0AAF8923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Отчёт.dotm</Template>
  <TotalTime>21</TotalTime>
  <Pages>8</Pages>
  <Words>280</Words>
  <Characters>1599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>Данилов В. В.</Manager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Начальное знакомство с простейшими web-приложениями (ASP.NET)</dc:subject>
  <dc:creator>Даниил Голубев</dc:creator>
  <cp:keywords/>
  <dc:description/>
  <cp:lastModifiedBy>Даниил Голубев</cp:lastModifiedBy>
  <cp:revision>9</cp:revision>
  <dcterms:created xsi:type="dcterms:W3CDTF">2022-03-08T19:12:00Z</dcterms:created>
  <dcterms:modified xsi:type="dcterms:W3CDTF">2022-03-08T19:33:00Z</dcterms:modified>
  <cp:category>ИСТ-120</cp:category>
</cp:coreProperties>
</file>